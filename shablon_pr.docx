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236"/>
        <w:gridCol w:w="567"/>
        <w:gridCol w:w="2551"/>
      </w:tblGrid>
      <w:tr w:rsidR="00AF1D1C" w:rsidRPr="00684285" w14:paraId="3528DAA7" w14:textId="77777777" w:rsidTr="00684285">
        <w:trPr>
          <w:cantSplit/>
          <w:trHeight w:hRule="exact" w:val="851"/>
          <w:tblHeader/>
        </w:trPr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EB76C2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Поз. обозна-чение</w:t>
            </w:r>
          </w:p>
        </w:tc>
        <w:tc>
          <w:tcPr>
            <w:tcW w:w="6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983D4F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2D74CD7A" w14:textId="77777777" w:rsidR="00AF1D1C" w:rsidRPr="00684285" w:rsidRDefault="00AF1D1C" w:rsidP="005C5E03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25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0DBA3D3" w14:textId="70A51C65" w:rsidR="00AF1D1C" w:rsidRPr="00684285" w:rsidRDefault="00AF1D1C" w:rsidP="005375AC">
            <w:pPr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684285">
              <w:rPr>
                <w:rFonts w:ascii="GOST type A" w:hAnsi="GOST type A"/>
                <w:b/>
                <w:i/>
                <w:sz w:val="28"/>
                <w:szCs w:val="28"/>
              </w:rPr>
              <w:t>Примечание</w:t>
            </w:r>
          </w:p>
        </w:tc>
      </w:tr>
      <w:tr w:rsidR="00AF1D1C" w:rsidRPr="00684285" w14:paraId="03CF29EB" w14:textId="77777777" w:rsidTr="00684285">
        <w:trPr>
          <w:trHeight w:val="454"/>
        </w:trPr>
        <w:tc>
          <w:tcPr>
            <w:tcW w:w="1134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B58FC0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C97DB3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E7F7E6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511DEB0D" w14:textId="77777777" w:rsidR="00AF1D1C" w:rsidRPr="00684285" w:rsidRDefault="00AF1D1C" w:rsidP="005C5E03">
            <w:pPr>
              <w:rPr>
                <w:rFonts w:ascii="GOST type A" w:hAnsi="GOST type A"/>
                <w:spacing w:val="-12"/>
                <w:sz w:val="28"/>
                <w:szCs w:val="28"/>
              </w:rPr>
            </w:pPr>
          </w:p>
        </w:tc>
      </w:tr>
    </w:tbl>
    <w:p w14:paraId="5F9C26AF" w14:textId="77777777" w:rsidR="00521D63" w:rsidRPr="00747671" w:rsidRDefault="00521D63" w:rsidP="00FE5A91">
      <w:pPr>
        <w:tabs>
          <w:tab w:val="right" w:pos="10488"/>
        </w:tabs>
        <w:rPr>
          <w:lang w:val="en-US"/>
        </w:rPr>
      </w:pPr>
    </w:p>
    <w:sectPr w:rsidR="00521D63" w:rsidRPr="00747671" w:rsidSect="008132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4" w:right="284" w:bottom="28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DA656" w14:textId="77777777" w:rsidR="0090026A" w:rsidRDefault="0090026A">
      <w:r>
        <w:separator/>
      </w:r>
    </w:p>
  </w:endnote>
  <w:endnote w:type="continuationSeparator" w:id="0">
    <w:p w14:paraId="3A67C9A5" w14:textId="77777777" w:rsidR="0090026A" w:rsidRDefault="0090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68277" w14:textId="77777777" w:rsidR="00684285" w:rsidRDefault="0068428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CBB44" w14:textId="77777777" w:rsidR="00381398" w:rsidRDefault="00381398">
    <w:pPr>
      <w:pStyle w:val="a4"/>
    </w:pPr>
  </w:p>
  <w:p w14:paraId="6EE8C251" w14:textId="77777777" w:rsidR="00381398" w:rsidRDefault="00381398">
    <w:pPr>
      <w:pStyle w:val="a4"/>
    </w:pPr>
  </w:p>
  <w:p w14:paraId="72739A7B" w14:textId="77777777" w:rsidR="00381398" w:rsidRDefault="00381398">
    <w:pPr>
      <w:pStyle w:val="a4"/>
    </w:pPr>
  </w:p>
  <w:p w14:paraId="57FA5798" w14:textId="77777777" w:rsidR="00381398" w:rsidRDefault="00381398">
    <w:pPr>
      <w:pStyle w:val="a4"/>
    </w:pPr>
  </w:p>
  <w:p w14:paraId="39FF4640" w14:textId="77777777" w:rsidR="00381398" w:rsidRDefault="00381398">
    <w:pPr>
      <w:pStyle w:val="a4"/>
    </w:pPr>
  </w:p>
  <w:p w14:paraId="1136CB89" w14:textId="77777777" w:rsidR="00381398" w:rsidRDefault="0038139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71E2C" w14:textId="77777777" w:rsidR="00381398" w:rsidRDefault="00381398">
    <w:pPr>
      <w:pStyle w:val="a4"/>
    </w:pPr>
  </w:p>
  <w:p w14:paraId="415D2AB8" w14:textId="77777777" w:rsidR="00381398" w:rsidRDefault="00381398">
    <w:pPr>
      <w:pStyle w:val="a4"/>
    </w:pPr>
  </w:p>
  <w:p w14:paraId="2E3C992E" w14:textId="77777777" w:rsidR="00381398" w:rsidRDefault="00381398">
    <w:pPr>
      <w:pStyle w:val="a4"/>
    </w:pPr>
  </w:p>
  <w:p w14:paraId="65CD465C" w14:textId="77777777" w:rsidR="00381398" w:rsidRDefault="00381398">
    <w:pPr>
      <w:pStyle w:val="a4"/>
    </w:pPr>
  </w:p>
  <w:p w14:paraId="0F1130A9" w14:textId="77777777" w:rsidR="00381398" w:rsidRDefault="00381398">
    <w:pPr>
      <w:pStyle w:val="a4"/>
    </w:pPr>
  </w:p>
  <w:p w14:paraId="218472D4" w14:textId="77777777" w:rsidR="00381398" w:rsidRDefault="00381398">
    <w:pPr>
      <w:pStyle w:val="a4"/>
    </w:pPr>
  </w:p>
  <w:p w14:paraId="7135E1AA" w14:textId="77777777" w:rsidR="00381398" w:rsidRDefault="00381398">
    <w:pPr>
      <w:pStyle w:val="a4"/>
    </w:pPr>
  </w:p>
  <w:p w14:paraId="3B1F2EDE" w14:textId="77777777" w:rsidR="00381398" w:rsidRDefault="00381398">
    <w:pPr>
      <w:pStyle w:val="a4"/>
    </w:pPr>
  </w:p>
  <w:p w14:paraId="3655DB15" w14:textId="77777777" w:rsidR="00381398" w:rsidRDefault="00381398">
    <w:pPr>
      <w:pStyle w:val="a4"/>
    </w:pPr>
  </w:p>
  <w:p w14:paraId="16C285B4" w14:textId="77777777" w:rsidR="00381398" w:rsidRDefault="00381398">
    <w:pPr>
      <w:pStyle w:val="a4"/>
    </w:pPr>
  </w:p>
  <w:p w14:paraId="3F901266" w14:textId="77777777" w:rsidR="00381398" w:rsidRDefault="00381398">
    <w:pPr>
      <w:pStyle w:val="a4"/>
    </w:pPr>
  </w:p>
  <w:p w14:paraId="151E9BE3" w14:textId="77777777" w:rsidR="00381398" w:rsidRDefault="00381398">
    <w:pPr>
      <w:pStyle w:val="a4"/>
    </w:pPr>
  </w:p>
  <w:p w14:paraId="524F1C38" w14:textId="77777777" w:rsidR="00381398" w:rsidRDefault="00381398">
    <w:pPr>
      <w:pStyle w:val="a4"/>
    </w:pPr>
  </w:p>
  <w:p w14:paraId="3FFA787F" w14:textId="77777777" w:rsidR="00381398" w:rsidRDefault="00381398">
    <w:pPr>
      <w:pStyle w:val="a4"/>
    </w:pPr>
  </w:p>
  <w:p w14:paraId="06ED660C" w14:textId="77777777" w:rsidR="00381398" w:rsidRDefault="003813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60AFE" w14:textId="77777777" w:rsidR="0090026A" w:rsidRDefault="0090026A">
      <w:r>
        <w:separator/>
      </w:r>
    </w:p>
  </w:footnote>
  <w:footnote w:type="continuationSeparator" w:id="0">
    <w:p w14:paraId="31761701" w14:textId="77777777" w:rsidR="0090026A" w:rsidRDefault="00900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29D7B" w14:textId="77777777" w:rsidR="00684285" w:rsidRDefault="0068428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2153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DE978C" wp14:editId="1D68B1A6">
              <wp:simplePos x="0" y="0"/>
              <wp:positionH relativeFrom="page">
                <wp:posOffset>291402</wp:posOffset>
              </wp:positionH>
              <wp:positionV relativeFrom="page">
                <wp:posOffset>180870</wp:posOffset>
              </wp:positionV>
              <wp:extent cx="7092950" cy="10339754"/>
              <wp:effectExtent l="0" t="0" r="12700" b="4445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9754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5A75E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609D08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401"/>
                            <a:ext cx="283" cy="1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F047F" w14:textId="77777777" w:rsidR="00863418" w:rsidRDefault="00F0368E" w:rsidP="00863418"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Инв. № дубл.</w:t>
                              </w:r>
                              <w:r w:rsidR="00863418" w:rsidRPr="00FB7639">
                                <w:rPr>
                                  <w:rFonts w:ascii="GOST type A" w:hAnsi="GOST type A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63418" w:rsidRPr="00EA45B7">
                                <w:rPr>
                                  <w:sz w:val="20"/>
                                  <w:szCs w:val="20"/>
                                </w:rPr>
                                <w:t>Инв. № дубл</w:t>
                              </w:r>
                            </w:p>
                            <w:p w14:paraId="0A0C517C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  <w:p w14:paraId="159EB141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  <w:p w14:paraId="0402CEBA" w14:textId="77777777" w:rsidR="00863418" w:rsidRPr="00EA45B7" w:rsidRDefault="00863418" w:rsidP="0086341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  <w:p w14:paraId="7AC16D5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415"/>
                            <a:ext cx="397" cy="1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F7724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5436B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8BAA97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FDF9A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97BE9" w14:textId="77777777" w:rsidR="00F0368E" w:rsidRPr="00FB7639" w:rsidRDefault="00F0368E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r w:rsidRPr="00FB7639">
                                <w:rPr>
                                  <w:rFonts w:ascii="GOST type A" w:hAnsi="GOST type A"/>
                                  <w:i/>
                                  <w:iCs/>
                                  <w:sz w:val="26"/>
                                  <w:szCs w:val="2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368F07" w14:textId="77777777" w:rsidR="00F0368E" w:rsidRPr="00813215" w:rsidRDefault="00F0368E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1126A0" w14:textId="77777777" w:rsidR="00F0368E" w:rsidRPr="00EA45B7" w:rsidRDefault="00F0368E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4820" y="16103"/>
                          <a:ext cx="5103" cy="283"/>
                          <a:chOff x="4820" y="16273"/>
                          <a:chExt cx="5103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AF30D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2AC48" w14:textId="77777777" w:rsidR="00F0368E" w:rsidRPr="00107297" w:rsidRDefault="00F0368E" w:rsidP="00624BA0">
                              <w:pPr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107297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D94C58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CF91F5" w14:textId="77777777" w:rsidR="00F0368E" w:rsidRPr="00FD0997" w:rsidRDefault="00F0368E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B0C0D5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2D16F1" w14:textId="77777777" w:rsidR="00F0368E" w:rsidRPr="00FD0997" w:rsidRDefault="00F0368E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9BF863" w14:textId="77777777" w:rsidR="00F0368E" w:rsidRPr="00FD0997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494AF61" w14:textId="77777777" w:rsidR="00F0368E" w:rsidRPr="00265A4A" w:rsidRDefault="00F0368E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7718E5AA" w14:textId="77777777" w:rsidR="00F0368E" w:rsidRPr="00265A4A" w:rsidRDefault="00F0368E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C9F098" w14:textId="77777777" w:rsidR="00F0368E" w:rsidRPr="00107297" w:rsidRDefault="00107297" w:rsidP="00107297">
                                <w:pPr>
                                  <w:ind w:left="57" w:right="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БЛПА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56D41" w14:textId="77777777" w:rsidR="00F0368E" w:rsidRPr="00FB7639" w:rsidRDefault="00F0368E" w:rsidP="00521B59">
                                <w:pPr>
                                  <w:ind w:left="-142" w:right="-11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  <w:lang w:val="en-US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49985" w14:textId="77777777" w:rsidR="00F0368E" w:rsidRPr="00FB7639" w:rsidRDefault="00F0368E" w:rsidP="00624BA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instrText xml:space="preserve"> PAGE   \* MERGEFORMAT </w:instrTex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="00684285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noProof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Pr="00FB7639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30402C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EE76CD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D1B4A6" w14:textId="77777777" w:rsidR="00F0368E" w:rsidRPr="00FB7639" w:rsidRDefault="00F0368E" w:rsidP="00624BA0">
                                <w:pPr>
                                  <w:ind w:left="57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AE5CFA" w14:textId="77777777" w:rsidR="00F0368E" w:rsidRPr="00FB7639" w:rsidRDefault="00F0368E" w:rsidP="00624BA0">
                                <w:pPr>
                                  <w:ind w:left="57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D711C5" w14:textId="77777777" w:rsidR="00F0368E" w:rsidRPr="00FB7639" w:rsidRDefault="00F0368E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FB7639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DE978C" id="Group 172" o:spid="_x0000_s1026" style="position:absolute;margin-left:22.95pt;margin-top:14.25pt;width:558.5pt;height:814.15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" filled="f" strokeweight="1.5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" filled="f" strokeweight="1.5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zq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" strokeweight="1.5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Slx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" strokeweight="1.5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r0D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" strokeweight="1.5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" strokeweight="1.5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C5A75E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1609D08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401;width:283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C6F047F" w14:textId="77777777" w:rsidR="00863418" w:rsidRDefault="00F0368E" w:rsidP="00863418"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 xml:space="preserve">Инв. № </w:t>
                        </w: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дубл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</w:t>
                        </w:r>
                        <w:r w:rsidR="00863418" w:rsidRPr="00FB7639">
                          <w:rPr>
                            <w:rFonts w:ascii="GOST type A" w:hAnsi="GOST type A"/>
                            <w:sz w:val="26"/>
                            <w:szCs w:val="26"/>
                          </w:rPr>
                          <w:t xml:space="preserve"> </w:t>
                        </w:r>
                        <w:r w:rsidR="00863418" w:rsidRPr="00EA45B7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="00863418" w:rsidRPr="00EA45B7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</w:p>
                      <w:p w14:paraId="0A0C517C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A45B7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EA45B7"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  <w:p w14:paraId="159EB141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  <w:p w14:paraId="0402CEBA" w14:textId="77777777" w:rsidR="00863418" w:rsidRPr="00EA45B7" w:rsidRDefault="00863418" w:rsidP="0086341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  <w:p w14:paraId="7AC16D50" w14:textId="77777777" w:rsidR="00F0368E" w:rsidRPr="00EA45B7" w:rsidRDefault="00F0368E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86" o:spid="_x0000_s1040" type="#_x0000_t202" style="position:absolute;left:737;top:10415;width:39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BDF7724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915436B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spellStart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Взам</w:t>
                        </w:r>
                        <w:proofErr w:type="spellEnd"/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F8BAA97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33FDF9A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12997BE9" w14:textId="77777777" w:rsidR="00F0368E" w:rsidRPr="00FB7639" w:rsidRDefault="00F0368E" w:rsidP="00624BA0">
                        <w:pPr>
                          <w:jc w:val="center"/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</w:pPr>
                        <w:r w:rsidRPr="00FB7639">
                          <w:rPr>
                            <w:rFonts w:ascii="GOST type A" w:hAnsi="GOST type A"/>
                            <w:i/>
                            <w:iCs/>
                            <w:sz w:val="26"/>
                            <w:szCs w:val="2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3C368F07" w14:textId="77777777" w:rsidR="00F0368E" w:rsidRPr="00813215" w:rsidRDefault="00F0368E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01126A0" w14:textId="77777777" w:rsidR="00F0368E" w:rsidRPr="00EA45B7" w:rsidRDefault="00F0368E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4820;top:16103;width:5103;height:283" coordorigin="4820,16273" coordsize="5103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3F5AF30D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4FE2AC48" w14:textId="77777777" w:rsidR="00F0368E" w:rsidRPr="00107297" w:rsidRDefault="00F0368E" w:rsidP="00624BA0">
                        <w:pPr>
                          <w:rPr>
                            <w:rFonts w:ascii="GOST type A" w:hAnsi="GOST type A"/>
                            <w:i/>
                            <w:iCs/>
                          </w:rPr>
                        </w:pPr>
                        <w:r w:rsidRPr="00107297">
                          <w:rPr>
                            <w:rFonts w:ascii="GOST type A" w:hAnsi="GOST type A"/>
                            <w:i/>
                            <w:iCs/>
                          </w:rPr>
                          <w:t>Формат А4</w:t>
                        </w:r>
                      </w:p>
                    </w:txbxContent>
                  </v:textbox>
                </v:shape>
              </v:group>
              <v:group id="Group 197" o:spid="_x0000_s1050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1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2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" filled="f">
                    <v:textbox inset=".5mm,.5mm,.5mm,.5mm">
                      <w:txbxContent>
                        <w:p w14:paraId="5AD94C58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0" o:spid="_x0000_s1053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" filled="f">
                    <v:textbox inset=".5mm,.5mm,.5mm,.5mm">
                      <w:txbxContent>
                        <w:p w14:paraId="45CF91F5" w14:textId="77777777" w:rsidR="00F0368E" w:rsidRPr="00FD0997" w:rsidRDefault="00F0368E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1" o:spid="_x0000_s1054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hx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" filled="f">
                    <v:textbox inset=".5mm,.5mm,.5mm,.5mm">
                      <w:txbxContent>
                        <w:p w14:paraId="16B0C0D5" w14:textId="77777777" w:rsidR="00F0368E" w:rsidRPr="00FD0997" w:rsidRDefault="00F0368E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2" o:spid="_x0000_s1055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" filled="f">
                    <v:textbox inset=".5mm,.5mm,.5mm,.5mm">
                      <w:txbxContent>
                        <w:p w14:paraId="272D16F1" w14:textId="77777777" w:rsidR="00F0368E" w:rsidRPr="00FD0997" w:rsidRDefault="00F0368E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056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" filled="f">
                    <v:textbox inset=".5mm,.5mm,.5mm,.5mm">
                      <w:txbxContent>
                        <w:p w14:paraId="329BF863" w14:textId="77777777" w:rsidR="00F0368E" w:rsidRPr="00FD0997" w:rsidRDefault="00F0368E" w:rsidP="00624BA0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  <w:p w14:paraId="2494AF61" w14:textId="77777777" w:rsidR="00F0368E" w:rsidRPr="00265A4A" w:rsidRDefault="00F0368E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7718E5AA" w14:textId="77777777" w:rsidR="00F0368E" w:rsidRPr="00265A4A" w:rsidRDefault="00F0368E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7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6CC9F098" w14:textId="77777777" w:rsidR="00F0368E" w:rsidRPr="00107297" w:rsidRDefault="00107297" w:rsidP="00107297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36"/>
                              <w:szCs w:val="36"/>
                            </w:rPr>
                            <w:t>БЛПА</w:t>
                          </w:r>
                        </w:p>
                      </w:txbxContent>
                    </v:textbox>
                  </v:shape>
                  <v:shape id="Text Box 205" o:spid="_x0000_s1058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" filled="f">
                    <v:textbox inset="1mm,1mm,1mm,1mm">
                      <w:txbxContent>
                        <w:p w14:paraId="55E56D41" w14:textId="77777777" w:rsidR="00F0368E" w:rsidRPr="00FB7639" w:rsidRDefault="00F0368E" w:rsidP="00521B59">
                          <w:pPr>
                            <w:ind w:left="-142" w:right="-11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spellStart"/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59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" filled="f">
                    <v:textbox inset="1mm,1mm,1mm,1mm">
                      <w:txbxContent>
                        <w:p w14:paraId="76049985" w14:textId="77777777" w:rsidR="00F0368E" w:rsidRPr="00FB7639" w:rsidRDefault="00F0368E" w:rsidP="00624BA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instrText xml:space="preserve"> PAGE   \* MERGEFORMAT </w:instrTex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84285">
                            <w:rPr>
                              <w:rFonts w:ascii="GOST type A" w:hAnsi="GOST type A"/>
                              <w:bCs/>
                              <w:i/>
                              <w:iCs/>
                              <w:noProof/>
                              <w:sz w:val="26"/>
                              <w:szCs w:val="26"/>
                            </w:rPr>
                            <w:t>2</w:t>
                          </w:r>
                          <w:r w:rsidRPr="00FB7639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0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" filled="f">
                    <v:textbox inset=".5mm,.5mm,.5mm,.5mm">
                      <w:txbxContent>
                        <w:p w14:paraId="0E30402C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Text Box 208" o:spid="_x0000_s1061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" filled="f">
                    <v:textbox inset=".5mm,.5mm,.5mm,.5mm">
                      <w:txbxContent>
                        <w:p w14:paraId="54EE76CD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2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" filled="f">
                    <v:textbox inset=".5mm,.5mm,.5mm,.5mm">
                      <w:txbxContent>
                        <w:p w14:paraId="38D1B4A6" w14:textId="77777777" w:rsidR="00F0368E" w:rsidRPr="00FB7639" w:rsidRDefault="00F0368E" w:rsidP="00624BA0">
                          <w:pPr>
                            <w:ind w:left="57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3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" filled="f">
                    <v:textbox inset=".5mm,.5mm,.5mm,.5mm">
                      <w:txbxContent>
                        <w:p w14:paraId="49AE5CFA" w14:textId="77777777" w:rsidR="00F0368E" w:rsidRPr="00FB7639" w:rsidRDefault="00F0368E" w:rsidP="00624BA0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4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" filled="f">
                    <v:textbox inset=".5mm,.5mm,.5mm,.5mm">
                      <w:txbxContent>
                        <w:p w14:paraId="2ED711C5" w14:textId="77777777" w:rsidR="00F0368E" w:rsidRPr="00FB7639" w:rsidRDefault="00F0368E" w:rsidP="00624BA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FB7639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212" o:spid="_x0000_s1065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6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" strokeweight="1.5pt"/>
                  <v:line id="Line 214" o:spid="_x0000_s1067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ay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mwKv8/EC+TyBQAA//8DAFBLAQItABQABgAIAAAAIQDb4fbL7gAAAIUBAAATAAAAAAAAAAAAAAAA&#10;AAAAAABbQ29udGVudF9UeXBlc10ueG1sUEsBAi0AFAAGAAgAAAAhAFr0LFu/AAAAFQEAAAsAAAAA&#10;AAAAAAAAAAAAHwEAAF9yZWxzLy5yZWxzUEsBAi0AFAAGAAgAAAAhALyslrLBAAAA3AAAAA8AAAAA&#10;AAAAAAAAAAAABwIAAGRycy9kb3ducmV2LnhtbFBLBQYAAAAAAwADALcAAAD1AgAAAAA=&#10;" strokeweight="1.5pt"/>
                  <v:line id="Line 215" o:spid="_x0000_s1068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Q7GwgAAANwAAAAPAAAAZHJzL2Rvd25yZXYueG1sRE9Na8JA&#10;EL0X/A/LCL3VjVVE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AzRQ7GwgAAANwAAAAPAAAA&#10;AAAAAAAAAAAAAAcCAABkcnMvZG93bnJldi54bWxQSwUGAAAAAAMAAwC3AAAA9gIAAAAA&#10;" strokeweight="1.5pt"/>
                  <v:line id="Line 216" o:spid="_x0000_s1069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td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" strokeweight="1.5pt"/>
                  <v:line id="Line 217" o:spid="_x0000_s1070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" strokeweight="1.5pt"/>
                  <v:line id="Line 218" o:spid="_x0000_s1071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5Cx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" strokeweight="1.5pt"/>
                  <v:line id="Line 219" o:spid="_x0000_s1072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" strokeweight="1.5pt"/>
                  <v:line id="Line 220" o:spid="_x0000_s1073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KFY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" strokeweight="1.5pt"/>
                  <v:line id="Line 221" o:spid="_x0000_s1074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" strokeweight="1.5pt"/>
                  <v:rect id="Rectangle 222" o:spid="_x0000_s1075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" filled="f" strokeweight="1.5pt"/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CBB78" w14:textId="77777777" w:rsidR="00F0368E" w:rsidRDefault="00BA3C7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473F456" wp14:editId="7F716892">
              <wp:simplePos x="0" y="0"/>
              <wp:positionH relativeFrom="page">
                <wp:posOffset>281354</wp:posOffset>
              </wp:positionH>
              <wp:positionV relativeFrom="margin">
                <wp:align>top</wp:align>
              </wp:positionV>
              <wp:extent cx="7105015" cy="10329705"/>
              <wp:effectExtent l="0" t="0" r="19685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5015" cy="10329705"/>
                        <a:chOff x="448" y="284"/>
                        <a:chExt cx="11189" cy="16102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48" y="284"/>
                          <a:ext cx="11176" cy="16102"/>
                          <a:chOff x="448" y="284"/>
                          <a:chExt cx="11176" cy="16102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58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454" y="7881"/>
                            <a:ext cx="680" cy="8222"/>
                            <a:chOff x="454" y="8334"/>
                            <a:chExt cx="680" cy="8222"/>
                          </a:xfrm>
                        </wpg:grpSpPr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454" y="8334"/>
                              <a:ext cx="680" cy="8222"/>
                              <a:chOff x="454" y="8334"/>
                              <a:chExt cx="680" cy="8222"/>
                            </a:xfrm>
                          </wpg:grpSpPr>
                          <wps:wsp>
                            <wps:cNvPr id="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8335"/>
                                <a:ext cx="283" cy="82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833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031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1737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315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1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5139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1655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8335"/>
                              <a:ext cx="397" cy="18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F8C3F9" w14:textId="77777777" w:rsidR="00F0368E" w:rsidRPr="00EA45B7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w w:val="80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CF8D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031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4611DF" w14:textId="77777777" w:rsidR="00863418" w:rsidRPr="00107297" w:rsidRDefault="00F0368E" w:rsidP="00863418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 xml:space="preserve">Инв. № </w:t>
                                </w:r>
                                <w:r w:rsidR="00863418"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</w:t>
                                </w:r>
                              </w:p>
                              <w:p w14:paraId="63288721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Подп. и дата</w:t>
                                </w:r>
                              </w:p>
                              <w:p w14:paraId="24D4E524" w14:textId="77777777" w:rsidR="00863418" w:rsidRPr="00EA45B7" w:rsidRDefault="00863418" w:rsidP="00863418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  <w:p w14:paraId="16675BFD" w14:textId="77777777" w:rsidR="00F0368E" w:rsidRPr="00EA45B7" w:rsidRDefault="00F0368E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дубл.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0468"/>
                              <a:ext cx="397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D6E478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173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8E7267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1827"/>
                              <a:ext cx="397" cy="13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661CFA" w14:textId="77777777" w:rsidR="00F0368E" w:rsidRPr="00CA6EF3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3154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FEF945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" y="15139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267463" w14:textId="77777777" w:rsidR="00F0368E" w:rsidRPr="00D42B45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Инв. № подл</w:t>
                                </w:r>
                                <w:r w:rsidRPr="00D42B4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3199"/>
                              <a:ext cx="397" cy="193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14:paraId="05F5386B" w14:textId="77777777" w:rsidR="00F0368E" w:rsidRPr="00863418" w:rsidRDefault="00F0368E" w:rsidP="00707DE0">
                                <w:pPr>
                                  <w:ind w:left="57" w:right="57"/>
                                  <w:jc w:val="right"/>
                                  <w:rPr>
                                    <w:i/>
                                    <w:iCs/>
                                    <w:w w:val="80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2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15205"/>
                              <a:ext cx="397" cy="1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D51D35" w14:textId="77777777" w:rsidR="00F0368E" w:rsidRPr="00863418" w:rsidRDefault="00F0368E" w:rsidP="00707DE0">
                                <w:pPr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1134" y="16103"/>
                            <a:ext cx="8789" cy="283"/>
                            <a:chOff x="1134" y="16273"/>
                            <a:chExt cx="8789" cy="283"/>
                          </a:xfrm>
                        </wpg:grpSpPr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527E60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Копировал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1764D7" w14:textId="77777777" w:rsidR="00F0368E" w:rsidRPr="00107297" w:rsidRDefault="00F0368E" w:rsidP="00707DE0">
                                <w:pPr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Формат А4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3E78EE" w14:textId="77777777" w:rsidR="00F0368E" w:rsidRPr="00EA45B7" w:rsidRDefault="00F0368E" w:rsidP="00707DE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>
                          <a:grpSpLocks/>
                        </wpg:cNvGrpSpPr>
                        <wpg:grpSpPr bwMode="auto">
                          <a:xfrm>
                            <a:off x="448" y="284"/>
                            <a:ext cx="1123" cy="7090"/>
                            <a:chOff x="448" y="284"/>
                            <a:chExt cx="1123" cy="7090"/>
                          </a:xfrm>
                        </wpg:grpSpPr>
                        <wpg:grpSp>
                          <wpg:cNvPr id="28" name="Group 28"/>
                          <wpg:cNvGrpSpPr>
                            <a:grpSpLocks/>
                          </wpg:cNvGrpSpPr>
                          <wpg:grpSpPr bwMode="auto">
                            <a:xfrm>
                              <a:off x="454" y="284"/>
                              <a:ext cx="680" cy="6804"/>
                              <a:chOff x="454" y="284"/>
                              <a:chExt cx="680" cy="6804"/>
                            </a:xfrm>
                          </wpg:grpSpPr>
                          <wps:wsp>
                            <wps:cNvPr id="29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4" y="284"/>
                                <a:ext cx="283" cy="680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284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1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3686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32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4" y="7088"/>
                                <a:ext cx="68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wps:wsp>
                          <wps:cNvPr id="33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7" y="448"/>
                              <a:ext cx="397" cy="31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18E10D" w14:textId="77777777" w:rsidR="00F0368E" w:rsidRPr="001164BD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284"/>
                              <a:ext cx="289" cy="32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D723F4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Перв. примен.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5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3828"/>
                              <a:ext cx="283" cy="3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AE2CA2" w14:textId="77777777" w:rsidR="00F0368E" w:rsidRPr="00107297" w:rsidRDefault="00F0368E" w:rsidP="00707DE0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107297">
                                  <w:rPr>
                                    <w:rFonts w:ascii="GOST type A" w:hAnsi="GOST type A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Справ. №</w:t>
                                </w: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4" y="3972"/>
                              <a:ext cx="397" cy="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B1EEB5" w14:textId="77777777" w:rsidR="00F0368E" w:rsidRPr="00F276A8" w:rsidRDefault="00F0368E" w:rsidP="00707DE0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>
                          <a:grpSpLocks/>
                        </wpg:cNvGrpSpPr>
                        <wpg:grpSpPr bwMode="auto">
                          <a:xfrm>
                            <a:off x="1134" y="13835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g:grpSp>
                          <wpg:cNvPr id="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134" y="14402"/>
                              <a:ext cx="10490" cy="2154"/>
                              <a:chOff x="1134" y="14402"/>
                              <a:chExt cx="10490" cy="2154"/>
                            </a:xfrm>
                          </wpg:grpSpPr>
                          <wps:wsp>
                            <wps:cNvPr id="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03" y="14402"/>
                                <a:ext cx="6236" cy="6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7C123A" w14:textId="77777777" w:rsidR="00107297" w:rsidRPr="00107297" w:rsidRDefault="00107297" w:rsidP="00107297">
                                  <w:pPr>
                                    <w:ind w:left="57" w:right="57"/>
                                    <w:jc w:val="center"/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  <w:t>БЛПА</w:t>
                                  </w:r>
                                </w:p>
                                <w:p w14:paraId="34D41E93" w14:textId="77777777" w:rsidR="00F0368E" w:rsidRPr="00107297" w:rsidRDefault="00F0368E" w:rsidP="00F912B6">
                                  <w:pPr>
                                    <w:ind w:left="57" w:right="57"/>
                                    <w:jc w:val="center"/>
                                    <w:rPr>
                                      <w:rFonts w:ascii="GOST type A" w:hAnsi="GOST type A"/>
                                      <w:bCs/>
                                      <w:i/>
                                      <w:i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572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B58B7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8FA685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57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0836ED" w14:textId="77777777" w:rsidR="00F0368E" w:rsidRPr="00CA6EF3" w:rsidRDefault="00F0368E" w:rsidP="00707DE0">
                                  <w:pPr>
                                    <w:ind w:left="57"/>
                                    <w:rPr>
                                      <w:w w:val="7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57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E14EE1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57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B0E333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A08CE1B" w14:textId="77777777" w:rsidR="00F0368E" w:rsidRPr="003B20AC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w w:val="65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4855"/>
                                <a:ext cx="39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04DAF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1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5E49D16" w14:textId="77777777" w:rsidR="00F0368E" w:rsidRPr="00107297" w:rsidRDefault="005059DC" w:rsidP="005059DC">
                                  <w:pP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485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6C0D7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4855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3EE659" w14:textId="77777777" w:rsidR="00F0368E" w:rsidRPr="00107297" w:rsidRDefault="00F0368E" w:rsidP="00707DE0">
                                  <w:pPr>
                                    <w:ind w:left="57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Подп.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49" name="Text Box 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13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3A496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4855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B70E7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D24B00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B80BFE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706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415D49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598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3B85F70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6273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3BF2BD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02" y="162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85FC1A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706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52AF59" w14:textId="77777777" w:rsidR="00F0368E" w:rsidRPr="00F276A8" w:rsidRDefault="00F0368E" w:rsidP="00707DE0">
                                  <w:pPr>
                                    <w:jc w:val="center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E1DA31B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989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653D38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3" y="15422"/>
                                <a:ext cx="567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C22790" w14:textId="77777777" w:rsidR="00F0368E" w:rsidRPr="00265A4A" w:rsidRDefault="00F0368E" w:rsidP="00707DE0">
                                  <w:pPr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0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13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C5E5A2" w14:textId="29C96E82" w:rsidR="00F0368E" w:rsidRPr="00107297" w:rsidRDefault="00837A52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Баранов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422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D1B49C" w14:textId="3418C500" w:rsidR="00F0368E" w:rsidRPr="00107297" w:rsidRDefault="00837A52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Бикзигитов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2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706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B86411" w14:textId="77777777" w:rsidR="00F0368E" w:rsidRPr="00CA6EF3" w:rsidRDefault="00F0368E" w:rsidP="00CA6EF3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8E3CEEB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3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5989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CB5B540" w14:textId="6D4116FE" w:rsidR="00F0368E" w:rsidRPr="00107297" w:rsidRDefault="00837A52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Давыд</w:t>
                                  </w:r>
                                  <w:r w:rsidR="00B8533D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ова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4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98" y="16273"/>
                                <a:ext cx="130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7A2052" w14:textId="2277CAAA" w:rsidR="00F0368E" w:rsidRPr="00B8533D" w:rsidRDefault="00B8533D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Якубов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5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13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B1638B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6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422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FDAC1F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Пров.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7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706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429C8C" w14:textId="77777777" w:rsidR="00F0368E" w:rsidRPr="00F276A8" w:rsidRDefault="00F0368E" w:rsidP="00707DE0">
                                  <w:pPr>
                                    <w:ind w:left="57"/>
                                    <w:rPr>
                                      <w:w w:val="9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8" name="Text Box 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5989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9BB91E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69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34" y="16273"/>
                                <a:ext cx="96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17D797" w14:textId="77777777" w:rsidR="00F0368E" w:rsidRPr="00107297" w:rsidRDefault="00F0368E" w:rsidP="00707DE0">
                                  <w:pPr>
                                    <w:ind w:left="57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0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6273"/>
                                <a:ext cx="3969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AC0F20" w14:textId="77777777" w:rsidR="00F0368E" w:rsidRPr="00225F92" w:rsidRDefault="00F0368E" w:rsidP="00F912B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71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0" y="15139"/>
                                <a:ext cx="3969" cy="11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7CCAEA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0815A1D" w14:textId="77777777" w:rsidR="007B0EDD" w:rsidRPr="00107297" w:rsidRDefault="00107297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t>Ячейка</w:t>
                                  </w:r>
                                </w:p>
                                <w:p w14:paraId="1D6ABB9E" w14:textId="77777777" w:rsidR="00107297" w:rsidRPr="00107297" w:rsidRDefault="00107297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2AC4EE7" w14:textId="77777777" w:rsidR="00F0368E" w:rsidRPr="00AA04E3" w:rsidRDefault="00AA04E3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Перечень элементов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 upright="1">
                              <a:noAutofit/>
                            </wps:bodyPr>
                          </wps:wsp>
                          <wps:wsp>
                            <wps:cNvPr id="72" name="Text Box 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139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A4432C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3" name="Text Box 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0" y="15422"/>
                                <a:ext cx="113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F9B4C6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NUMPAGES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4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DF131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5" name="Text Box 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39" y="15422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F654ED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instrText xml:space="preserve"> PAGE    \* MERGEFORMAT </w:instrTex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separate"/>
                                  </w:r>
                                  <w:r w:rsidR="00684285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56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8628A2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706"/>
                                <a:ext cx="2835" cy="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7F31E" w14:textId="77777777" w:rsidR="00F0368E" w:rsidRPr="00F276A8" w:rsidRDefault="00F0368E" w:rsidP="00707DE0">
                                  <w:pPr>
                                    <w:jc w:val="center"/>
                                  </w:pPr>
                                </w:p>
                                <w:p w14:paraId="75567507" w14:textId="77777777" w:rsidR="00F0368E" w:rsidRPr="00CA6EF3" w:rsidRDefault="00F0368E" w:rsidP="00CA6EF3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01BB97" w14:textId="77777777" w:rsidR="00F0368E" w:rsidRPr="00F276A8" w:rsidRDefault="00F0368E" w:rsidP="004F709A">
                                  <w:pPr>
                                    <w:ind w:left="-57" w:right="-57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2" y="15422"/>
                                <a:ext cx="283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523AAD" w14:textId="77777777" w:rsidR="00F0368E" w:rsidRPr="00F276A8" w:rsidRDefault="00F0368E" w:rsidP="00707DE0">
                                  <w:pPr>
                                    <w:ind w:left="-57" w:right="-57"/>
                                    <w:jc w:val="center"/>
                                    <w:rPr>
                                      <w:w w:val="90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8000" rIns="18000" bIns="2520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89" y="15139"/>
                                <a:ext cx="850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0123989" w14:textId="77777777" w:rsidR="00F0368E" w:rsidRPr="00107297" w:rsidRDefault="00F0368E" w:rsidP="00707DE0">
                                  <w:pPr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107297">
                                    <w:rPr>
                                      <w:rFonts w:ascii="GOST type A" w:hAnsi="GOST type A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134" y="14288"/>
                              <a:ext cx="10490" cy="2268"/>
                              <a:chOff x="1134" y="14288"/>
                              <a:chExt cx="10490" cy="2268"/>
                            </a:xfrm>
                          </wpg:grpSpPr>
                          <wps:wsp>
                            <wps:cNvPr id="82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139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3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855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4" name="Line 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5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5" name="Line 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42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6" name="Line 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70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7" name="Line 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98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8" name="Line 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89" name="Line 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422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0" name="Line 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706"/>
                                <a:ext cx="283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1" name="Line 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139"/>
                                <a:ext cx="0" cy="141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2" name="Line 9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3" name="Line 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139"/>
                                <a:ext cx="0" cy="5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4" name="Lin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5" name="Lin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422"/>
                                <a:ext cx="0" cy="28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6" name="Lin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7" name="Line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8" name="Lin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99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288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0" name="Line 10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28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01" name="Rectangle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14288"/>
                                <a:ext cx="10488" cy="226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03" name="Group 103"/>
                      <wpg:cNvGrpSpPr>
                        <a:grpSpLocks/>
                      </wpg:cNvGrpSpPr>
                      <wpg:grpSpPr bwMode="auto">
                        <a:xfrm>
                          <a:off x="4819" y="12624"/>
                          <a:ext cx="6818" cy="1221"/>
                          <a:chOff x="4819" y="13077"/>
                          <a:chExt cx="6818" cy="1221"/>
                        </a:xfrm>
                      </wpg:grpSpPr>
                      <wps:wsp>
                        <wps:cNvPr id="1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20" y="13835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613" y="13094"/>
                            <a:ext cx="0" cy="7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751" y="13083"/>
                            <a:ext cx="6" cy="75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834" y="13077"/>
                            <a:ext cx="680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819" y="13077"/>
                            <a:ext cx="1" cy="12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73F456" id="Group 1" o:spid="_x0000_s1076" style="position:absolute;margin-left:22.15pt;margin-top:0;width:559.45pt;height:813.35pt;z-index:251657216;mso-position-horizontal-relative:page;mso-position-vertical:top;mso-position-vertical-relative:margin" coordorigin="448,284" coordsize="11189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">
              <v:group id="Group 2" o:spid="_x0000_s1077" style="position:absolute;left:448;top:284;width:11176;height:16102" coordorigin="448,284" coordsize="11176,1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78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group id="Group 4" o:spid="_x0000_s1079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" o:spid="_x0000_s1080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81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" filled="f" strokeweight="1.5pt"/>
                    <v:line id="Line 7" o:spid="_x0000_s1082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    <v:line id="Line 8" o:spid="_x0000_s1083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  <v:line id="Line 9" o:spid="_x0000_s1084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  <v:line id="Line 10" o:spid="_x0000_s108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<v:line id="Line 11" o:spid="_x0000_s1086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  <v:line id="Line 12" o:spid="_x0000_s1087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88" type="#_x0000_t202" style="position:absolute;left:737;top:8335;width:39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00F8C3F9" w14:textId="77777777" w:rsidR="00F0368E" w:rsidRPr="00EA45B7" w:rsidRDefault="00F0368E" w:rsidP="00707DE0">
                          <w:pPr>
                            <w:ind w:left="57" w:right="57"/>
                            <w:jc w:val="right"/>
                            <w:rPr>
                              <w:w w:val="80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shape id="Text Box 14" o:spid="_x0000_s1089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37CF8D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5" o:spid="_x0000_s1090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684611DF" w14:textId="77777777" w:rsidR="00863418" w:rsidRPr="00107297" w:rsidRDefault="00F0368E" w:rsidP="00863418">
                          <w:pPr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 xml:space="preserve">Инв. № </w:t>
                          </w:r>
                          <w:r w:rsidR="00863418"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</w:t>
                          </w:r>
                        </w:p>
                        <w:p w14:paraId="63288721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  <w:p w14:paraId="24D4E524" w14:textId="77777777" w:rsidR="00863418" w:rsidRPr="00EA45B7" w:rsidRDefault="00863418" w:rsidP="0086341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  <w:p w14:paraId="16675BFD" w14:textId="77777777" w:rsidR="00F0368E" w:rsidRPr="00EA45B7" w:rsidRDefault="00F0368E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дубл.</w:t>
                          </w:r>
                        </w:p>
                      </w:txbxContent>
                    </v:textbox>
                  </v:shape>
                  <v:shape id="Text Box 16" o:spid="_x0000_s1091" type="#_x0000_t202" style="position:absolute;left:737;top:10468;width:397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4CD6E478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7" o:spid="_x0000_s1092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08E7267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18" o:spid="_x0000_s1093" type="#_x0000_t202" style="position:absolute;left:737;top:11827;width:397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6C661CFA" w14:textId="77777777" w:rsidR="00F0368E" w:rsidRPr="00CA6EF3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19" o:spid="_x0000_s1094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5BFEF945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0" o:spid="_x0000_s1095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  <v:textbox style="layout-flow:vertical;mso-layout-flow-alt:bottom-to-top" inset=".5mm,.5mm,.5mm,.5mm">
                      <w:txbxContent>
                        <w:p w14:paraId="28267463" w14:textId="77777777" w:rsidR="00F0368E" w:rsidRPr="00D42B45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Инв. № подл</w:t>
                          </w:r>
                          <w:r w:rsidRPr="00D42B45">
                            <w:rPr>
                              <w:rFonts w:ascii="GOST type A" w:hAnsi="GOST type A"/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1" o:spid="_x0000_s1096" type="#_x0000_t202" style="position:absolute;left:737;top:13199;width:39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" filled="f" stroked="f" strokeweight="1.5pt">
                    <v:textbox style="layout-flow:vertical;mso-layout-flow-alt:bottom-to-top" inset=".5mm,.5mm,.5mm,.5mm">
                      <w:txbxContent>
                        <w:p w14:paraId="05F5386B" w14:textId="77777777" w:rsidR="00F0368E" w:rsidRPr="00863418" w:rsidRDefault="00F0368E" w:rsidP="00707DE0">
                          <w:pPr>
                            <w:ind w:left="57" w:right="57"/>
                            <w:jc w:val="right"/>
                            <w:rPr>
                              <w:i/>
                              <w:iCs/>
                              <w:w w:val="80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22" o:spid="_x0000_s1097" type="#_x0000_t202" style="position:absolute;left:737;top:15205;width:397;height:1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36D51D35" w14:textId="77777777" w:rsidR="00F0368E" w:rsidRPr="00863418" w:rsidRDefault="00F0368E" w:rsidP="00707DE0">
                          <w:pPr>
                            <w:jc w:val="center"/>
                            <w:rPr>
                              <w:i/>
                              <w:iCs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23" o:spid="_x0000_s1098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24" o:spid="_x0000_s1099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  <v:textbox inset=".5mm,.5mm,.5mm,.5mm">
                      <w:txbxContent>
                        <w:p w14:paraId="0A527E60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Копировал</w:t>
                          </w:r>
                        </w:p>
                      </w:txbxContent>
                    </v:textbox>
                  </v:shape>
                  <v:shape id="Text Box 25" o:spid="_x0000_s1100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  <v:textbox inset=".5mm,.5mm,.5mm,.5mm">
                      <w:txbxContent>
                        <w:p w14:paraId="7C1764D7" w14:textId="77777777" w:rsidR="00F0368E" w:rsidRPr="00107297" w:rsidRDefault="00F0368E" w:rsidP="00707DE0">
                          <w:pPr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</w:rPr>
                            <w:t>Формат А4</w:t>
                          </w:r>
                        </w:p>
                      </w:txbxContent>
                    </v:textbox>
                  </v:shape>
                  <v:shape id="Text Box 26" o:spid="_x0000_s1101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  <v:textbox inset=".5mm,.5mm,.5mm,.5mm">
                      <w:txbxContent>
                        <w:p w14:paraId="7E3E78EE" w14:textId="77777777" w:rsidR="00F0368E" w:rsidRPr="00EA45B7" w:rsidRDefault="00F0368E" w:rsidP="00707DE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7" o:spid="_x0000_s1102" style="position:absolute;left:448;top:284;width:1123;height:7090" coordorigin="448,284" coordsize="1123,7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28" o:spid="_x0000_s1103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angle 29" o:spid="_x0000_s1104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" filled="f" strokeweight="1.5pt"/>
                    <v:line id="Line 30" o:spid="_x0000_s1105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  <v:line id="Line 31" o:spid="_x0000_s1106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  <v:line id="Line 32" o:spid="_x0000_s1107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/v:group>
                  <v:shape id="Text Box 33" o:spid="_x0000_s1108" type="#_x0000_t202" style="position:absolute;left:737;top:448;width:397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  <v:textbox style="layout-flow:vertical;mso-layout-flow-alt:bottom-to-top" inset=".5mm,.5mm,.5mm,.5mm">
                      <w:txbxContent>
                        <w:p w14:paraId="7B18E10D" w14:textId="77777777" w:rsidR="00F0368E" w:rsidRPr="001164BD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</v:shape>
                  <v:shape id="Text Box 34" o:spid="_x0000_s1109" type="#_x0000_t202" style="position:absolute;left:448;top:284;width:28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08D723F4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Перв. примен.</w:t>
                          </w:r>
                        </w:p>
                      </w:txbxContent>
                    </v:textbox>
                  </v:shape>
                  <v:shape id="Text Box 35" o:spid="_x0000_s1110" type="#_x0000_t202" style="position:absolute;left:448;top:3828;width:283;height:3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2DAE2CA2" w14:textId="77777777" w:rsidR="00F0368E" w:rsidRPr="00107297" w:rsidRDefault="00F0368E" w:rsidP="00707DE0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r w:rsidRPr="00107297">
                            <w:rPr>
                              <w:rFonts w:ascii="GOST type A" w:hAnsi="GOST type A"/>
                              <w:i/>
                              <w:iCs/>
                              <w:sz w:val="26"/>
                              <w:szCs w:val="26"/>
                            </w:rPr>
                            <w:t>Справ. №</w:t>
                          </w:r>
                        </w:p>
                      </w:txbxContent>
                    </v:textbox>
                  </v:shape>
                  <v:shape id="Text Box 36" o:spid="_x0000_s1111" type="#_x0000_t202" style="position:absolute;left:1174;top:397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  <v:textbox style="layout-flow:vertical;mso-layout-flow-alt:bottom-to-top" inset=".5mm,.5mm,.5mm,.5mm">
                      <w:txbxContent>
                        <w:p w14:paraId="41B1EEB5" w14:textId="77777777" w:rsidR="00F0368E" w:rsidRPr="00F276A8" w:rsidRDefault="00F0368E" w:rsidP="00707DE0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37" o:spid="_x0000_s1112" style="position:absolute;left:1134;top:13835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8" o:spid="_x0000_s1113" style="position:absolute;left:1134;top:14402;width:10490;height:2154" coordorigin="1134,14402" coordsize="1049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shape id="Text Box 39" o:spid="_x0000_s1114" type="#_x0000_t202" style="position:absolute;left:5103;top:1440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  <v:textbox inset="1mm,1mm,1mm,1mm">
                        <w:txbxContent>
                          <w:p w14:paraId="6A7C123A" w14:textId="77777777" w:rsidR="00107297" w:rsidRPr="00107297" w:rsidRDefault="00107297" w:rsidP="00107297">
                            <w:pPr>
                              <w:ind w:left="57" w:right="57"/>
                              <w:jc w:val="center"/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БЛПА</w:t>
                            </w:r>
                          </w:p>
                          <w:p w14:paraId="34D41E93" w14:textId="77777777" w:rsidR="00F0368E" w:rsidRPr="00107297" w:rsidRDefault="00F0368E" w:rsidP="00F912B6">
                            <w:pPr>
                              <w:ind w:left="57" w:right="57"/>
                              <w:jc w:val="center"/>
                              <w:rPr>
                                <w:rFonts w:ascii="GOST type A" w:hAnsi="GOST type A"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40" o:spid="_x0000_s1115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  <v:textbox inset=".5mm,.5mm,.5mm,.5mm">
                        <w:txbxContent>
                          <w:p w14:paraId="1C1B58B7" w14:textId="77777777" w:rsidR="00F0368E" w:rsidRPr="00F276A8" w:rsidRDefault="00F0368E" w:rsidP="00707D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" o:spid="_x0000_s1116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  <v:textbox inset=".5mm,.5mm,.5mm,.5mm">
                        <w:txbxContent>
                          <w:p w14:paraId="568FA685" w14:textId="77777777" w:rsidR="00F0368E" w:rsidRPr="00F276A8" w:rsidRDefault="00F0368E" w:rsidP="00707DE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" o:spid="_x0000_s1117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  <v:textbox inset=".5mm,.5mm,.5mm,.5mm">
                        <w:txbxContent>
                          <w:p w14:paraId="340836ED" w14:textId="77777777" w:rsidR="00F0368E" w:rsidRPr="00CA6EF3" w:rsidRDefault="00F0368E" w:rsidP="00707DE0">
                            <w:pPr>
                              <w:ind w:left="57"/>
                              <w:rPr>
                                <w:w w:val="7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43" o:spid="_x0000_s1118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  <v:textbox inset=".5mm,.5mm,.5mm,.5mm">
                        <w:txbxContent>
                          <w:p w14:paraId="5BE14EE1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119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  <v:textbox inset=".5mm,.5mm,.5mm,.5mm">
                        <w:txbxContent>
                          <w:p w14:paraId="11B0E333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4A08CE1B" w14:textId="77777777" w:rsidR="00F0368E" w:rsidRPr="003B20AC" w:rsidRDefault="00F0368E" w:rsidP="00707DE0">
                            <w:pPr>
                              <w:ind w:left="-57" w:right="-57"/>
                              <w:jc w:val="center"/>
                              <w:rPr>
                                <w:rFonts w:ascii="GOST type B" w:hAnsi="GOST type B"/>
                                <w:i/>
                                <w:w w:val="6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120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  <v:textbox inset=".5mm,.5mm,.5mm,.5mm">
                        <w:txbxContent>
                          <w:p w14:paraId="4304DAF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Изм.</w:t>
                            </w:r>
                          </w:p>
                        </w:txbxContent>
                      </v:textbox>
                    </v:shape>
                    <v:shape id="Text Box 46" o:spid="_x0000_s1121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  <v:textbox inset=".5mm,.5mm,.5mm,.5mm">
                        <w:txbxContent>
                          <w:p w14:paraId="45E49D16" w14:textId="77777777" w:rsidR="00F0368E" w:rsidRPr="00107297" w:rsidRDefault="005059DC" w:rsidP="005059DC"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7" o:spid="_x0000_s1122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  <v:textbox inset=".5mm,.5mm,.5mm,.5mm">
                        <w:txbxContent>
                          <w:p w14:paraId="216C0D7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8" o:spid="_x0000_s1123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  <v:textbox inset=".5mm,.5mm,.5mm,.5mm">
                        <w:txbxContent>
                          <w:p w14:paraId="5E3EE659" w14:textId="77777777" w:rsidR="00F0368E" w:rsidRPr="00107297" w:rsidRDefault="00F0368E" w:rsidP="00707DE0">
                            <w:pPr>
                              <w:ind w:left="57"/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Подп.</w:t>
                            </w:r>
                          </w:p>
                        </w:txbxContent>
                      </v:textbox>
                    </v:shape>
                    <v:shape id="Text Box 49" o:spid="_x0000_s1124" type="#_x0000_t202" style="position:absolute;left:4253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  <v:textbox inset=".5mm,.5mm,.5mm,.5mm">
                        <w:txbxContent>
                          <w:p w14:paraId="633A496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125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  <v:textbox inset=".5mm,.5mm,.5mm,.5mm">
                        <w:txbxContent>
                          <w:p w14:paraId="67B70E7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51" o:spid="_x0000_s1126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  <v:textbox inset=".5mm,.5mm,.5mm,.5mm">
                        <w:txbxContent>
                          <w:p w14:paraId="1D24B00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127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  <v:textbox inset=".5mm,.5mm,.5mm,.5mm">
                        <w:txbxContent>
                          <w:p w14:paraId="61B80BFE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3" o:spid="_x0000_s1128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  <v:textbox inset=".5mm,.5mm,.5mm,.5mm">
                        <w:txbxContent>
                          <w:p w14:paraId="5E415D49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129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  <v:textbox inset=".5mm,.5mm,.5mm,.5mm">
                        <w:txbxContent>
                          <w:p w14:paraId="23B85F70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130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  <v:textbox inset=".5mm,.5mm,.5mm,.5mm">
                        <w:txbxContent>
                          <w:p w14:paraId="613BF2BD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131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  <v:textbox inset=".5mm,.5mm,.5mm,.5mm">
                        <w:txbxContent>
                          <w:p w14:paraId="3D85FC1A" w14:textId="77777777" w:rsidR="00F0368E" w:rsidRPr="00F276A8" w:rsidRDefault="00F0368E" w:rsidP="00707DE0">
                            <w:pPr>
                              <w:ind w:left="57"/>
                              <w:rPr>
                                <w:w w:val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7" o:spid="_x0000_s1132" type="#_x0000_t202" style="position:absolute;left:4253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M7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qG&#10;Y/h+CT9Azj8AAAD//wMAUEsBAi0AFAAGAAgAAAAhANvh9svuAAAAhQEAABMAAAAAAAAAAAAAAAAA&#10;AAAAAFtDb250ZW50X1R5cGVzXS54bWxQSwECLQAUAAYACAAAACEAWvQsW78AAAAVAQAACwAAAAAA&#10;AAAAAAAAAAAfAQAAX3JlbHMvLnJlbHNQSwECLQAUAAYACAAAACEAnjmzO8AAAADbAAAADwAAAAAA&#10;AAAAAAAAAAAHAgAAZHJzL2Rvd25yZXYueG1sUEsFBgAAAAADAAMAtwAAAPQCAAAAAA==&#10;" filled="f" stroked="f">
                      <v:textbox inset=".5mm,.5mm,.5mm,.5mm">
                        <w:txbxContent>
                          <w:p w14:paraId="2B52AF59" w14:textId="77777777" w:rsidR="00F0368E" w:rsidRPr="00F276A8" w:rsidRDefault="00F0368E" w:rsidP="00707DE0">
                            <w:pPr>
                              <w:jc w:val="center"/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  <w:p w14:paraId="1E1DA31B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8" o:spid="_x0000_s1133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dJ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9jw&#10;JfwAmX4BAAD//wMAUEsBAi0AFAAGAAgAAAAhANvh9svuAAAAhQEAABMAAAAAAAAAAAAAAAAAAAAA&#10;AFtDb250ZW50X1R5cGVzXS54bWxQSwECLQAUAAYACAAAACEAWvQsW78AAAAVAQAACwAAAAAAAAAA&#10;AAAAAAAfAQAAX3JlbHMvLnJlbHNQSwECLQAUAAYACAAAACEA76YnSb0AAADbAAAADwAAAAAAAAAA&#10;AAAAAAAHAgAAZHJzL2Rvd25yZXYueG1sUEsFBgAAAAADAAMAtwAAAPECAAAAAA==&#10;" filled="f" stroked="f">
                      <v:textbox inset=".5mm,.5mm,.5mm,.5mm">
                        <w:txbxContent>
                          <w:p w14:paraId="10653D38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134" type="#_x0000_t202" style="position:absolute;left:4253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  <v:textbox inset=".5mm,.5mm,.5mm,.5mm">
                        <w:txbxContent>
                          <w:p w14:paraId="36C22790" w14:textId="77777777" w:rsidR="00F0368E" w:rsidRPr="00265A4A" w:rsidRDefault="00F0368E" w:rsidP="00707DE0">
                            <w:pPr>
                              <w:rPr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135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  <v:textbox inset=".5mm,.5mm,.5mm,.5mm">
                        <w:txbxContent>
                          <w:p w14:paraId="7DC5E5A2" w14:textId="29C96E82" w:rsidR="00F0368E" w:rsidRPr="00107297" w:rsidRDefault="00837A52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Баранов</w:t>
                            </w:r>
                          </w:p>
                        </w:txbxContent>
                      </v:textbox>
                    </v:shape>
                    <v:shape id="Text Box 61" o:spid="_x0000_s1136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  <v:textbox inset=".5mm,.5mm,.5mm,.5mm">
                        <w:txbxContent>
                          <w:p w14:paraId="36D1B49C" w14:textId="3418C500" w:rsidR="00F0368E" w:rsidRPr="00107297" w:rsidRDefault="00837A52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Бикзигитов</w:t>
                            </w:r>
                          </w:p>
                        </w:txbxContent>
                      </v:textbox>
                    </v:shape>
                    <v:shape id="Text Box 62" o:spid="_x0000_s1137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  <v:textbox inset=".5mm,.5mm,.5mm,.5mm">
                        <w:txbxContent>
                          <w:p w14:paraId="7CB86411" w14:textId="77777777" w:rsidR="00F0368E" w:rsidRPr="00CA6EF3" w:rsidRDefault="00F0368E" w:rsidP="00CA6EF3">
                            <w:pPr>
                              <w:ind w:left="57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8E3CEEB" w14:textId="77777777" w:rsidR="00F0368E" w:rsidRPr="00F276A8" w:rsidRDefault="00F0368E" w:rsidP="00707DE0">
                            <w:pPr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3" o:spid="_x0000_s1138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  <v:textbox inset=".5mm,.5mm,.5mm,.5mm">
                        <w:txbxContent>
                          <w:p w14:paraId="3CB5B540" w14:textId="6D4116FE" w:rsidR="00F0368E" w:rsidRPr="00107297" w:rsidRDefault="00837A52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Давыд</w:t>
                            </w:r>
                            <w:r w:rsidR="00B8533D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ова</w:t>
                            </w:r>
                          </w:p>
                        </w:txbxContent>
                      </v:textbox>
                    </v:shape>
                    <v:shape id="Text Box 64" o:spid="_x0000_s1139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  <v:textbox inset=".5mm,.5mm,.5mm,.5mm">
                        <w:txbxContent>
                          <w:p w14:paraId="247A2052" w14:textId="2277CAAA" w:rsidR="00F0368E" w:rsidRPr="00B8533D" w:rsidRDefault="00B8533D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Якубов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v:shape id="Text Box 65" o:spid="_x0000_s1140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  <v:textbox inset=".5mm,.5mm,.5mm,.5mm">
                        <w:txbxContent>
                          <w:p w14:paraId="59B1638B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Разраб.</w:t>
                            </w:r>
                          </w:p>
                        </w:txbxContent>
                      </v:textbox>
                    </v:shape>
                    <v:shape id="Text Box 66" o:spid="_x0000_s1141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  <v:textbox inset=".5mm,.5mm,.5mm,.5mm">
                        <w:txbxContent>
                          <w:p w14:paraId="34FDAC1F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Пров.</w:t>
                            </w:r>
                          </w:p>
                        </w:txbxContent>
                      </v:textbox>
                    </v:shape>
                    <v:shape id="Text Box 67" o:spid="_x0000_s1142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  <v:textbox inset=".5mm,.5mm,.5mm,.5mm">
                        <w:txbxContent>
                          <w:p w14:paraId="41429C8C" w14:textId="77777777" w:rsidR="00F0368E" w:rsidRPr="00F276A8" w:rsidRDefault="00F0368E" w:rsidP="00707DE0">
                            <w:pPr>
                              <w:ind w:left="57"/>
                              <w:rPr>
                                <w:w w:val="9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8" o:spid="_x0000_s1143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  <v:textbox inset=".5mm,.5mm,.5mm,.5mm">
                        <w:txbxContent>
                          <w:p w14:paraId="4A9BB91E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Н. контр.</w:t>
                            </w:r>
                          </w:p>
                        </w:txbxContent>
                      </v:textbox>
                    </v:shape>
                    <v:shape id="Text Box 69" o:spid="_x0000_s1144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  <v:textbox inset=".5mm,.5mm,.5mm,.5mm">
                        <w:txbxContent>
                          <w:p w14:paraId="1417D797" w14:textId="77777777" w:rsidR="00F0368E" w:rsidRPr="00107297" w:rsidRDefault="00F0368E" w:rsidP="00707DE0">
                            <w:pPr>
                              <w:ind w:left="57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Утв.</w:t>
                            </w:r>
                          </w:p>
                        </w:txbxContent>
                      </v:textbox>
                    </v:shape>
                    <v:shape id="Text Box 70" o:spid="_x0000_s1145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" filled="f" stroked="f">
                      <v:textbox inset=".5mm,0,.5mm,0">
                        <w:txbxContent>
                          <w:p w14:paraId="7DAC0F20" w14:textId="77777777" w:rsidR="00F0368E" w:rsidRPr="00225F92" w:rsidRDefault="00F0368E" w:rsidP="00F912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46" type="#_x0000_t202" style="position:absolute;left:4820;top:15139;width:3969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  <v:textbox inset="1mm,1mm,1mm,1mm">
                        <w:txbxContent>
                          <w:p w14:paraId="7A7CCAEA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20815A1D" w14:textId="77777777" w:rsidR="007B0EDD" w:rsidRPr="00107297" w:rsidRDefault="00107297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32"/>
                                <w:szCs w:val="32"/>
                              </w:rPr>
                              <w:t>Ячейка</w:t>
                            </w:r>
                          </w:p>
                          <w:p w14:paraId="1D6ABB9E" w14:textId="77777777" w:rsidR="00107297" w:rsidRPr="00107297" w:rsidRDefault="00107297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2AC4EE7" w14:textId="77777777" w:rsidR="00F0368E" w:rsidRPr="00AA04E3" w:rsidRDefault="00AA04E3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v:textbox>
                    </v:shape>
                    <v:shape id="Text Box 72" o:spid="_x0000_s1147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  <v:textbox inset=".5mm,.5mm,.5mm,.5mm">
                        <w:txbxContent>
                          <w:p w14:paraId="24A4432C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73" o:spid="_x0000_s1148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  <v:textbox inset=".5mm,.5mm,.5mm,.5mm">
                        <w:txbxContent>
                          <w:p w14:paraId="58F9B4C6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NUMPAGES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2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4" o:spid="_x0000_s1149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  <v:textbox inset=".5mm,.5mm,.5mm,.5mm">
                        <w:txbxContent>
                          <w:p w14:paraId="4EDF131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75" o:spid="_x0000_s1150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  <v:textbox inset=".5mm,.5mm,.5mm,.5mm">
                        <w:txbxContent>
                          <w:p w14:paraId="47F654ED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instrText xml:space="preserve"> PAGE    \* MERGEFORMAT </w:instrTex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684285">
                              <w:rPr>
                                <w:rFonts w:ascii="GOST type A" w:hAnsi="GOST type A"/>
                                <w:i/>
                                <w:iCs/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76" o:spid="_x0000_s1151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  <v:textbox inset=".5mm,.5mm,.5mm,.7mm">
                        <w:txbxContent>
                          <w:p w14:paraId="348628A2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7" o:spid="_x0000_s1152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" filled="f">
                      <v:textbox inset=".5mm,.5mm,.5mm,.5mm">
                        <w:txbxContent>
                          <w:p w14:paraId="1997F31E" w14:textId="77777777" w:rsidR="00F0368E" w:rsidRPr="00F276A8" w:rsidRDefault="00F0368E" w:rsidP="00707DE0">
                            <w:pPr>
                              <w:jc w:val="center"/>
                            </w:pPr>
                          </w:p>
                          <w:p w14:paraId="75567507" w14:textId="77777777" w:rsidR="00F0368E" w:rsidRPr="00CA6EF3" w:rsidRDefault="00F0368E" w:rsidP="00CA6EF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8" o:spid="_x0000_s1153" type="#_x0000_t202" style="position:absolute;left:8789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" filled="f" stroked="f">
                      <v:textbox inset=".5mm,.5mm,.5mm,.7mm">
                        <w:txbxContent>
                          <w:p w14:paraId="4101BB97" w14:textId="77777777" w:rsidR="00F0368E" w:rsidRPr="00F276A8" w:rsidRDefault="00F0368E" w:rsidP="004F709A">
                            <w:pPr>
                              <w:ind w:left="-57" w:right="-57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79" o:spid="_x0000_s1154" type="#_x0000_t202" style="position:absolute;left:9072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" filled="f" stroked="f">
                      <v:textbox inset=".5mm,.5mm,.5mm,.7mm">
                        <w:txbxContent>
                          <w:p w14:paraId="12523AAD" w14:textId="77777777" w:rsidR="00F0368E" w:rsidRPr="00F276A8" w:rsidRDefault="00F0368E" w:rsidP="00707DE0">
                            <w:pPr>
                              <w:ind w:left="-57" w:right="-57"/>
                              <w:jc w:val="center"/>
                              <w:rPr>
                                <w:w w:val="90"/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  <v:shape id="Text Box 80" o:spid="_x0000_s1155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  <v:textbox inset=".5mm,.5mm,.5mm,.5mm">
                        <w:txbxContent>
                          <w:p w14:paraId="10123989" w14:textId="77777777" w:rsidR="00F0368E" w:rsidRPr="00107297" w:rsidRDefault="00F0368E" w:rsidP="00707DE0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07297">
                              <w:rPr>
                                <w:rFonts w:ascii="GOST type A" w:hAnsi="GOST type A"/>
                                <w:i/>
                                <w:iCs/>
                                <w:sz w:val="26"/>
                                <w:szCs w:val="26"/>
                              </w:rPr>
                              <w:t>Лит.</w:t>
                            </w:r>
                          </w:p>
                        </w:txbxContent>
                      </v:textbox>
                    </v:shape>
                  </v:group>
                  <v:group id="Group 81" o:spid="_x0000_s1156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line id="Line 82" o:spid="_x0000_s1157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      <v:line id="Line 83" o:spid="_x0000_s1158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" strokeweight="1.5pt"/>
                    <v:line id="Line 84" o:spid="_x0000_s1159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<v:line id="Line 85" o:spid="_x0000_s1160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v:line id="Line 86" o:spid="_x0000_s1161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  <v:line id="Line 87" o:spid="_x0000_s1162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  <v:line id="Line 88" o:spid="_x0000_s1163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  <v:line id="Line 89" o:spid="_x0000_s1164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" strokeweight="1.5pt"/>
                    <v:line id="Line 90" o:spid="_x0000_s1165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hc0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dfHL/EHyNUdAAD//wMAUEsBAi0AFAAGAAgAAAAhANvh9svuAAAAhQEAABMAAAAAAAAAAAAAAAAA&#10;AAAAAFtDb250ZW50X1R5cGVzXS54bWxQSwECLQAUAAYACAAAACEAWvQsW78AAAAVAQAACwAAAAAA&#10;AAAAAAAAAAAfAQAAX3JlbHMvLnJlbHNQSwECLQAUAAYACAAAACEAY/YXNMAAAADbAAAADwAAAAAA&#10;AAAAAAAAAAAHAgAAZHJzL2Rvd25yZXYueG1sUEsFBgAAAAADAAMAtwAAAPQCAAAAAA==&#10;" strokeweight="1.5pt"/>
                    <v:line id="Line 91" o:spid="_x0000_s1166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      <v:line id="Line 92" o:spid="_x0000_s1167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      <v:line id="Line 93" o:spid="_x0000_s1168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      <v:line id="Line 94" o:spid="_x0000_s1169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  <v:line id="Line 95" o:spid="_x0000_s1170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  <v:line id="Line 96" o:spid="_x0000_s1171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      <v:line id="Line 97" o:spid="_x0000_s1172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        <v:line id="Line 98" o:spid="_x0000_s1173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      <v:line id="Line 99" o:spid="_x0000_s1174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      <v:line id="Line 100" o:spid="_x0000_s1175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      <v:rect id="Rectangle 101" o:spid="_x0000_s1176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HMMwwAAANw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ZnI3g+ky6Q818AAAD//wMAUEsBAi0AFAAGAAgAAAAhANvh9svuAAAAhQEAABMAAAAAAAAAAAAA&#10;AAAAAAAAAFtDb250ZW50X1R5cGVzXS54bWxQSwECLQAUAAYACAAAACEAWvQsW78AAAAVAQAACwAA&#10;AAAAAAAAAAAAAAAfAQAAX3JlbHMvLnJlbHNQSwECLQAUAAYACAAAACEA2ARzDMMAAADcAAAADwAA&#10;AAAAAAAAAAAAAAAHAgAAZHJzL2Rvd25yZXYueG1sUEsFBgAAAAADAAMAtwAAAPcCAAAAAA==&#10;" filled="f" strokeweight="1.5pt"/>
                  </v:group>
                </v:group>
              </v:group>
              <v:group id="Group 103" o:spid="_x0000_s1177" style="position:absolute;left:4819;top:12624;width:6818;height:1221" coordorigin="4819,13077" coordsize="6818,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<v:line id="Line 104" o:spid="_x0000_s1178" style="position:absolute;visibility:visible;mso-wrap-style:square" from="4820,13835" to="11623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  <v:line id="Line 105" o:spid="_x0000_s1179" style="position:absolute;visibility:visible;mso-wrap-style:square" from="5613,13094" to="5613,1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  <v:line id="Line 106" o:spid="_x0000_s1180" style="position:absolute;visibility:visible;mso-wrap-style:square" from="8751,13083" to="8757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  <v:line id="Line 104" o:spid="_x0000_s1181" style="position:absolute;visibility:visible;mso-wrap-style:square" from="4834,13077" to="11637,1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" strokeweight="1.5pt"/>
                <v:line id="Line 105" o:spid="_x0000_s1182" style="position:absolute;visibility:visible;mso-wrap-style:square" from="4819,13077" to="4820,1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QBv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" strokeweight="1.5pt"/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71"/>
    <w:rsid w:val="00017D82"/>
    <w:rsid w:val="00030E86"/>
    <w:rsid w:val="000409C0"/>
    <w:rsid w:val="00061854"/>
    <w:rsid w:val="00097F32"/>
    <w:rsid w:val="000C4307"/>
    <w:rsid w:val="000D5413"/>
    <w:rsid w:val="000D6D03"/>
    <w:rsid w:val="000E1D90"/>
    <w:rsid w:val="00107297"/>
    <w:rsid w:val="0011237F"/>
    <w:rsid w:val="00113E16"/>
    <w:rsid w:val="001164BD"/>
    <w:rsid w:val="00124B7F"/>
    <w:rsid w:val="00130349"/>
    <w:rsid w:val="0013242F"/>
    <w:rsid w:val="00162279"/>
    <w:rsid w:val="00173984"/>
    <w:rsid w:val="001A5AF1"/>
    <w:rsid w:val="001D5CDA"/>
    <w:rsid w:val="001F4740"/>
    <w:rsid w:val="001F7304"/>
    <w:rsid w:val="002178E7"/>
    <w:rsid w:val="00221D6D"/>
    <w:rsid w:val="00225F92"/>
    <w:rsid w:val="00226424"/>
    <w:rsid w:val="0022705D"/>
    <w:rsid w:val="00227111"/>
    <w:rsid w:val="00235B49"/>
    <w:rsid w:val="00237F03"/>
    <w:rsid w:val="002453EE"/>
    <w:rsid w:val="002511D0"/>
    <w:rsid w:val="00255503"/>
    <w:rsid w:val="00267416"/>
    <w:rsid w:val="002E4D38"/>
    <w:rsid w:val="002F50B9"/>
    <w:rsid w:val="002F70EE"/>
    <w:rsid w:val="00307CB2"/>
    <w:rsid w:val="003103F8"/>
    <w:rsid w:val="0031257A"/>
    <w:rsid w:val="00343D64"/>
    <w:rsid w:val="00350106"/>
    <w:rsid w:val="00356EDB"/>
    <w:rsid w:val="00373D03"/>
    <w:rsid w:val="00381398"/>
    <w:rsid w:val="00384738"/>
    <w:rsid w:val="00387BBE"/>
    <w:rsid w:val="00394070"/>
    <w:rsid w:val="00394998"/>
    <w:rsid w:val="00396A0B"/>
    <w:rsid w:val="003D2364"/>
    <w:rsid w:val="003F1963"/>
    <w:rsid w:val="004045E8"/>
    <w:rsid w:val="004248AB"/>
    <w:rsid w:val="00451EA6"/>
    <w:rsid w:val="00457EE2"/>
    <w:rsid w:val="004810FC"/>
    <w:rsid w:val="00484DB8"/>
    <w:rsid w:val="00486E01"/>
    <w:rsid w:val="00493FC9"/>
    <w:rsid w:val="004B3FC2"/>
    <w:rsid w:val="004B6A42"/>
    <w:rsid w:val="004C2A87"/>
    <w:rsid w:val="004D7C80"/>
    <w:rsid w:val="004E1C75"/>
    <w:rsid w:val="004E4413"/>
    <w:rsid w:val="004E51EE"/>
    <w:rsid w:val="004F709A"/>
    <w:rsid w:val="005059DC"/>
    <w:rsid w:val="00521B59"/>
    <w:rsid w:val="00521D63"/>
    <w:rsid w:val="0052211A"/>
    <w:rsid w:val="0052408A"/>
    <w:rsid w:val="005375AC"/>
    <w:rsid w:val="00572875"/>
    <w:rsid w:val="00573E7C"/>
    <w:rsid w:val="005A237E"/>
    <w:rsid w:val="006043A2"/>
    <w:rsid w:val="00624BA0"/>
    <w:rsid w:val="0062697D"/>
    <w:rsid w:val="00631D6F"/>
    <w:rsid w:val="00650B95"/>
    <w:rsid w:val="006526AC"/>
    <w:rsid w:val="006548B5"/>
    <w:rsid w:val="00660019"/>
    <w:rsid w:val="00662366"/>
    <w:rsid w:val="00664974"/>
    <w:rsid w:val="0066627E"/>
    <w:rsid w:val="00670D1B"/>
    <w:rsid w:val="00684285"/>
    <w:rsid w:val="00690661"/>
    <w:rsid w:val="0069197B"/>
    <w:rsid w:val="0069514A"/>
    <w:rsid w:val="006A6136"/>
    <w:rsid w:val="006B4262"/>
    <w:rsid w:val="006B709D"/>
    <w:rsid w:val="006F3950"/>
    <w:rsid w:val="00703AD4"/>
    <w:rsid w:val="00707DE0"/>
    <w:rsid w:val="007144A7"/>
    <w:rsid w:val="00720295"/>
    <w:rsid w:val="007446FA"/>
    <w:rsid w:val="00747671"/>
    <w:rsid w:val="0075145C"/>
    <w:rsid w:val="00756E04"/>
    <w:rsid w:val="00796828"/>
    <w:rsid w:val="007A72D1"/>
    <w:rsid w:val="007B0EDD"/>
    <w:rsid w:val="007E591A"/>
    <w:rsid w:val="007E61EE"/>
    <w:rsid w:val="00802F9C"/>
    <w:rsid w:val="008068D3"/>
    <w:rsid w:val="00813215"/>
    <w:rsid w:val="00814758"/>
    <w:rsid w:val="00814BD5"/>
    <w:rsid w:val="0081687E"/>
    <w:rsid w:val="00837A52"/>
    <w:rsid w:val="00843770"/>
    <w:rsid w:val="008557E7"/>
    <w:rsid w:val="00863418"/>
    <w:rsid w:val="00866E96"/>
    <w:rsid w:val="00867A4C"/>
    <w:rsid w:val="00877333"/>
    <w:rsid w:val="00881BAB"/>
    <w:rsid w:val="008852E7"/>
    <w:rsid w:val="00893A01"/>
    <w:rsid w:val="008A45BD"/>
    <w:rsid w:val="008A6CB0"/>
    <w:rsid w:val="008B57B1"/>
    <w:rsid w:val="008B75AE"/>
    <w:rsid w:val="008C33DB"/>
    <w:rsid w:val="008F25D4"/>
    <w:rsid w:val="0090026A"/>
    <w:rsid w:val="009176B3"/>
    <w:rsid w:val="00917B50"/>
    <w:rsid w:val="009354D3"/>
    <w:rsid w:val="009424BC"/>
    <w:rsid w:val="00954C57"/>
    <w:rsid w:val="00961AD3"/>
    <w:rsid w:val="009707BD"/>
    <w:rsid w:val="00973DFA"/>
    <w:rsid w:val="009A3E10"/>
    <w:rsid w:val="009C02CB"/>
    <w:rsid w:val="009E6227"/>
    <w:rsid w:val="00A3424D"/>
    <w:rsid w:val="00A4118D"/>
    <w:rsid w:val="00A53E3F"/>
    <w:rsid w:val="00A85AE6"/>
    <w:rsid w:val="00A9105D"/>
    <w:rsid w:val="00A948E3"/>
    <w:rsid w:val="00AA04E3"/>
    <w:rsid w:val="00AA68E8"/>
    <w:rsid w:val="00AB0852"/>
    <w:rsid w:val="00AB3F8F"/>
    <w:rsid w:val="00AF1D1C"/>
    <w:rsid w:val="00B14C4E"/>
    <w:rsid w:val="00B342C4"/>
    <w:rsid w:val="00B35728"/>
    <w:rsid w:val="00B42105"/>
    <w:rsid w:val="00B45A51"/>
    <w:rsid w:val="00B559C1"/>
    <w:rsid w:val="00B8533D"/>
    <w:rsid w:val="00B97951"/>
    <w:rsid w:val="00BA3C78"/>
    <w:rsid w:val="00BA7243"/>
    <w:rsid w:val="00BB1625"/>
    <w:rsid w:val="00BB5789"/>
    <w:rsid w:val="00BB5902"/>
    <w:rsid w:val="00BB79B7"/>
    <w:rsid w:val="00BC10D2"/>
    <w:rsid w:val="00BC6A7B"/>
    <w:rsid w:val="00BE022B"/>
    <w:rsid w:val="00BF1DF0"/>
    <w:rsid w:val="00C01A07"/>
    <w:rsid w:val="00C05CF9"/>
    <w:rsid w:val="00C10E09"/>
    <w:rsid w:val="00C24807"/>
    <w:rsid w:val="00C275AF"/>
    <w:rsid w:val="00C433BC"/>
    <w:rsid w:val="00C447D9"/>
    <w:rsid w:val="00C7324F"/>
    <w:rsid w:val="00C84753"/>
    <w:rsid w:val="00CA6EF3"/>
    <w:rsid w:val="00CB04FE"/>
    <w:rsid w:val="00CE5745"/>
    <w:rsid w:val="00D0222C"/>
    <w:rsid w:val="00D2511F"/>
    <w:rsid w:val="00D41489"/>
    <w:rsid w:val="00D414A1"/>
    <w:rsid w:val="00D42B45"/>
    <w:rsid w:val="00D4547B"/>
    <w:rsid w:val="00D61014"/>
    <w:rsid w:val="00D610BA"/>
    <w:rsid w:val="00D67CD2"/>
    <w:rsid w:val="00D8635F"/>
    <w:rsid w:val="00DB58A6"/>
    <w:rsid w:val="00DD3349"/>
    <w:rsid w:val="00DE60C0"/>
    <w:rsid w:val="00DF4065"/>
    <w:rsid w:val="00E06D6A"/>
    <w:rsid w:val="00E11208"/>
    <w:rsid w:val="00E119C2"/>
    <w:rsid w:val="00E11EE1"/>
    <w:rsid w:val="00E50144"/>
    <w:rsid w:val="00E527D5"/>
    <w:rsid w:val="00E81961"/>
    <w:rsid w:val="00EA0D2F"/>
    <w:rsid w:val="00EB696A"/>
    <w:rsid w:val="00F0368E"/>
    <w:rsid w:val="00F05E05"/>
    <w:rsid w:val="00F15714"/>
    <w:rsid w:val="00F27BA7"/>
    <w:rsid w:val="00F33C2B"/>
    <w:rsid w:val="00F4276C"/>
    <w:rsid w:val="00F50539"/>
    <w:rsid w:val="00F55A0C"/>
    <w:rsid w:val="00F561DF"/>
    <w:rsid w:val="00F745C9"/>
    <w:rsid w:val="00F912B6"/>
    <w:rsid w:val="00F92F04"/>
    <w:rsid w:val="00F97D79"/>
    <w:rsid w:val="00FB0536"/>
    <w:rsid w:val="00FB7639"/>
    <w:rsid w:val="00FC3E97"/>
    <w:rsid w:val="00FD296B"/>
    <w:rsid w:val="00FD583B"/>
    <w:rsid w:val="00FD5DDF"/>
    <w:rsid w:val="00FE57FA"/>
    <w:rsid w:val="00FE5A91"/>
    <w:rsid w:val="00FF23BF"/>
    <w:rsid w:val="00FF4432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2A154BC4"/>
  <w15:chartTrackingRefBased/>
  <w15:docId w15:val="{5503B104-2AC5-46CC-A75B-D18ECCD0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424D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A5A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7DE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707DE0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Номера в спецификации"/>
    <w:basedOn w:val="a"/>
    <w:rsid w:val="00720295"/>
    <w:pPr>
      <w:jc w:val="center"/>
    </w:pPr>
    <w:rPr>
      <w:b/>
      <w:szCs w:val="20"/>
    </w:rPr>
  </w:style>
  <w:style w:type="paragraph" w:customStyle="1" w:styleId="a7">
    <w:name w:val="Заголовок таблицы"/>
    <w:basedOn w:val="a"/>
    <w:rsid w:val="00720295"/>
    <w:pPr>
      <w:jc w:val="center"/>
    </w:pPr>
    <w:rPr>
      <w:b/>
      <w:szCs w:val="20"/>
    </w:rPr>
  </w:style>
  <w:style w:type="character" w:customStyle="1" w:styleId="20">
    <w:name w:val="Заголовок 2 Знак"/>
    <w:link w:val="2"/>
    <w:uiPriority w:val="9"/>
    <w:rsid w:val="001A5AF1"/>
    <w:rPr>
      <w:b/>
      <w:bCs/>
      <w:sz w:val="36"/>
      <w:szCs w:val="36"/>
    </w:rPr>
  </w:style>
  <w:style w:type="character" w:styleId="a8">
    <w:name w:val="Hyperlink"/>
    <w:uiPriority w:val="99"/>
    <w:unhideWhenUsed/>
    <w:rsid w:val="001A5AF1"/>
    <w:rPr>
      <w:color w:val="0000FF"/>
      <w:u w:val="single"/>
    </w:rPr>
  </w:style>
  <w:style w:type="paragraph" w:styleId="a9">
    <w:name w:val="Balloon Text"/>
    <w:basedOn w:val="a"/>
    <w:link w:val="aa"/>
    <w:rsid w:val="00954C5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954C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0;&#1086;&#1088;&#1085;&#1080;&#1083;&#1086;&#1074;%20&#1048;&#1074;&#1072;&#1085;\source\repos\script_win\bin\Debug\templates\dotx\test_p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E8512-5475-476F-B3BD-C0541751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test_pr</Template>
  <TotalTime>3</TotalTime>
  <Pages>1</Pages>
  <Words>5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Корнилов</dc:creator>
  <cp:keywords/>
  <dc:description/>
  <cp:lastModifiedBy>mmnikolina</cp:lastModifiedBy>
  <cp:revision>5</cp:revision>
  <cp:lastPrinted>2020-02-14T05:22:00Z</cp:lastPrinted>
  <dcterms:created xsi:type="dcterms:W3CDTF">2020-12-30T13:00:00Z</dcterms:created>
  <dcterms:modified xsi:type="dcterms:W3CDTF">2023-07-27T03:20:00Z</dcterms:modified>
</cp:coreProperties>
</file>