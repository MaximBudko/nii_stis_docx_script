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AF1D1C" w:rsidRPr="00684285" w14:paraId="3528DAA7" w14:textId="77777777" w:rsidTr="00684285">
        <w:trPr>
          <w:cantSplit/>
          <w:trHeight w:hRule="exact" w:val="851"/>
          <w:tblHeader/>
        </w:trPr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EB76C2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 xml:space="preserve">Поз. </w:t>
            </w:r>
            <w:proofErr w:type="spellStart"/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обозна-чение</w:t>
            </w:r>
            <w:proofErr w:type="spellEnd"/>
          </w:p>
        </w:tc>
        <w:tc>
          <w:tcPr>
            <w:tcW w:w="6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983D4F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D74CD7A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0DBA3D3" w14:textId="70A51C65" w:rsidR="00AF1D1C" w:rsidRPr="00684285" w:rsidRDefault="00AF1D1C" w:rsidP="005375AC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Примечание</w:t>
            </w:r>
          </w:p>
        </w:tc>
      </w:tr>
      <w:tr w:rsidR="00AF1D1C" w:rsidRPr="00684285" w14:paraId="03CF29EB" w14:textId="77777777" w:rsidTr="00684285">
        <w:trPr>
          <w:trHeight w:val="454"/>
        </w:trPr>
        <w:tc>
          <w:tcPr>
            <w:tcW w:w="1134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B58FC06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C97DB3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E7F7E6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11DEB0D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</w:tr>
    </w:tbl>
    <w:p w14:paraId="5F9C26AF" w14:textId="77777777" w:rsidR="00521D63" w:rsidRPr="00747671" w:rsidRDefault="00521D63" w:rsidP="00FE5A91">
      <w:pPr>
        <w:tabs>
          <w:tab w:val="right" w:pos="10488"/>
        </w:tabs>
        <w:rPr>
          <w:lang w:val="en-US"/>
        </w:rPr>
      </w:pPr>
    </w:p>
    <w:sectPr w:rsidR="00521D63" w:rsidRPr="00747671" w:rsidSect="008132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4" w:right="284" w:bottom="28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D058" w14:textId="77777777" w:rsidR="008B40AD" w:rsidRDefault="008B40AD">
      <w:r>
        <w:separator/>
      </w:r>
    </w:p>
  </w:endnote>
  <w:endnote w:type="continuationSeparator" w:id="0">
    <w:p w14:paraId="1BAC6070" w14:textId="77777777" w:rsidR="008B40AD" w:rsidRDefault="008B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E285" w14:textId="77777777" w:rsidR="005640E7" w:rsidRDefault="005640E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BB44" w14:textId="77777777" w:rsidR="00381398" w:rsidRDefault="00381398">
    <w:pPr>
      <w:pStyle w:val="a4"/>
    </w:pPr>
  </w:p>
  <w:p w14:paraId="6EE8C251" w14:textId="77777777" w:rsidR="00381398" w:rsidRDefault="00381398">
    <w:pPr>
      <w:pStyle w:val="a4"/>
    </w:pPr>
  </w:p>
  <w:p w14:paraId="72739A7B" w14:textId="77777777" w:rsidR="00381398" w:rsidRDefault="00381398">
    <w:pPr>
      <w:pStyle w:val="a4"/>
    </w:pPr>
  </w:p>
  <w:p w14:paraId="57FA5798" w14:textId="77777777" w:rsidR="00381398" w:rsidRDefault="00381398">
    <w:pPr>
      <w:pStyle w:val="a4"/>
    </w:pPr>
  </w:p>
  <w:p w14:paraId="39FF4640" w14:textId="77777777" w:rsidR="00381398" w:rsidRDefault="00381398">
    <w:pPr>
      <w:pStyle w:val="a4"/>
    </w:pPr>
  </w:p>
  <w:p w14:paraId="1136CB89" w14:textId="77777777" w:rsidR="00381398" w:rsidRDefault="0038139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1E2C" w14:textId="77777777" w:rsidR="00381398" w:rsidRDefault="00381398">
    <w:pPr>
      <w:pStyle w:val="a4"/>
    </w:pPr>
  </w:p>
  <w:p w14:paraId="415D2AB8" w14:textId="77777777" w:rsidR="00381398" w:rsidRDefault="00381398">
    <w:pPr>
      <w:pStyle w:val="a4"/>
    </w:pPr>
  </w:p>
  <w:p w14:paraId="2E3C992E" w14:textId="77777777" w:rsidR="00381398" w:rsidRDefault="00381398">
    <w:pPr>
      <w:pStyle w:val="a4"/>
    </w:pPr>
  </w:p>
  <w:p w14:paraId="65CD465C" w14:textId="77777777" w:rsidR="00381398" w:rsidRDefault="00381398">
    <w:pPr>
      <w:pStyle w:val="a4"/>
    </w:pPr>
  </w:p>
  <w:p w14:paraId="0F1130A9" w14:textId="77777777" w:rsidR="00381398" w:rsidRDefault="00381398">
    <w:pPr>
      <w:pStyle w:val="a4"/>
    </w:pPr>
  </w:p>
  <w:p w14:paraId="218472D4" w14:textId="77777777" w:rsidR="00381398" w:rsidRDefault="00381398">
    <w:pPr>
      <w:pStyle w:val="a4"/>
    </w:pPr>
  </w:p>
  <w:p w14:paraId="7135E1AA" w14:textId="77777777" w:rsidR="00381398" w:rsidRDefault="00381398">
    <w:pPr>
      <w:pStyle w:val="a4"/>
    </w:pPr>
  </w:p>
  <w:p w14:paraId="3B1F2EDE" w14:textId="77777777" w:rsidR="00381398" w:rsidRDefault="00381398">
    <w:pPr>
      <w:pStyle w:val="a4"/>
    </w:pPr>
  </w:p>
  <w:p w14:paraId="3655DB15" w14:textId="77777777" w:rsidR="00381398" w:rsidRDefault="00381398">
    <w:pPr>
      <w:pStyle w:val="a4"/>
    </w:pPr>
  </w:p>
  <w:p w14:paraId="16C285B4" w14:textId="77777777" w:rsidR="00381398" w:rsidRDefault="00381398">
    <w:pPr>
      <w:pStyle w:val="a4"/>
    </w:pPr>
  </w:p>
  <w:p w14:paraId="3F901266" w14:textId="77777777" w:rsidR="00381398" w:rsidRDefault="00381398">
    <w:pPr>
      <w:pStyle w:val="a4"/>
    </w:pPr>
  </w:p>
  <w:p w14:paraId="151E9BE3" w14:textId="77777777" w:rsidR="00381398" w:rsidRDefault="00381398">
    <w:pPr>
      <w:pStyle w:val="a4"/>
    </w:pPr>
  </w:p>
  <w:p w14:paraId="524F1C38" w14:textId="77777777" w:rsidR="00381398" w:rsidRDefault="00381398">
    <w:pPr>
      <w:pStyle w:val="a4"/>
    </w:pPr>
  </w:p>
  <w:p w14:paraId="3FFA787F" w14:textId="77777777" w:rsidR="00381398" w:rsidRDefault="00381398">
    <w:pPr>
      <w:pStyle w:val="a4"/>
    </w:pPr>
  </w:p>
  <w:p w14:paraId="06ED660C" w14:textId="77777777" w:rsidR="00381398" w:rsidRDefault="003813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30B4" w14:textId="77777777" w:rsidR="008B40AD" w:rsidRDefault="008B40AD">
      <w:r>
        <w:separator/>
      </w:r>
    </w:p>
  </w:footnote>
  <w:footnote w:type="continuationSeparator" w:id="0">
    <w:p w14:paraId="291B4DDF" w14:textId="77777777" w:rsidR="008B40AD" w:rsidRDefault="008B4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570C" w14:textId="77777777" w:rsidR="005640E7" w:rsidRDefault="005640E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1538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DE978C" wp14:editId="1D68B1A6">
              <wp:simplePos x="0" y="0"/>
              <wp:positionH relativeFrom="page">
                <wp:posOffset>291402</wp:posOffset>
              </wp:positionH>
              <wp:positionV relativeFrom="page">
                <wp:posOffset>180870</wp:posOffset>
              </wp:positionV>
              <wp:extent cx="7092950" cy="10339754"/>
              <wp:effectExtent l="0" t="0" r="12700" b="4445"/>
              <wp:wrapNone/>
              <wp:docPr id="121" name="Group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339754"/>
                        <a:chOff x="454" y="284"/>
                        <a:chExt cx="11170" cy="16102"/>
                      </a:xfrm>
                    </wpg:grpSpPr>
                    <wps:wsp>
                      <wps:cNvPr id="122" name="Rectangle 17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3" name="Group 17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124" name="Group 17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12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7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5A75E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09D08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401"/>
                            <a:ext cx="283" cy="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F047F" w14:textId="77777777" w:rsidR="00863418" w:rsidRDefault="00F0368E" w:rsidP="00863418"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Инв. № </w:t>
                              </w: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дубл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</w:t>
                              </w:r>
                              <w:r w:rsidR="00863418" w:rsidRPr="00FB7639">
                                <w:rPr>
                                  <w:rFonts w:ascii="GOST type A" w:hAnsi="GOST type A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</w:p>
                            <w:p w14:paraId="0A0C517C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  <w:p w14:paraId="159EB141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  <w:p w14:paraId="0402CEBA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  <w:p w14:paraId="7AC16D50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415"/>
                            <a:ext cx="397" cy="1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F7724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5436B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Взам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BAA97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FDF9A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97BE9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68F07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126A0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2" name="Group 193"/>
                      <wpg:cNvGrpSpPr>
                        <a:grpSpLocks/>
                      </wpg:cNvGrpSpPr>
                      <wpg:grpSpPr bwMode="auto">
                        <a:xfrm>
                          <a:off x="4820" y="16103"/>
                          <a:ext cx="5103" cy="283"/>
                          <a:chOff x="4820" y="16273"/>
                          <a:chExt cx="5103" cy="283"/>
                        </a:xfrm>
                      </wpg:grpSpPr>
                      <wps:wsp>
                        <wps:cNvPr id="1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AF30D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2AC48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6" name="Group 197"/>
                      <wpg:cNvGrpSpPr>
                        <a:grpSpLocks/>
                      </wpg:cNvGrpSpPr>
                      <wpg:grpSpPr bwMode="auto">
                        <a:xfrm>
                          <a:off x="1134" y="1525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147" name="Group 198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14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D94C58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F91F5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B0C0D5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1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2D16F1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2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9BF863" w14:textId="77777777" w:rsidR="00F0368E" w:rsidRPr="00FD0997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494AF61" w14:textId="77777777" w:rsidR="00F0368E" w:rsidRPr="00265A4A" w:rsidRDefault="00F0368E" w:rsidP="00624BA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7718E5AA" w14:textId="77777777" w:rsidR="00F0368E" w:rsidRPr="00265A4A" w:rsidRDefault="00F0368E" w:rsidP="00624BA0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3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5819"/>
                              <a:ext cx="5669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C9F098" w14:textId="77777777" w:rsidR="00F0368E" w:rsidRPr="00107297" w:rsidRDefault="00107297" w:rsidP="00107297">
                                <w:pPr>
                                  <w:ind w:left="57" w:right="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БЛПА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4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56D41" w14:textId="77777777" w:rsidR="00F0368E" w:rsidRPr="00FB7639" w:rsidRDefault="00F0368E" w:rsidP="00521B59">
                                <w:pPr>
                                  <w:ind w:left="-142" w:right="-11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49985" w14:textId="77777777" w:rsidR="00F0368E" w:rsidRPr="00FB7639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begin"/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instrText xml:space="preserve"> PAGE   \* MERGEFORMAT </w:instrTex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separate"/>
                                </w:r>
                                <w:r w:rsidR="00684285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noProof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30402C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7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EE76CD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8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1B4A6" w14:textId="77777777" w:rsidR="00F0368E" w:rsidRPr="00FB7639" w:rsidRDefault="00F0368E" w:rsidP="00624BA0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AE5CFA" w14:textId="77777777" w:rsidR="00F0368E" w:rsidRPr="00FB7639" w:rsidRDefault="00F0368E" w:rsidP="00624BA0">
                                <w:pPr>
                                  <w:ind w:left="5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711C5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12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16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3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0" name="Line 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1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DE978C" id="Group 172" o:spid="_x0000_s1026" style="position:absolute;margin-left:22.95pt;margin-top:14.25pt;width:558.5pt;height:814.15pt;z-index:251658240;mso-position-horizontal-relative:page;mso-position-vertical-relative:page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">
              <v:rect id="Rectangle 173" o:spid="_x0000_s1027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" filled="f" strokeweight="1.5pt"/>
              <v:group id="Group 174" o:spid="_x0000_s1028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group id="Group 175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76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" filled="f" strokeweight="1.5pt"/>
                  <v:line id="Line 177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zq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" strokeweight="1.5pt"/>
                  <v:line id="Line 178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lx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" strokeweight="1.5pt"/>
                  <v:line id="Line 179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0D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" strokeweight="1.5pt"/>
                  <v:line id="Line 180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  <v:line id="Line 181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  <v:line id="Line 182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NY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Nfp/D7TLxArn4AAAD//wMAUEsBAi0AFAAGAAgAAAAhANvh9svuAAAAhQEAABMAAAAAAAAAAAAA&#10;AAAAAAAAAFtDb250ZW50X1R5cGVzXS54bWxQSwECLQAUAAYACAAAACEAWvQsW78AAAAVAQAACwAA&#10;AAAAAAAAAAAAAAAfAQAAX3JlbHMvLnJlbHNQSwECLQAUAAYACAAAACEA6tED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CC5A75E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4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1609D08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5" o:spid="_x0000_s1039" type="#_x0000_t202" style="position:absolute;left:454;top:10401;width:283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C6F047F" w14:textId="77777777" w:rsidR="00863418" w:rsidRDefault="00F0368E" w:rsidP="00863418"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 xml:space="preserve">Инв. № </w:t>
                        </w: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дубл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</w:t>
                        </w:r>
                        <w:r w:rsidR="00863418" w:rsidRPr="00FB7639">
                          <w:rPr>
                            <w:rFonts w:ascii="GOST type A" w:hAnsi="GOST type A"/>
                            <w:sz w:val="26"/>
                            <w:szCs w:val="26"/>
                          </w:rPr>
                          <w:t xml:space="preserve"> </w:t>
                        </w:r>
                        <w:r w:rsidR="00863418" w:rsidRPr="00EA45B7"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="00863418" w:rsidRPr="00EA45B7"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</w:p>
                      <w:p w14:paraId="0A0C517C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A45B7"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EA45B7"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  <w:p w14:paraId="159EB141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  <w:p w14:paraId="0402CEBA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  <w:p w14:paraId="7AC16D50" w14:textId="77777777" w:rsidR="00F0368E" w:rsidRPr="00EA45B7" w:rsidRDefault="00F0368E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86" o:spid="_x0000_s1040" type="#_x0000_t202" style="position:absolute;left:737;top:10415;width:39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BDF7724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7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915436B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Взам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8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F8BAA97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9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333FDF9A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0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12997BE9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91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3C368F07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401126A0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93" o:spid="_x0000_s1047" style="position:absolute;left:4820;top:16103;width:5103;height:283" coordorigin="4820,16273" coordsize="510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shape id="Text Box 194" o:spid="_x0000_s1048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9G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gE&#10;32fCBXLxAQAA//8DAFBLAQItABQABgAIAAAAIQDb4fbL7gAAAIUBAAATAAAAAAAAAAAAAAAAAAAA&#10;AABbQ29udGVudF9UeXBlc10ueG1sUEsBAi0AFAAGAAgAAAAhAFr0LFu/AAAAFQEAAAsAAAAAAAAA&#10;AAAAAAAAHwEAAF9yZWxzLy5yZWxzUEsBAi0AFAAGAAgAAAAhAOykT0a+AAAA3AAAAA8AAAAAAAAA&#10;AAAAAAAABwIAAGRycy9kb3ducmV2LnhtbFBLBQYAAAAAAwADALcAAADyAgAAAAA=&#10;" filled="f" stroked="f">
                  <v:textbox inset=".5mm,.5mm,.5mm,.5mm">
                    <w:txbxContent>
                      <w:p w14:paraId="3F5AF30D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195" o:spid="_x0000_s1049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" filled="f" stroked="f">
                  <v:textbox inset=".5mm,.5mm,.5mm,.5mm">
                    <w:txbxContent>
                      <w:p w14:paraId="4FE2AC48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Формат А4</w:t>
                        </w:r>
                      </w:p>
                    </w:txbxContent>
                  </v:textbox>
                </v:shape>
              </v:group>
              <v:group id="Group 197" o:spid="_x0000_s1050" style="position:absolute;left:1134;top:1525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198" o:spid="_x0000_s1051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199" o:spid="_x0000_s1052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" filled="f">
                    <v:textbox inset=".5mm,.5mm,.5mm,.5mm">
                      <w:txbxContent>
                        <w:p w14:paraId="5AD94C58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0" o:spid="_x0000_s1053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" filled="f">
                    <v:textbox inset=".5mm,.5mm,.5mm,.5mm">
                      <w:txbxContent>
                        <w:p w14:paraId="45CF91F5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1" o:spid="_x0000_s1054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hx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" filled="f">
                    <v:textbox inset=".5mm,.5mm,.5mm,.5mm">
                      <w:txbxContent>
                        <w:p w14:paraId="16B0C0D5" w14:textId="77777777" w:rsidR="00F0368E" w:rsidRPr="00FD0997" w:rsidRDefault="00F0368E" w:rsidP="00624BA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2" o:spid="_x0000_s1055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" filled="f">
                    <v:textbox inset=".5mm,.5mm,.5mm,.5mm">
                      <w:txbxContent>
                        <w:p w14:paraId="272D16F1" w14:textId="77777777" w:rsidR="00F0368E" w:rsidRPr="00FD0997" w:rsidRDefault="00F0368E" w:rsidP="00624BA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3" o:spid="_x0000_s1056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" filled="f">
                    <v:textbox inset=".5mm,.5mm,.5mm,.5mm">
                      <w:txbxContent>
                        <w:p w14:paraId="329BF863" w14:textId="77777777" w:rsidR="00F0368E" w:rsidRPr="00FD0997" w:rsidRDefault="00F0368E" w:rsidP="00624BA0">
                          <w:pPr>
                            <w:ind w:left="-57" w:right="-57"/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  <w:p w14:paraId="2494AF61" w14:textId="77777777" w:rsidR="00F0368E" w:rsidRPr="00265A4A" w:rsidRDefault="00F0368E" w:rsidP="00624BA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7718E5AA" w14:textId="77777777" w:rsidR="00F0368E" w:rsidRPr="00265A4A" w:rsidRDefault="00F0368E" w:rsidP="00624BA0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4" o:spid="_x0000_s1057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  <v:textbox inset="1mm,1mm,1mm,1mm">
                      <w:txbxContent>
                        <w:p w14:paraId="6CC9F098" w14:textId="77777777" w:rsidR="00F0368E" w:rsidRPr="00107297" w:rsidRDefault="00107297" w:rsidP="00107297">
                          <w:pPr>
                            <w:ind w:left="57" w:right="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  <w:t>БЛПА</w:t>
                          </w:r>
                        </w:p>
                      </w:txbxContent>
                    </v:textbox>
                  </v:shape>
                  <v:shape id="Text Box 205" o:spid="_x0000_s1058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" filled="f">
                    <v:textbox inset="1mm,1mm,1mm,1mm">
                      <w:txbxContent>
                        <w:p w14:paraId="55E56D41" w14:textId="77777777" w:rsidR="00F0368E" w:rsidRPr="00FB7639" w:rsidRDefault="00F0368E" w:rsidP="00521B59">
                          <w:pPr>
                            <w:ind w:left="-142" w:right="-11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Text Box 206" o:spid="_x0000_s1059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" filled="f">
                    <v:textbox inset="1mm,1mm,1mm,1mm">
                      <w:txbxContent>
                        <w:p w14:paraId="76049985" w14:textId="77777777" w:rsidR="00F0368E" w:rsidRPr="00FB7639" w:rsidRDefault="00F0368E" w:rsidP="00624BA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instrText xml:space="preserve"> PAGE   \* MERGEFORMAT </w:instrTex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84285">
                            <w:rPr>
                              <w:rFonts w:ascii="GOST type A" w:hAnsi="GOST type A"/>
                              <w:bCs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7" o:spid="_x0000_s1060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" filled="f">
                    <v:textbox inset=".5mm,.5mm,.5mm,.5mm">
                      <w:txbxContent>
                        <w:p w14:paraId="0E30402C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208" o:spid="_x0000_s1061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" filled="f">
                    <v:textbox inset=".5mm,.5mm,.5mm,.5mm">
                      <w:txbxContent>
                        <w:p w14:paraId="54EE76CD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09" o:spid="_x0000_s1062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R3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" filled="f">
                    <v:textbox inset=".5mm,.5mm,.5mm,.5mm">
                      <w:txbxContent>
                        <w:p w14:paraId="38D1B4A6" w14:textId="77777777" w:rsidR="00F0368E" w:rsidRPr="00FB7639" w:rsidRDefault="00F0368E" w:rsidP="00624BA0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0" o:spid="_x0000_s1063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" filled="f">
                    <v:textbox inset=".5mm,.5mm,.5mm,.5mm">
                      <w:txbxContent>
                        <w:p w14:paraId="49AE5CFA" w14:textId="77777777" w:rsidR="00F0368E" w:rsidRPr="00FB7639" w:rsidRDefault="00F0368E" w:rsidP="00624BA0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211" o:spid="_x0000_s1064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" filled="f">
                    <v:textbox inset=".5mm,.5mm,.5mm,.5mm">
                      <w:txbxContent>
                        <w:p w14:paraId="2ED711C5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212" o:spid="_x0000_s1065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213" o:spid="_x0000_s1066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        <v:line id="Line 214" o:spid="_x0000_s1067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  <v:line id="Line 215" o:spid="_x0000_s1068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  <v:line id="Line 216" o:spid="_x0000_s1069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  <v:line id="Line 217" o:spid="_x0000_s1070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  <v:line id="Line 218" o:spid="_x0000_s1071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  <v:line id="Line 219" o:spid="_x0000_s1072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TD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" strokeweight="1.5pt"/>
                  <v:line id="Line 220" o:spid="_x0000_s1073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FY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" strokeweight="1.5pt"/>
                  <v:line id="Line 221" o:spid="_x0000_s1074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wq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8FX56RCfTqAQAA//8DAFBLAQItABQABgAIAAAAIQDb4fbL7gAAAIUBAAATAAAAAAAAAAAA&#10;AAAAAAAAAABbQ29udGVudF9UeXBlc10ueG1sUEsBAi0AFAAGAAgAAAAhAFr0LFu/AAAAFQEAAAsA&#10;AAAAAAAAAAAAAAAAHwEAAF9yZWxzLy5yZWxzUEsBAi0AFAAGAAgAAAAhACrBXCrEAAAA3AAAAA8A&#10;AAAAAAAAAAAAAAAABwIAAGRycy9kb3ducmV2LnhtbFBLBQYAAAAAAwADALcAAAD4AgAAAAA=&#10;" strokeweight="1.5pt"/>
                  <v:rect id="Rectangle 222" o:spid="_x0000_s1075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" filled="f" strokeweight="1.5pt"/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BB78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473F456" wp14:editId="1467C123">
              <wp:simplePos x="0" y="0"/>
              <wp:positionH relativeFrom="page">
                <wp:posOffset>281354</wp:posOffset>
              </wp:positionH>
              <wp:positionV relativeFrom="margin">
                <wp:align>top</wp:align>
              </wp:positionV>
              <wp:extent cx="7105015" cy="10329705"/>
              <wp:effectExtent l="0" t="0" r="1968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5015" cy="10329705"/>
                        <a:chOff x="448" y="284"/>
                        <a:chExt cx="11189" cy="16102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48" y="284"/>
                          <a:ext cx="11176" cy="16102"/>
                          <a:chOff x="448" y="284"/>
                          <a:chExt cx="11176" cy="1610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58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54" y="7881"/>
                            <a:ext cx="680" cy="8222"/>
                            <a:chOff x="454" y="8334"/>
                            <a:chExt cx="680" cy="8222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54" y="8334"/>
                              <a:ext cx="680" cy="8222"/>
                              <a:chOff x="454" y="8334"/>
                              <a:chExt cx="680" cy="8222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8335"/>
                                <a:ext cx="283" cy="8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833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031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1737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315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513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655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8335"/>
                              <a:ext cx="397" cy="1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8C3F9" w14:textId="77777777" w:rsidR="00F0368E" w:rsidRPr="00EA45B7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w w:val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CF8D2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03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4611DF" w14:textId="77777777" w:rsidR="00863418" w:rsidRPr="00107297" w:rsidRDefault="00F0368E" w:rsidP="00863418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Инв. № </w:t>
                                </w:r>
                                <w:proofErr w:type="spellStart"/>
                                <w:r w:rsidR="00863418"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</w:p>
                              <w:p w14:paraId="63288721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  <w:p w14:paraId="24D4E524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14:paraId="16675BFD" w14:textId="77777777" w:rsidR="00F0368E" w:rsidRPr="00EA45B7" w:rsidRDefault="00F0368E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0468"/>
                              <a:ext cx="397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D6E478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173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8E7267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1827"/>
                              <a:ext cx="397" cy="1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661CFA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31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FEF945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513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267463" w14:textId="77777777" w:rsidR="00F0368E" w:rsidRPr="00D42B45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Инв. № подл</w:t>
                                </w:r>
                                <w:r w:rsidRPr="00D42B4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3199"/>
                              <a:ext cx="397" cy="193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14:paraId="05F5386B" w14:textId="77777777" w:rsidR="00F0368E" w:rsidRPr="00863418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i/>
                                    <w:iCs/>
                                    <w:w w:val="8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5205"/>
                              <a:ext cx="397" cy="1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51D35" w14:textId="3DEA8032" w:rsidR="00F0368E" w:rsidRPr="00863418" w:rsidRDefault="00F0368E" w:rsidP="00707DE0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1134" y="16103"/>
                            <a:ext cx="8789" cy="283"/>
                            <a:chOff x="1134" y="16273"/>
                            <a:chExt cx="8789" cy="283"/>
                          </a:xfrm>
                        </wpg:grpSpPr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527E60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Копировал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1764D7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Формат А4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E78EE" w14:textId="77777777" w:rsidR="00F0368E" w:rsidRPr="00EA45B7" w:rsidRDefault="00F0368E" w:rsidP="00707DE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448" y="284"/>
                            <a:ext cx="1123" cy="7090"/>
                            <a:chOff x="448" y="284"/>
                            <a:chExt cx="1123" cy="7090"/>
                          </a:xfrm>
                        </wpg:grpSpPr>
                        <wpg:grpSp>
                          <wpg:cNvPr id="28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4" y="284"/>
                              <a:ext cx="680" cy="6804"/>
                              <a:chOff x="454" y="284"/>
                              <a:chExt cx="680" cy="6804"/>
                            </a:xfrm>
                          </wpg:grpSpPr>
                          <wps:wsp>
                            <wps:cNvPr id="29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284"/>
                                <a:ext cx="283" cy="680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28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1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368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2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7088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448"/>
                              <a:ext cx="397" cy="3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18E10D" w14:textId="055CE8D8" w:rsidR="00F0368E" w:rsidRPr="005640E7" w:rsidRDefault="00DF1D5B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perv_primen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284"/>
                              <a:ext cx="289" cy="3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D723F4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Перв. </w:t>
                                </w: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примен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3828"/>
                              <a:ext cx="283" cy="3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AE2CA2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Справ.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4" y="3972"/>
                              <a:ext cx="397" cy="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B1EEB5" w14:textId="77777777" w:rsidR="00F0368E" w:rsidRPr="00F276A8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134" y="13835"/>
                            <a:ext cx="10490" cy="2268"/>
                            <a:chOff x="1134" y="14288"/>
                            <a:chExt cx="10490" cy="2268"/>
                          </a:xfrm>
                        </wpg:grpSpPr>
                        <wpg:grpSp>
                          <wpg:cNvPr id="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134" y="14402"/>
                              <a:ext cx="10490" cy="2154"/>
                              <a:chOff x="1134" y="14402"/>
                              <a:chExt cx="10490" cy="2154"/>
                            </a:xfrm>
                          </wpg:grpSpPr>
                          <wps:wsp>
                            <wps:cNvPr id="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3" y="14402"/>
                                <a:ext cx="6236" cy="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D41E93" w14:textId="755C3910" w:rsidR="00F0368E" w:rsidRPr="00DF1D5B" w:rsidRDefault="00DF1D5B" w:rsidP="00F912B6">
                                  <w:pPr>
                                    <w:ind w:left="57" w:right="57"/>
                                    <w:jc w:val="center"/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en-US"/>
                                    </w:rPr>
                                    <w:t>blpa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572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B58B7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8FA685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57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0836ED" w14:textId="77777777" w:rsidR="00F0368E" w:rsidRPr="00CA6EF3" w:rsidRDefault="00F0368E" w:rsidP="00707DE0">
                                  <w:pPr>
                                    <w:ind w:left="57"/>
                                    <w:rPr>
                                      <w:w w:val="7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57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E14EE1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B0E333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A08CE1B" w14:textId="77777777" w:rsidR="00F0368E" w:rsidRPr="003B20AC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w w:val="65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855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04DAF9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E49D16" w14:textId="77777777" w:rsidR="00F0368E" w:rsidRPr="00107297" w:rsidRDefault="005059DC" w:rsidP="005059DC">
                                  <w:pP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85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6C0D7E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855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3EE659" w14:textId="77777777" w:rsidR="00F0368E" w:rsidRPr="00107297" w:rsidRDefault="00F0368E" w:rsidP="00707DE0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13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3A4960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B70E7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24B00C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B80BFE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706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415D49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98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B85F70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6273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3BF2BD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62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85FC1A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706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52AF59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E1DA31B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98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653D38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42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C22790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13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C5E5A2" w14:textId="65662B5A" w:rsidR="00F0368E" w:rsidRPr="005640E7" w:rsidRDefault="00DF1D5B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razrab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42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DDA8E6" w14:textId="324091CE" w:rsidR="005640E7" w:rsidRPr="005640E7" w:rsidRDefault="00DF1D5B" w:rsidP="005640E7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prover</w:t>
                                  </w:r>
                                </w:p>
                                <w:p w14:paraId="36D1B49C" w14:textId="3A03FBBF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706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B86411" w14:textId="77777777" w:rsidR="00F0368E" w:rsidRPr="00CA6EF3" w:rsidRDefault="00F0368E" w:rsidP="00CA6EF3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8E3CEEB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98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6BA68E" w14:textId="2464331D" w:rsidR="005640E7" w:rsidRPr="005640E7" w:rsidRDefault="00DF1D5B" w:rsidP="005640E7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n_kontr</w:t>
                                  </w:r>
                                  <w:proofErr w:type="spellEnd"/>
                                </w:p>
                                <w:p w14:paraId="3CB5B540" w14:textId="5BD02D6D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6273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1FA4DB" w14:textId="2B4AD254" w:rsidR="005640E7" w:rsidRPr="005640E7" w:rsidRDefault="00DF1D5B" w:rsidP="005640E7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utverd</w:t>
                                  </w:r>
                                  <w:proofErr w:type="spellEnd"/>
                                </w:p>
                                <w:p w14:paraId="247A2052" w14:textId="28E18E5F" w:rsidR="00F0368E" w:rsidRPr="00B8533D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13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B1638B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Разраб</w:t>
                                  </w:r>
                                  <w:proofErr w:type="spellEnd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422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FDAC1F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706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429C8C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9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98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9BB91E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6273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17D797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6273"/>
                                <a:ext cx="396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AC0F20" w14:textId="77777777" w:rsidR="00F0368E" w:rsidRPr="00225F92" w:rsidRDefault="00F0368E" w:rsidP="00F912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5139"/>
                                <a:ext cx="3969" cy="1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7CCAE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904574E" w14:textId="126FA3A8" w:rsidR="005640E7" w:rsidRPr="005640E7" w:rsidRDefault="00DF1D5B" w:rsidP="00DF1D5B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device_name</w:t>
                                  </w:r>
                                  <w:proofErr w:type="spellEnd"/>
                                </w:p>
                                <w:p w14:paraId="1D6ABB9E" w14:textId="77777777" w:rsidR="00107297" w:rsidRPr="00107297" w:rsidRDefault="00107297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1D654D3" w14:textId="6CA10404" w:rsidR="005640E7" w:rsidRPr="00DF1D5B" w:rsidRDefault="00DF1D5B" w:rsidP="00DF1D5B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Перечень элементов</w:t>
                                  </w:r>
                                </w:p>
                                <w:p w14:paraId="22AC4EE7" w14:textId="0695F4A0" w:rsidR="00F0368E" w:rsidRPr="00AA04E3" w:rsidRDefault="00F0368E" w:rsidP="005640E7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139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A4432C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422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F9B4C6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NUMPAGES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684285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DF131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F654E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PAGE 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684285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56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8628A2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706"/>
                                <a:ext cx="2835" cy="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7F31E" w14:textId="77777777" w:rsidR="00F0368E" w:rsidRPr="00F276A8" w:rsidRDefault="00F0368E" w:rsidP="00707DE0">
                                  <w:pPr>
                                    <w:jc w:val="center"/>
                                  </w:pPr>
                                </w:p>
                                <w:p w14:paraId="75567507" w14:textId="7EBBAA48" w:rsidR="00F0368E" w:rsidRPr="004C7D7C" w:rsidRDefault="00DF1D5B" w:rsidP="00CA6EF3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4C7D7C"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  <w:lang w:val="en-US"/>
                                    </w:rPr>
                                    <w:t>company_name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01BB97" w14:textId="73115560" w:rsidR="00F0368E" w:rsidRPr="004C7D7C" w:rsidRDefault="004C7D7C" w:rsidP="004F709A">
                                  <w:pPr>
                                    <w:ind w:left="-57" w:right="-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litera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2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523AAD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123989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134" y="14288"/>
                              <a:ext cx="10490" cy="2268"/>
                              <a:chOff x="1134" y="14288"/>
                              <a:chExt cx="10490" cy="2268"/>
                            </a:xfrm>
                          </wpg:grpSpPr>
                          <wps:wsp>
                            <wps:cNvPr id="82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139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3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855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4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5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5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42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6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70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7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98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8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9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422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0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706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1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139"/>
                                <a:ext cx="0" cy="141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2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3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4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5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6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7" name="Lin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8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9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288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0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1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288"/>
                                <a:ext cx="10488" cy="226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03" name="Group 103"/>
                      <wpg:cNvGrpSpPr>
                        <a:grpSpLocks/>
                      </wpg:cNvGrpSpPr>
                      <wpg:grpSpPr bwMode="auto">
                        <a:xfrm>
                          <a:off x="4819" y="12624"/>
                          <a:ext cx="6818" cy="1221"/>
                          <a:chOff x="4819" y="13077"/>
                          <a:chExt cx="6818" cy="1221"/>
                        </a:xfrm>
                      </wpg:grpSpPr>
                      <wps:wsp>
                        <wps:cNvPr id="1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20" y="13835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613" y="13094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751" y="13083"/>
                            <a:ext cx="6" cy="7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34" y="13077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819" y="13077"/>
                            <a:ext cx="1" cy="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73F456" id="Group 1" o:spid="_x0000_s1076" style="position:absolute;margin-left:22.15pt;margin-top:0;width:559.45pt;height:813.35pt;z-index:251657216;mso-position-horizontal-relative:page;mso-position-vertical:top;mso-position-vertical-relative:margin" coordorigin="448,284" coordsize="11189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">
              <v:group id="Group 2" o:spid="_x0000_s1077" style="position:absolute;left:448;top:284;width:11176;height:16102" coordorigin="448,284" coordsize="11176,1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78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group id="Group 4" o:spid="_x0000_s1079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80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81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" filled="f" strokeweight="1.5pt"/>
                    <v:line id="Line 7" o:spid="_x0000_s1082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<v:line id="Line 8" o:spid="_x0000_s1083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<v:line id="Line 9" o:spid="_x0000_s1084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<v:line id="Line 10" o:spid="_x0000_s1085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<v:line id="Line 11" o:spid="_x0000_s1086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<v:line id="Line 12" o:spid="_x0000_s1087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88" type="#_x0000_t202" style="position:absolute;left:737;top:8335;width:39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0AwgAAANsAAAAPAAAAZHJzL2Rvd25yZXYueG1sRE9Na8JA&#10;EL0X/A/LCL2UurFS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CqMJ0A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00F8C3F9" w14:textId="77777777" w:rsidR="00F0368E" w:rsidRPr="00EA45B7" w:rsidRDefault="00F0368E" w:rsidP="00707DE0">
                          <w:pPr>
                            <w:ind w:left="57" w:right="57"/>
                            <w:jc w:val="right"/>
                            <w:rPr>
                              <w:w w:val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14" o:spid="_x0000_s1089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V0wgAAANsAAAAPAAAAZHJzL2Rvd25yZXYueG1sRE9Na8JA&#10;EL0X/A/LCL2UurFY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Al2QV0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37CF8D2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5" o:spid="_x0000_s1090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684611DF" w14:textId="77777777" w:rsidR="00863418" w:rsidRPr="00107297" w:rsidRDefault="00F0368E" w:rsidP="00863418">
                          <w:pP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Инв. № </w:t>
                          </w:r>
                          <w:proofErr w:type="spellStart"/>
                          <w:r w:rsidR="00863418"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</w:p>
                        <w:p w14:paraId="63288721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  <w:p w14:paraId="24D4E524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14:paraId="16675BFD" w14:textId="77777777" w:rsidR="00F0368E" w:rsidRPr="00EA45B7" w:rsidRDefault="00F0368E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EA45B7">
                            <w:rPr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EA45B7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6" o:spid="_x0000_s1091" type="#_x0000_t202" style="position:absolute;left:737;top:10468;width:397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4CD6E478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7" o:spid="_x0000_s1092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08E7267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18" o:spid="_x0000_s1093" type="#_x0000_t202" style="position:absolute;left:737;top:11827;width:39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9xxQAAANs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q+wMovMoBeXQAAAP//AwBQSwECLQAUAAYACAAAACEA2+H2y+4AAACFAQAAEwAAAAAAAAAA&#10;AAAAAAAAAAAAW0NvbnRlbnRfVHlwZXNdLnhtbFBLAQItABQABgAIAAAAIQBa9CxbvwAAABUBAAAL&#10;AAAAAAAAAAAAAAAAAB8BAABfcmVscy8ucmVsc1BLAQItABQABgAIAAAAIQCklA9x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6C661CFA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9" o:spid="_x0000_s1094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BFEF945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0" o:spid="_x0000_s1095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8267463" w14:textId="77777777" w:rsidR="00F0368E" w:rsidRPr="00D42B45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Инв. № подл</w:t>
                          </w:r>
                          <w:r w:rsidRPr="00D42B45">
                            <w:rPr>
                              <w:rFonts w:ascii="GOST type A" w:hAnsi="GOST type A"/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1" o:spid="_x0000_s1096" type="#_x0000_t202" style="position:absolute;left:737;top:13199;width:39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" filled="f" stroked="f" strokeweight="1.5pt">
                    <v:textbox style="layout-flow:vertical;mso-layout-flow-alt:bottom-to-top" inset=".5mm,.5mm,.5mm,.5mm">
                      <w:txbxContent>
                        <w:p w14:paraId="05F5386B" w14:textId="77777777" w:rsidR="00F0368E" w:rsidRPr="00863418" w:rsidRDefault="00F0368E" w:rsidP="00707DE0">
                          <w:pPr>
                            <w:ind w:left="57" w:right="57"/>
                            <w:jc w:val="right"/>
                            <w:rPr>
                              <w:i/>
                              <w:iCs/>
                              <w:w w:val="8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2" o:spid="_x0000_s1097" type="#_x0000_t202" style="position:absolute;left:737;top:15205;width:3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36D51D35" w14:textId="3DEA8032" w:rsidR="00F0368E" w:rsidRPr="00863418" w:rsidRDefault="00F0368E" w:rsidP="00707DE0">
                          <w:pPr>
                            <w:jc w:val="center"/>
                            <w:rPr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3" o:spid="_x0000_s1098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099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  <v:textbox inset=".5mm,.5mm,.5mm,.5mm">
                      <w:txbxContent>
                        <w:p w14:paraId="0A527E60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Копировал</w:t>
                          </w:r>
                        </w:p>
                      </w:txbxContent>
                    </v:textbox>
                  </v:shape>
                  <v:shape id="Text Box 25" o:spid="_x0000_s1100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      <v:textbox inset=".5mm,.5mm,.5mm,.5mm">
                      <w:txbxContent>
                        <w:p w14:paraId="7C1764D7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Формат А4</w:t>
                          </w:r>
                        </w:p>
                      </w:txbxContent>
                    </v:textbox>
                  </v:shape>
                  <v:shape id="Text Box 26" o:spid="_x0000_s1101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      <v:textbox inset=".5mm,.5mm,.5mm,.5mm">
                      <w:txbxContent>
                        <w:p w14:paraId="7E3E78EE" w14:textId="77777777" w:rsidR="00F0368E" w:rsidRPr="00EA45B7" w:rsidRDefault="00F0368E" w:rsidP="00707DE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102" style="position:absolute;left:448;top:284;width:1123;height:7090" coordorigin="448,284" coordsize="1123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103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104" style="position:absolute;left:454;top:284;width:28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" filled="f" strokeweight="1.5pt"/>
                    <v:line id="Line 30" o:spid="_x0000_s1105" style="position:absolute;visibility:visible;mso-wrap-style:square" from="454,284" to="113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  <v:line id="Line 31" o:spid="_x0000_s1106" style="position:absolute;visibility:visible;mso-wrap-style:square" from="454,3686" to="1134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  <v:line id="Line 32" o:spid="_x0000_s1107" style="position:absolute;visibility:visible;mso-wrap-style:square" from="454,7088" to="1134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/v:group>
                  <v:shape id="Text Box 33" o:spid="_x0000_s1108" type="#_x0000_t202" style="position:absolute;left:737;top:448;width:397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7B18E10D" w14:textId="055CE8D8" w:rsidR="00F0368E" w:rsidRPr="005640E7" w:rsidRDefault="00DF1D5B" w:rsidP="00707DE0">
                          <w:pPr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perv_primen</w:t>
                          </w:r>
                          <w:proofErr w:type="spellEnd"/>
                        </w:p>
                      </w:txbxContent>
                    </v:textbox>
                  </v:shape>
                  <v:shape id="Text Box 34" o:spid="_x0000_s1109" type="#_x0000_t202" style="position:absolute;left:448;top:284;width:28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08D723F4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Перв. </w:t>
                          </w: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примен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5" o:spid="_x0000_s1110" type="#_x0000_t202" style="position:absolute;left:448;top:3828;width:283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2DAE2CA2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Справ. №</w:t>
                          </w:r>
                        </w:p>
                      </w:txbxContent>
                    </v:textbox>
                  </v:shape>
                  <v:shape id="Text Box 36" o:spid="_x0000_s1111" type="#_x0000_t202" style="position:absolute;left:1174;top:3972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L4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pc53L/EHyBXNwAAAP//AwBQSwECLQAUAAYACAAAACEA2+H2y+4AAACFAQAAEwAAAAAAAAAA&#10;AAAAAAAAAAAAW0NvbnRlbnRfVHlwZXNdLnhtbFBLAQItABQABgAIAAAAIQBa9CxbvwAAABUBAAAL&#10;AAAAAAAAAAAAAAAAAB8BAABfcmVscy8ucmVsc1BLAQItABQABgAIAAAAIQDx8mL4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41B1EEB5" w14:textId="77777777" w:rsidR="00F0368E" w:rsidRPr="00F276A8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37" o:spid="_x0000_s1112" style="position:absolute;left:1134;top:13835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o:spid="_x0000_s1113" style="position:absolute;left:1134;top:14402;width:10490;height:2154" coordorigin="1134,14402" coordsize="1049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39" o:spid="_x0000_s1114" type="#_x0000_t202" style="position:absolute;left:5103;top:14402;width:623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        <v:textbox inset="1mm,1mm,1mm,1mm">
                        <w:txbxContent>
                          <w:p w14:paraId="34D41E93" w14:textId="755C3910" w:rsidR="00F0368E" w:rsidRPr="00DF1D5B" w:rsidRDefault="00DF1D5B" w:rsidP="00F912B6">
                            <w:pPr>
                              <w:ind w:left="57" w:right="57"/>
                              <w:jc w:val="center"/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blpa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0" o:spid="_x0000_s1115" type="#_x0000_t202" style="position:absolute;left:1134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        <v:textbox inset=".5mm,.5mm,.5mm,.5mm">
                        <w:txbxContent>
                          <w:p w14:paraId="1C1B58B7" w14:textId="77777777" w:rsidR="00F0368E" w:rsidRPr="00F276A8" w:rsidRDefault="00F0368E" w:rsidP="00707D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" o:spid="_x0000_s1116" type="#_x0000_t202" style="position:absolute;left:1531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<v:textbox inset=".5mm,.5mm,.5mm,.5mm">
                        <w:txbxContent>
                          <w:p w14:paraId="568FA685" w14:textId="77777777" w:rsidR="00F0368E" w:rsidRPr="00F276A8" w:rsidRDefault="00F0368E" w:rsidP="00707D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" o:spid="_x0000_s1117" type="#_x0000_t202" style="position:absolute;left:2098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  <v:textbox inset=".5mm,.5mm,.5mm,.5mm">
                        <w:txbxContent>
                          <w:p w14:paraId="340836ED" w14:textId="77777777" w:rsidR="00F0368E" w:rsidRPr="00CA6EF3" w:rsidRDefault="00F0368E" w:rsidP="00707DE0">
                            <w:pPr>
                              <w:ind w:left="57"/>
                              <w:rPr>
                                <w:w w:val="7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43" o:spid="_x0000_s1118" type="#_x0000_t202" style="position:absolute;left:3402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<v:textbox inset=".5mm,.5mm,.5mm,.5mm">
                        <w:txbxContent>
                          <w:p w14:paraId="5BE14EE1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119" type="#_x0000_t202" style="position:absolute;left:4253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" filled="f" stroked="f">
                      <v:textbox inset=".5mm,.5mm,.5mm,.5mm">
                        <w:txbxContent>
                          <w:p w14:paraId="11B0E333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4A08CE1B" w14:textId="77777777" w:rsidR="00F0368E" w:rsidRPr="003B20AC" w:rsidRDefault="00F0368E" w:rsidP="00707DE0">
                            <w:pPr>
                              <w:ind w:left="-57" w:right="-57"/>
                              <w:jc w:val="center"/>
                              <w:rPr>
                                <w:rFonts w:ascii="GOST type B" w:hAnsi="GOST type B"/>
                                <w:i/>
                                <w:w w:val="6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120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<v:textbox inset=".5mm,.5mm,.5mm,.5mm">
                        <w:txbxContent>
                          <w:p w14:paraId="4304DAF9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Изм.</w:t>
                            </w:r>
                          </w:p>
                        </w:txbxContent>
                      </v:textbox>
                    </v:shape>
                    <v:shape id="Text Box 46" o:spid="_x0000_s1121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B9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" filled="f" stroked="f">
                      <v:textbox inset=".5mm,.5mm,.5mm,.5mm">
                        <w:txbxContent>
                          <w:p w14:paraId="45E49D16" w14:textId="77777777" w:rsidR="00F0368E" w:rsidRPr="00107297" w:rsidRDefault="005059DC" w:rsidP="005059DC">
                            <w:pP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7" o:spid="_x0000_s1122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Xm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" filled="f" stroked="f">
                      <v:textbox inset=".5mm,.5mm,.5mm,.5mm">
                        <w:txbxContent>
                          <w:p w14:paraId="216C0D7E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8" o:spid="_x0000_s1123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        <v:textbox inset=".5mm,.5mm,.5mm,.5mm">
                        <w:txbxContent>
                          <w:p w14:paraId="5E3EE659" w14:textId="77777777" w:rsidR="00F0368E" w:rsidRPr="00107297" w:rsidRDefault="00F0368E" w:rsidP="00707DE0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Подп.</w:t>
                            </w:r>
                          </w:p>
                        </w:txbxContent>
                      </v:textbox>
                    </v:shape>
                    <v:shape id="Text Box 49" o:spid="_x0000_s1124" type="#_x0000_t202" style="position:absolute;left:4253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" filled="f" stroked="f">
                      <v:textbox inset=".5mm,.5mm,.5mm,.5mm">
                        <w:txbxContent>
                          <w:p w14:paraId="633A4960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125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P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/rw&#10;JfwAmX4BAAD//wMAUEsBAi0AFAAGAAgAAAAhANvh9svuAAAAhQEAABMAAAAAAAAAAAAAAAAAAAAA&#10;AFtDb250ZW50X1R5cGVzXS54bWxQSwECLQAUAAYACAAAACEAWvQsW78AAAAVAQAACwAAAAAAAAAA&#10;AAAAAAAfAQAAX3JlbHMvLnJlbHNQSwECLQAUAAYACAAAACEAEdArT70AAADbAAAADwAAAAAAAAAA&#10;AAAAAAAHAgAAZHJzL2Rvd25yZXYueG1sUEsFBgAAAAADAAMAtwAAAPECAAAAAA==&#10;" filled="f" stroked="f">
                      <v:textbox inset=".5mm,.5mm,.5mm,.5mm">
                        <w:txbxContent>
                          <w:p w14:paraId="67B70E7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51" o:spid="_x0000_s1126" type="#_x0000_t202" style="position:absolute;left:3402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7U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" filled="f" stroked="f">
                      <v:textbox inset=".5mm,.5mm,.5mm,.5mm">
                        <w:txbxContent>
                          <w:p w14:paraId="1D24B00C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2" o:spid="_x0000_s1127" type="#_x0000_t202" style="position:absolute;left:3402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" filled="f" stroked="f">
                      <v:textbox inset=".5mm,.5mm,.5mm,.5mm">
                        <w:txbxContent>
                          <w:p w14:paraId="61B80BFE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3" o:spid="_x0000_s1128" type="#_x0000_t202" style="position:absolute;left:3402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U4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R&#10;AL5fwg+Q8w8AAAD//wMAUEsBAi0AFAAGAAgAAAAhANvh9svuAAAAhQEAABMAAAAAAAAAAAAAAAAA&#10;AAAAAFtDb250ZW50X1R5cGVzXS54bWxQSwECLQAUAAYACAAAACEAWvQsW78AAAAVAQAACwAAAAAA&#10;AAAAAAAAAAAfAQAAX3JlbHMvLnJlbHNQSwECLQAUAAYACAAAACEA4QK1OMAAAADbAAAADwAAAAAA&#10;AAAAAAAAAAAHAgAAZHJzL2Rvd25yZXYueG1sUEsFBgAAAAADAAMAtwAAAPQCAAAAAA==&#10;" filled="f" stroked="f">
                      <v:textbox inset=".5mm,.5mm,.5mm,.5mm">
                        <w:txbxContent>
                          <w:p w14:paraId="5E415D49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129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<v:textbox inset=".5mm,.5mm,.5mm,.5mm">
                        <w:txbxContent>
                          <w:p w14:paraId="23B85F70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130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jX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" filled="f" stroked="f">
                      <v:textbox inset=".5mm,.5mm,.5mm,.5mm">
                        <w:txbxContent>
                          <w:p w14:paraId="613BF2BD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131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g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8XUWoMAAAADbAAAADwAAAAAA&#10;AAAAAAAAAAAHAgAAZHJzL2Rvd25yZXYueG1sUEsFBgAAAAADAAMAtwAAAPQCAAAAAA==&#10;" filled="f" stroked="f">
                      <v:textbox inset=".5mm,.5mm,.5mm,.5mm">
                        <w:txbxContent>
                          <w:p w14:paraId="3D85FC1A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7" o:spid="_x0000_s1132" type="#_x0000_t202" style="position:absolute;left:4253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M7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qG&#10;Y/h+CT9Azj8AAAD//wMAUEsBAi0AFAAGAAgAAAAhANvh9svuAAAAhQEAABMAAAAAAAAAAAAAAAAA&#10;AAAAAFtDb250ZW50X1R5cGVzXS54bWxQSwECLQAUAAYACAAAACEAWvQsW78AAAAVAQAACwAAAAAA&#10;AAAAAAAAAAAfAQAAX3JlbHMvLnJlbHNQSwECLQAUAAYACAAAACEAnjmzO8AAAADbAAAADwAAAAAA&#10;AAAAAAAAAAAHAgAAZHJzL2Rvd25yZXYueG1sUEsFBgAAAAADAAMAtwAAAPQCAAAAAA==&#10;" filled="f" stroked="f">
                      <v:textbox inset=".5mm,.5mm,.5mm,.5mm">
                        <w:txbxContent>
                          <w:p w14:paraId="2B52AF59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1E1DA31B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8" o:spid="_x0000_s1133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dJ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9jw&#10;JfwAmX4BAAD//wMAUEsBAi0AFAAGAAgAAAAhANvh9svuAAAAhQEAABMAAAAAAAAAAAAAAAAAAAAA&#10;AFtDb250ZW50X1R5cGVzXS54bWxQSwECLQAUAAYACAAAACEAWvQsW78AAAAVAQAACwAAAAAAAAAA&#10;AAAAAAAfAQAAX3JlbHMvLnJlbHNQSwECLQAUAAYACAAAACEA76YnSb0AAADbAAAADwAAAAAAAAAA&#10;AAAAAAAHAgAAZHJzL2Rvd25yZXYueG1sUEsFBgAAAAADAAMAtwAAAPECAAAAAA==&#10;" filled="f" stroked="f">
                      <v:textbox inset=".5mm,.5mm,.5mm,.5mm">
                        <w:txbxContent>
                          <w:p w14:paraId="10653D38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134" type="#_x0000_t202" style="position:absolute;left:4253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" filled="f" stroked="f">
                      <v:textbox inset=".5mm,.5mm,.5mm,.5mm">
                        <w:txbxContent>
                          <w:p w14:paraId="36C22790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135" type="#_x0000_t202" style="position:absolute;left:2098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y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sD58&#10;CT9Apl8AAAD//wMAUEsBAi0AFAAGAAgAAAAhANvh9svuAAAAhQEAABMAAAAAAAAAAAAAAAAAAAAA&#10;AFtDb250ZW50X1R5cGVzXS54bWxQSwECLQAUAAYACAAAACEAWvQsW78AAAAVAQAACwAAAAAAAAAA&#10;AAAAAAAfAQAAX3JlbHMvLnJlbHNQSwECLQAUAAYACAAAACEA37zh8r0AAADbAAAADwAAAAAAAAAA&#10;AAAAAAAHAgAAZHJzL2Rvd25yZXYueG1sUEsFBgAAAAADAAMAtwAAAPECAAAAAA==&#10;" filled="f" stroked="f">
                      <v:textbox inset=".5mm,.5mm,.5mm,.5mm">
                        <w:txbxContent>
                          <w:p w14:paraId="7DC5E5A2" w14:textId="65662B5A" w:rsidR="00F0368E" w:rsidRPr="005640E7" w:rsidRDefault="00DF1D5B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razrab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1" o:spid="_x0000_s1136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Rp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" filled="f" stroked="f">
                      <v:textbox inset=".5mm,.5mm,.5mm,.5mm">
                        <w:txbxContent>
                          <w:p w14:paraId="45DDA8E6" w14:textId="324091CE" w:rsidR="005640E7" w:rsidRPr="005640E7" w:rsidRDefault="00DF1D5B" w:rsidP="005640E7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prover</w:t>
                            </w:r>
                          </w:p>
                          <w:p w14:paraId="36D1B49C" w14:textId="3A03FBBF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Text Box 62" o:spid="_x0000_s1137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" filled="f" stroked="f">
                      <v:textbox inset=".5mm,.5mm,.5mm,.5mm">
                        <w:txbxContent>
                          <w:p w14:paraId="7CB86411" w14:textId="77777777" w:rsidR="00F0368E" w:rsidRPr="00CA6EF3" w:rsidRDefault="00F0368E" w:rsidP="00CA6EF3">
                            <w:pPr>
                              <w:ind w:left="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8E3CEEB" w14:textId="77777777" w:rsidR="00F0368E" w:rsidRPr="00F276A8" w:rsidRDefault="00F0368E" w:rsidP="00707DE0">
                            <w:pPr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3" o:spid="_x0000_s1138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+F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XE&#10;I/h+CT9Azj8AAAD//wMAUEsBAi0AFAAGAAgAAAAhANvh9svuAAAAhQEAABMAAAAAAAAAAAAAAAAA&#10;AAAAAFtDb250ZW50X1R5cGVzXS54bWxQSwECLQAUAAYACAAAACEAWvQsW78AAAAVAQAACwAAAAAA&#10;AAAAAAAAAAAfAQAAX3JlbHMvLnJlbHNQSwECLQAUAAYACAAAACEAL25/hcAAAADbAAAADwAAAAAA&#10;AAAAAAAAAAAHAgAAZHJzL2Rvd25yZXYueG1sUEsFBgAAAAADAAMAtwAAAPQCAAAAAA==&#10;" filled="f" stroked="f">
                      <v:textbox inset=".5mm,.5mm,.5mm,.5mm">
                        <w:txbxContent>
                          <w:p w14:paraId="5C6BA68E" w14:textId="2464331D" w:rsidR="005640E7" w:rsidRPr="005640E7" w:rsidRDefault="00DF1D5B" w:rsidP="005640E7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n_kontr</w:t>
                            </w:r>
                            <w:proofErr w:type="spellEnd"/>
                          </w:p>
                          <w:p w14:paraId="3CB5B540" w14:textId="5BD02D6D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Text Box 64" o:spid="_x0000_s1139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fx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" filled="f" stroked="f">
                      <v:textbox inset=".5mm,.5mm,.5mm,.5mm">
                        <w:txbxContent>
                          <w:p w14:paraId="701FA4DB" w14:textId="2B4AD254" w:rsidR="005640E7" w:rsidRPr="005640E7" w:rsidRDefault="00DF1D5B" w:rsidP="005640E7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utverd</w:t>
                            </w:r>
                            <w:proofErr w:type="spellEnd"/>
                          </w:p>
                          <w:p w14:paraId="247A2052" w14:textId="28E18E5F" w:rsidR="00F0368E" w:rsidRPr="00B8533D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  <v:shape id="Text Box 65" o:spid="_x0000_s1140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Jq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z8tCasAAAADbAAAADwAAAAAA&#10;AAAAAAAAAAAHAgAAZHJzL2Rvd25yZXYueG1sUEsFBgAAAAADAAMAtwAAAPQCAAAAAA==&#10;" filled="f" stroked="f">
                      <v:textbox inset=".5mm,.5mm,.5mm,.5mm">
                        <w:txbxContent>
                          <w:p w14:paraId="59B1638B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Разраб</w:t>
                            </w:r>
                            <w:proofErr w:type="spellEnd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66" o:spid="_x0000_s1141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wd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" filled="f" stroked="f">
                      <v:textbox inset=".5mm,.5mm,.5mm,.5mm">
                        <w:txbxContent>
                          <w:p w14:paraId="34FDAC1F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Пров.</w:t>
                            </w:r>
                          </w:p>
                        </w:txbxContent>
                      </v:textbox>
                    </v:shape>
                    <v:shape id="Text Box 67" o:spid="_x0000_s1142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mG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UFV5hsAAAADbAAAADwAAAAAA&#10;AAAAAAAAAAAHAgAAZHJzL2Rvd25yZXYueG1sUEsFBgAAAAADAAMAtwAAAPQCAAAAAA==&#10;" filled="f" stroked="f">
                      <v:textbox inset=".5mm,.5mm,.5mm,.5mm">
                        <w:txbxContent>
                          <w:p w14:paraId="41429C8C" w14:textId="77777777" w:rsidR="00F0368E" w:rsidRPr="00F276A8" w:rsidRDefault="00F0368E" w:rsidP="00707DE0">
                            <w:pPr>
                              <w:ind w:left="57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8" o:spid="_x0000_s1143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30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MDZ8&#10;CT9Apl8AAAD//wMAUEsBAi0AFAAGAAgAAAAhANvh9svuAAAAhQEAABMAAAAAAAAAAAAAAAAAAAAA&#10;AFtDb250ZW50X1R5cGVzXS54bWxQSwECLQAUAAYACAAAACEAWvQsW78AAAAVAQAACwAAAAAAAAAA&#10;AAAAAAAfAQAAX3JlbHMvLnJlbHNQSwECLQAUAAYACAAAACEAIcrt9L0AAADbAAAADwAAAAAAAAAA&#10;AAAAAAAHAgAAZHJzL2Rvd25yZXYueG1sUEsFBgAAAAADAAMAtwAAAPECAAAAAA==&#10;" filled="f" stroked="f">
                      <v:textbox inset=".5mm,.5mm,.5mm,.5mm">
                        <w:txbxContent>
                          <w:p w14:paraId="4A9BB91E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Н. контр.</w:t>
                            </w:r>
                          </w:p>
                        </w:txbxContent>
                      </v:textbox>
                    </v:shape>
                    <v:shape id="Text Box 69" o:spid="_x0000_s1144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" filled="f" stroked="f">
                      <v:textbox inset=".5mm,.5mm,.5mm,.5mm">
                        <w:txbxContent>
                          <w:p w14:paraId="1417D797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70" o:spid="_x0000_s1145" type="#_x0000_t202" style="position:absolute;left:4820;top:16273;width:396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" filled="f" stroked="f">
                      <v:textbox inset=".5mm,0,.5mm,0">
                        <w:txbxContent>
                          <w:p w14:paraId="7DAC0F20" w14:textId="77777777" w:rsidR="00F0368E" w:rsidRPr="00225F92" w:rsidRDefault="00F0368E" w:rsidP="00F912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46" type="#_x0000_t202" style="position:absolute;left:4820;top:15139;width:3969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Y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LAHjy/xB+jJHQAA//8DAFBLAQItABQABgAIAAAAIQDb4fbL7gAAAIUBAAATAAAAAAAAAAAA&#10;AAAAAAAAAABbQ29udGVudF9UeXBlc10ueG1sUEsBAi0AFAAGAAgAAAAhAFr0LFu/AAAAFQEAAAsA&#10;AAAAAAAAAAAAAAAAHwEAAF9yZWxzLy5yZWxzUEsBAi0AFAAGAAgAAAAhAMel3ZjEAAAA2wAAAA8A&#10;AAAAAAAAAAAAAAAABwIAAGRycy9kb3ducmV2LnhtbFBLBQYAAAAAAwADALcAAAD4AgAAAAA=&#10;" filled="f" stroked="f">
                      <v:textbox inset="1mm,1mm,1mm,1mm">
                        <w:txbxContent>
                          <w:p w14:paraId="7A7CCAE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0904574E" w14:textId="126FA3A8" w:rsidR="005640E7" w:rsidRPr="005640E7" w:rsidRDefault="00DF1D5B" w:rsidP="00DF1D5B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device_name</w:t>
                            </w:r>
                            <w:proofErr w:type="spellEnd"/>
                          </w:p>
                          <w:p w14:paraId="1D6ABB9E" w14:textId="77777777" w:rsidR="00107297" w:rsidRPr="00107297" w:rsidRDefault="00107297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1D654D3" w14:textId="6CA10404" w:rsidR="005640E7" w:rsidRPr="00DF1D5B" w:rsidRDefault="00DF1D5B" w:rsidP="00DF1D5B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Перечень элементов</w:t>
                            </w:r>
                          </w:p>
                          <w:p w14:paraId="22AC4EE7" w14:textId="0695F4A0" w:rsidR="00F0368E" w:rsidRPr="00AA04E3" w:rsidRDefault="00F0368E" w:rsidP="005640E7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Text Box 72" o:spid="_x0000_s1147" type="#_x0000_t202" style="position:absolute;left:10490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          <v:textbox inset=".5mm,.5mm,.5mm,.5mm">
                        <w:txbxContent>
                          <w:p w14:paraId="24A4432C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73" o:spid="_x0000_s1148" type="#_x0000_t202" style="position:absolute;left:10490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          <v:textbox inset=".5mm,.5mm,.5mm,.5mm">
                        <w:txbxContent>
                          <w:p w14:paraId="58F9B4C6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NUMPAGES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684285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4" o:spid="_x0000_s1149" type="#_x0000_t202" style="position:absolute;left:963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s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" filled="f" stroked="f">
                      <v:textbox inset=".5mm,.5mm,.5mm,.5mm">
                        <w:txbxContent>
                          <w:p w14:paraId="4EDF131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75" o:spid="_x0000_s1150" type="#_x0000_t202" style="position:absolute;left:9639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  <v:textbox inset=".5mm,.5mm,.5mm,.5mm">
                        <w:txbxContent>
                          <w:p w14:paraId="47F654E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PAGE 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684285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6" o:spid="_x0000_s1151" type="#_x0000_t202" style="position:absolute;left:9356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" filled="f" stroked="f">
                      <v:textbox inset=".5mm,.5mm,.5mm,.7mm">
                        <w:txbxContent>
                          <w:p w14:paraId="348628A2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7" o:spid="_x0000_s1152" type="#_x0000_t202" style="position:absolute;left:8789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" filled="f">
                      <v:textbox inset=".5mm,.5mm,.5mm,.5mm">
                        <w:txbxContent>
                          <w:p w14:paraId="1997F31E" w14:textId="77777777" w:rsidR="00F0368E" w:rsidRPr="00F276A8" w:rsidRDefault="00F0368E" w:rsidP="00707DE0">
                            <w:pPr>
                              <w:jc w:val="center"/>
                            </w:pPr>
                          </w:p>
                          <w:p w14:paraId="75567507" w14:textId="7EBBAA48" w:rsidR="00F0368E" w:rsidRPr="004C7D7C" w:rsidRDefault="00DF1D5B" w:rsidP="00CA6EF3">
                            <w:pPr>
                              <w:jc w:val="center"/>
                              <w:rPr>
                                <w:rFonts w:ascii="GOST type A" w:hAnsi="GOST type A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C7D7C">
                              <w:rPr>
                                <w:rFonts w:ascii="GOST type A" w:hAnsi="GOST type A"/>
                                <w:sz w:val="28"/>
                                <w:szCs w:val="28"/>
                                <w:lang w:val="en-US"/>
                              </w:rPr>
                              <w:t>company_name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8" o:spid="_x0000_s1153" type="#_x0000_t202" style="position:absolute;left:8789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" filled="f" stroked="f">
                      <v:textbox inset=".5mm,.5mm,.5mm,.7mm">
                        <w:txbxContent>
                          <w:p w14:paraId="4101BB97" w14:textId="73115560" w:rsidR="00F0368E" w:rsidRPr="004C7D7C" w:rsidRDefault="004C7D7C" w:rsidP="004F709A">
                            <w:pPr>
                              <w:ind w:left="-57" w:right="-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litera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9" o:spid="_x0000_s1154" type="#_x0000_t202" style="position:absolute;left:9072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" filled="f" stroked="f">
                      <v:textbox inset=".5mm,.5mm,.5mm,.7mm">
                        <w:txbxContent>
                          <w:p w14:paraId="12523AAD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0" o:spid="_x0000_s1155" type="#_x0000_t202" style="position:absolute;left:878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<v:textbox inset=".5mm,.5mm,.5mm,.5mm">
                        <w:txbxContent>
                          <w:p w14:paraId="10123989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Лит.</w:t>
                            </w:r>
                          </w:p>
                        </w:txbxContent>
                      </v:textbox>
                    </v:shape>
                  </v:group>
                  <v:group id="Group 81" o:spid="_x0000_s1156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Line 82" o:spid="_x0000_s1157" style="position:absolute;visibility:visible;mso-wrap-style:squar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        <v:line id="Line 83" o:spid="_x0000_s1158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      <v:line id="Line 84" o:spid="_x0000_s1159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<v:line id="Line 85" o:spid="_x0000_s1160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<v:line id="Line 86" o:spid="_x0000_s1161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  <v:line id="Line 87" o:spid="_x0000_s1162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<v:line id="Line 88" o:spid="_x0000_s1163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<v:line id="Line 89" o:spid="_x0000_s1164" style="position:absolute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" strokeweight="1.5pt"/>
                    <v:line id="Line 90" o:spid="_x0000_s1165" style="position:absolute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/>
                    <v:line id="Line 91" o:spid="_x0000_s1166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      <v:line id="Line 92" o:spid="_x0000_s1167" style="position:absolute;visibility:visible;mso-wrap-style:squar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      <v:line id="Line 93" o:spid="_x0000_s1168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      <v:line id="Line 94" o:spid="_x0000_s1169" style="position:absolute;visibility:visible;mso-wrap-style:squar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  <v:line id="Line 95" o:spid="_x0000_s1170" style="position:absolute;visibility:visible;mso-wrap-style:squar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  <v:line id="Line 96" o:spid="_x0000_s1171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      <v:line id="Line 97" o:spid="_x0000_s1172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        <v:line id="Line 98" o:spid="_x0000_s1173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sy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cfGL/EHyNUdAAD//wMAUEsBAi0AFAAGAAgAAAAhANvh9svuAAAAhQEAABMAAAAAAAAAAAAAAAAA&#10;AAAAAFtDb250ZW50X1R5cGVzXS54bWxQSwECLQAUAAYACAAAACEAWvQsW78AAAAVAQAACwAAAAAA&#10;AAAAAAAAAAAfAQAAX3JlbHMvLnJlbHNQSwECLQAUAAYACAAAACEAnYAbMsAAAADbAAAADwAAAAAA&#10;AAAAAAAAAAAHAgAAZHJzL2Rvd25yZXYueG1sUEsFBgAAAAADAAMAtwAAAPQCAAAAAA==&#10;" strokeweight="1.5pt"/>
                    <v:line id="Line 99" o:spid="_x0000_s1174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      <v:line id="Line 100" o:spid="_x0000_s1175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/>
                    <v:rect id="Rectangle 101" o:spid="_x0000_s1176" style="position:absolute;left:1134;top:14288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MMwwAAANw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ZnI3g+ky6Q818AAAD//wMAUEsBAi0AFAAGAAgAAAAhANvh9svuAAAAhQEAABMAAAAAAAAAAAAA&#10;AAAAAAAAAFtDb250ZW50X1R5cGVzXS54bWxQSwECLQAUAAYACAAAACEAWvQsW78AAAAVAQAACwAA&#10;AAAAAAAAAAAAAAAfAQAAX3JlbHMvLnJlbHNQSwECLQAUAAYACAAAACEA2ARzDMMAAADcAAAADwAA&#10;AAAAAAAAAAAAAAAHAgAAZHJzL2Rvd25yZXYueG1sUEsFBgAAAAADAAMAtwAAAPcCAAAAAA==&#10;" filled="f" strokeweight="1.5pt"/>
                  </v:group>
                </v:group>
              </v:group>
              <v:group id="Group 103" o:spid="_x0000_s1177" style="position:absolute;left:4819;top:12624;width:6818;height:1221" coordorigin="4819,13077" coordsize="6818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line id="Line 104" o:spid="_x0000_s1178" style="position:absolute;visibility:visible;mso-wrap-style:square" from="4820,13835" to="11623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  <v:line id="Line 105" o:spid="_x0000_s1179" style="position:absolute;visibility:visible;mso-wrap-style:square" from="5613,13094" to="5613,1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  <v:line id="Line 106" o:spid="_x0000_s1180" style="position:absolute;visibility:visible;mso-wrap-style:square" from="8751,13083" to="8757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  <v:line id="Line 104" o:spid="_x0000_s1181" style="position:absolute;visibility:visible;mso-wrap-style:square" from="4834,13077" to="11637,1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aX0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" strokeweight="1.5pt"/>
                <v:line id="Line 105" o:spid="_x0000_s1182" style="position:absolute;visibility:visible;mso-wrap-style:square" from="4819,13077" to="4820,1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/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71"/>
    <w:rsid w:val="00017D82"/>
    <w:rsid w:val="00030E86"/>
    <w:rsid w:val="000409C0"/>
    <w:rsid w:val="00061854"/>
    <w:rsid w:val="00097F32"/>
    <w:rsid w:val="000C4307"/>
    <w:rsid w:val="000D5413"/>
    <w:rsid w:val="000D6D03"/>
    <w:rsid w:val="000E1D90"/>
    <w:rsid w:val="00107297"/>
    <w:rsid w:val="0011237F"/>
    <w:rsid w:val="00113E16"/>
    <w:rsid w:val="001164BD"/>
    <w:rsid w:val="00124B7F"/>
    <w:rsid w:val="00130349"/>
    <w:rsid w:val="0013242F"/>
    <w:rsid w:val="00162279"/>
    <w:rsid w:val="00173984"/>
    <w:rsid w:val="001A5AF1"/>
    <w:rsid w:val="001D5CDA"/>
    <w:rsid w:val="001F4740"/>
    <w:rsid w:val="001F7304"/>
    <w:rsid w:val="002178E7"/>
    <w:rsid w:val="00221D6D"/>
    <w:rsid w:val="00225F92"/>
    <w:rsid w:val="00226424"/>
    <w:rsid w:val="0022705D"/>
    <w:rsid w:val="00227111"/>
    <w:rsid w:val="00235B49"/>
    <w:rsid w:val="00237F03"/>
    <w:rsid w:val="002453EE"/>
    <w:rsid w:val="002511D0"/>
    <w:rsid w:val="00255503"/>
    <w:rsid w:val="00267416"/>
    <w:rsid w:val="002E4D38"/>
    <w:rsid w:val="002F50B9"/>
    <w:rsid w:val="002F70EE"/>
    <w:rsid w:val="00307CB2"/>
    <w:rsid w:val="003103F8"/>
    <w:rsid w:val="0031257A"/>
    <w:rsid w:val="00343D64"/>
    <w:rsid w:val="00350106"/>
    <w:rsid w:val="00356EDB"/>
    <w:rsid w:val="00373D03"/>
    <w:rsid w:val="00381398"/>
    <w:rsid w:val="00384738"/>
    <w:rsid w:val="00387BBE"/>
    <w:rsid w:val="00394070"/>
    <w:rsid w:val="00394998"/>
    <w:rsid w:val="00396A0B"/>
    <w:rsid w:val="003D2364"/>
    <w:rsid w:val="003F1963"/>
    <w:rsid w:val="004045E8"/>
    <w:rsid w:val="004248AB"/>
    <w:rsid w:val="00451EA6"/>
    <w:rsid w:val="00457EE2"/>
    <w:rsid w:val="004810FC"/>
    <w:rsid w:val="00484DB8"/>
    <w:rsid w:val="00486E01"/>
    <w:rsid w:val="00493FC9"/>
    <w:rsid w:val="004B3FC2"/>
    <w:rsid w:val="004B6A42"/>
    <w:rsid w:val="004C2A87"/>
    <w:rsid w:val="004C7D7C"/>
    <w:rsid w:val="004D7C80"/>
    <w:rsid w:val="004E1C75"/>
    <w:rsid w:val="004E4413"/>
    <w:rsid w:val="004E51EE"/>
    <w:rsid w:val="004F709A"/>
    <w:rsid w:val="005059DC"/>
    <w:rsid w:val="00521B59"/>
    <w:rsid w:val="00521D63"/>
    <w:rsid w:val="0052211A"/>
    <w:rsid w:val="0052408A"/>
    <w:rsid w:val="005375AC"/>
    <w:rsid w:val="005640E7"/>
    <w:rsid w:val="00572875"/>
    <w:rsid w:val="00573E7C"/>
    <w:rsid w:val="005A237E"/>
    <w:rsid w:val="006043A2"/>
    <w:rsid w:val="00624BA0"/>
    <w:rsid w:val="0062697D"/>
    <w:rsid w:val="00631D6F"/>
    <w:rsid w:val="00650B95"/>
    <w:rsid w:val="006526AC"/>
    <w:rsid w:val="006548B5"/>
    <w:rsid w:val="00660019"/>
    <w:rsid w:val="00662366"/>
    <w:rsid w:val="00664974"/>
    <w:rsid w:val="0066627E"/>
    <w:rsid w:val="00670D1B"/>
    <w:rsid w:val="00684285"/>
    <w:rsid w:val="00690661"/>
    <w:rsid w:val="0069197B"/>
    <w:rsid w:val="0069514A"/>
    <w:rsid w:val="006A6136"/>
    <w:rsid w:val="006B4262"/>
    <w:rsid w:val="006B709D"/>
    <w:rsid w:val="006F3950"/>
    <w:rsid w:val="00703AD4"/>
    <w:rsid w:val="00707DE0"/>
    <w:rsid w:val="007144A7"/>
    <w:rsid w:val="00720295"/>
    <w:rsid w:val="00736DE7"/>
    <w:rsid w:val="007446FA"/>
    <w:rsid w:val="00747671"/>
    <w:rsid w:val="0075145C"/>
    <w:rsid w:val="00756E04"/>
    <w:rsid w:val="00796828"/>
    <w:rsid w:val="007A72D1"/>
    <w:rsid w:val="007B0EDD"/>
    <w:rsid w:val="007E591A"/>
    <w:rsid w:val="007E61EE"/>
    <w:rsid w:val="00802F9C"/>
    <w:rsid w:val="008068D3"/>
    <w:rsid w:val="00813215"/>
    <w:rsid w:val="00814758"/>
    <w:rsid w:val="00814BD5"/>
    <w:rsid w:val="0081687E"/>
    <w:rsid w:val="00837A52"/>
    <w:rsid w:val="00843770"/>
    <w:rsid w:val="008557E7"/>
    <w:rsid w:val="00863418"/>
    <w:rsid w:val="00866E96"/>
    <w:rsid w:val="00867A4C"/>
    <w:rsid w:val="00877333"/>
    <w:rsid w:val="00881BAB"/>
    <w:rsid w:val="008852E7"/>
    <w:rsid w:val="00893A01"/>
    <w:rsid w:val="008A058C"/>
    <w:rsid w:val="008A45BD"/>
    <w:rsid w:val="008A6CB0"/>
    <w:rsid w:val="008B40AD"/>
    <w:rsid w:val="008B57B1"/>
    <w:rsid w:val="008B75AE"/>
    <w:rsid w:val="008C33DB"/>
    <w:rsid w:val="008F25D4"/>
    <w:rsid w:val="0090026A"/>
    <w:rsid w:val="009176B3"/>
    <w:rsid w:val="00917B50"/>
    <w:rsid w:val="009354D3"/>
    <w:rsid w:val="009424BC"/>
    <w:rsid w:val="00954C57"/>
    <w:rsid w:val="00961AD3"/>
    <w:rsid w:val="009707BD"/>
    <w:rsid w:val="00973DFA"/>
    <w:rsid w:val="009A3E10"/>
    <w:rsid w:val="009C02CB"/>
    <w:rsid w:val="009E6227"/>
    <w:rsid w:val="00A3424D"/>
    <w:rsid w:val="00A4118D"/>
    <w:rsid w:val="00A53E3F"/>
    <w:rsid w:val="00A85AE6"/>
    <w:rsid w:val="00A9105D"/>
    <w:rsid w:val="00A948E3"/>
    <w:rsid w:val="00AA04E3"/>
    <w:rsid w:val="00AA68E8"/>
    <w:rsid w:val="00AB0852"/>
    <w:rsid w:val="00AB3F8F"/>
    <w:rsid w:val="00AE0638"/>
    <w:rsid w:val="00AF1D1C"/>
    <w:rsid w:val="00B14C4E"/>
    <w:rsid w:val="00B342C4"/>
    <w:rsid w:val="00B35728"/>
    <w:rsid w:val="00B42105"/>
    <w:rsid w:val="00B45A51"/>
    <w:rsid w:val="00B46EB6"/>
    <w:rsid w:val="00B559C1"/>
    <w:rsid w:val="00B8533D"/>
    <w:rsid w:val="00B97951"/>
    <w:rsid w:val="00BA3C78"/>
    <w:rsid w:val="00BA7243"/>
    <w:rsid w:val="00BB1625"/>
    <w:rsid w:val="00BB5789"/>
    <w:rsid w:val="00BB5902"/>
    <w:rsid w:val="00BB79B7"/>
    <w:rsid w:val="00BC10D2"/>
    <w:rsid w:val="00BC6A7B"/>
    <w:rsid w:val="00BE022B"/>
    <w:rsid w:val="00BF1DF0"/>
    <w:rsid w:val="00C01A07"/>
    <w:rsid w:val="00C05CF9"/>
    <w:rsid w:val="00C10E09"/>
    <w:rsid w:val="00C24807"/>
    <w:rsid w:val="00C275AF"/>
    <w:rsid w:val="00C433BC"/>
    <w:rsid w:val="00C447D9"/>
    <w:rsid w:val="00C7324F"/>
    <w:rsid w:val="00C84753"/>
    <w:rsid w:val="00CA6EF3"/>
    <w:rsid w:val="00CB04FE"/>
    <w:rsid w:val="00CE5745"/>
    <w:rsid w:val="00D0222C"/>
    <w:rsid w:val="00D2511F"/>
    <w:rsid w:val="00D41489"/>
    <w:rsid w:val="00D414A1"/>
    <w:rsid w:val="00D42B45"/>
    <w:rsid w:val="00D4547B"/>
    <w:rsid w:val="00D56E6F"/>
    <w:rsid w:val="00D61014"/>
    <w:rsid w:val="00D610BA"/>
    <w:rsid w:val="00D67CD2"/>
    <w:rsid w:val="00D8635F"/>
    <w:rsid w:val="00DB58A6"/>
    <w:rsid w:val="00DD3349"/>
    <w:rsid w:val="00DE60C0"/>
    <w:rsid w:val="00DF1D5B"/>
    <w:rsid w:val="00DF4065"/>
    <w:rsid w:val="00E06D6A"/>
    <w:rsid w:val="00E11208"/>
    <w:rsid w:val="00E119C2"/>
    <w:rsid w:val="00E11EE1"/>
    <w:rsid w:val="00E50144"/>
    <w:rsid w:val="00E527D5"/>
    <w:rsid w:val="00E81961"/>
    <w:rsid w:val="00EA0D2F"/>
    <w:rsid w:val="00EB696A"/>
    <w:rsid w:val="00F0368E"/>
    <w:rsid w:val="00F05E05"/>
    <w:rsid w:val="00F15714"/>
    <w:rsid w:val="00F27BA7"/>
    <w:rsid w:val="00F33C2B"/>
    <w:rsid w:val="00F4276C"/>
    <w:rsid w:val="00F50539"/>
    <w:rsid w:val="00F55A0C"/>
    <w:rsid w:val="00F561DF"/>
    <w:rsid w:val="00F745C9"/>
    <w:rsid w:val="00F912B6"/>
    <w:rsid w:val="00F92F04"/>
    <w:rsid w:val="00F97D79"/>
    <w:rsid w:val="00FB0536"/>
    <w:rsid w:val="00FB7639"/>
    <w:rsid w:val="00FC3E97"/>
    <w:rsid w:val="00FD296B"/>
    <w:rsid w:val="00FD583B"/>
    <w:rsid w:val="00FD5DDF"/>
    <w:rsid w:val="00FE57FA"/>
    <w:rsid w:val="00FE5A91"/>
    <w:rsid w:val="00FF23BF"/>
    <w:rsid w:val="00FF4432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154BC4"/>
  <w15:chartTrackingRefBased/>
  <w15:docId w15:val="{5503B104-2AC5-46CC-A75B-D18ECCD0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424D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A5A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7DE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07DE0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3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Номера в спецификации"/>
    <w:basedOn w:val="a"/>
    <w:rsid w:val="00720295"/>
    <w:pPr>
      <w:jc w:val="center"/>
    </w:pPr>
    <w:rPr>
      <w:b/>
      <w:szCs w:val="20"/>
    </w:rPr>
  </w:style>
  <w:style w:type="paragraph" w:customStyle="1" w:styleId="a7">
    <w:name w:val="Заголовок таблицы"/>
    <w:basedOn w:val="a"/>
    <w:rsid w:val="00720295"/>
    <w:pPr>
      <w:jc w:val="center"/>
    </w:pPr>
    <w:rPr>
      <w:b/>
      <w:szCs w:val="20"/>
    </w:rPr>
  </w:style>
  <w:style w:type="character" w:customStyle="1" w:styleId="20">
    <w:name w:val="Заголовок 2 Знак"/>
    <w:link w:val="2"/>
    <w:uiPriority w:val="9"/>
    <w:rsid w:val="001A5AF1"/>
    <w:rPr>
      <w:b/>
      <w:bCs/>
      <w:sz w:val="36"/>
      <w:szCs w:val="36"/>
    </w:rPr>
  </w:style>
  <w:style w:type="character" w:styleId="a8">
    <w:name w:val="Hyperlink"/>
    <w:uiPriority w:val="99"/>
    <w:unhideWhenUsed/>
    <w:rsid w:val="001A5AF1"/>
    <w:rPr>
      <w:color w:val="0000FF"/>
      <w:u w:val="single"/>
    </w:rPr>
  </w:style>
  <w:style w:type="paragraph" w:styleId="a9">
    <w:name w:val="Balloon Text"/>
    <w:basedOn w:val="a"/>
    <w:link w:val="aa"/>
    <w:rsid w:val="00954C5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54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0;&#1086;&#1088;&#1085;&#1080;&#1083;&#1086;&#1074;%20&#1048;&#1074;&#1072;&#1085;\source\repos\script_win\bin\Debug\templates\dotx\test_p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E8512-5475-476F-B3BD-C0541751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test_pr.dotx</Template>
  <TotalTime>203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Корнилов</dc:creator>
  <cp:keywords/>
  <dc:description/>
  <cp:lastModifiedBy>Будько Максим</cp:lastModifiedBy>
  <cp:revision>3</cp:revision>
  <cp:lastPrinted>2020-02-14T05:22:00Z</cp:lastPrinted>
  <dcterms:created xsi:type="dcterms:W3CDTF">2025-02-26T06:39:00Z</dcterms:created>
  <dcterms:modified xsi:type="dcterms:W3CDTF">2025-02-26T09:55:00Z</dcterms:modified>
</cp:coreProperties>
</file>