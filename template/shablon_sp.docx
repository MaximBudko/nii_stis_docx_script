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38"/>
        <w:gridCol w:w="362"/>
        <w:gridCol w:w="439"/>
        <w:gridCol w:w="3969"/>
        <w:gridCol w:w="3572"/>
        <w:gridCol w:w="567"/>
        <w:gridCol w:w="1247"/>
        <w:gridCol w:w="6"/>
      </w:tblGrid>
      <w:tr w:rsidR="00664974" w:rsidRPr="00E918AF" w14:paraId="0AC627BB" w14:textId="77777777" w:rsidTr="002359D5">
        <w:trPr>
          <w:gridAfter w:val="1"/>
          <w:wAfter w:w="6" w:type="dxa"/>
          <w:cantSplit/>
          <w:trHeight w:hRule="exact" w:val="851"/>
        </w:trPr>
        <w:tc>
          <w:tcPr>
            <w:tcW w:w="33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1CC40EA1" w14:textId="77777777" w:rsidR="00664974" w:rsidRPr="00E918AF" w:rsidRDefault="00664974" w:rsidP="00664974">
            <w:pPr>
              <w:rPr>
                <w:rFonts w:ascii="GOST type A" w:hAnsi="GOST type A"/>
                <w:b/>
                <w:i/>
                <w:spacing w:val="-12"/>
                <w:sz w:val="28"/>
                <w:szCs w:val="28"/>
              </w:rPr>
            </w:pPr>
            <w:r w:rsidRPr="00E918AF">
              <w:rPr>
                <w:rFonts w:ascii="GOST type A" w:hAnsi="GOST type A"/>
                <w:b/>
                <w:i/>
                <w:spacing w:val="-12"/>
                <w:sz w:val="28"/>
                <w:szCs w:val="28"/>
              </w:rPr>
              <w:t>Формат</w:t>
            </w:r>
          </w:p>
        </w:tc>
        <w:tc>
          <w:tcPr>
            <w:tcW w:w="36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2871FA4D" w14:textId="77777777" w:rsidR="00664974" w:rsidRPr="00E918AF" w:rsidRDefault="00664974" w:rsidP="00664974">
            <w:pPr>
              <w:jc w:val="center"/>
              <w:rPr>
                <w:rFonts w:ascii="GOST type A" w:hAnsi="GOST type A"/>
                <w:b/>
                <w:i/>
                <w:spacing w:val="-12"/>
                <w:sz w:val="28"/>
                <w:szCs w:val="28"/>
              </w:rPr>
            </w:pPr>
            <w:r w:rsidRPr="00E918AF">
              <w:rPr>
                <w:rFonts w:ascii="GOST type A" w:hAnsi="GOST type A"/>
                <w:b/>
                <w:i/>
                <w:spacing w:val="-12"/>
                <w:sz w:val="28"/>
                <w:szCs w:val="28"/>
              </w:rPr>
              <w:t>Зона</w:t>
            </w:r>
          </w:p>
        </w:tc>
        <w:tc>
          <w:tcPr>
            <w:tcW w:w="43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379C1E36" w14:textId="77777777" w:rsidR="00664974" w:rsidRPr="00E918AF" w:rsidRDefault="00664974" w:rsidP="00664974">
            <w:pPr>
              <w:jc w:val="center"/>
              <w:rPr>
                <w:rFonts w:ascii="GOST type A" w:hAnsi="GOST type A"/>
                <w:b/>
                <w:i/>
                <w:spacing w:val="-12"/>
                <w:sz w:val="28"/>
                <w:szCs w:val="28"/>
              </w:rPr>
            </w:pPr>
            <w:r w:rsidRPr="00E918AF">
              <w:rPr>
                <w:rFonts w:ascii="GOST type A" w:hAnsi="GOST type A"/>
                <w:b/>
                <w:i/>
                <w:spacing w:val="-12"/>
                <w:sz w:val="28"/>
                <w:szCs w:val="28"/>
              </w:rPr>
              <w:t>Поз.</w:t>
            </w:r>
          </w:p>
        </w:tc>
        <w:tc>
          <w:tcPr>
            <w:tcW w:w="396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B3FC6F8" w14:textId="77777777" w:rsidR="00664974" w:rsidRPr="00E918AF" w:rsidRDefault="00664974" w:rsidP="00664974">
            <w:pPr>
              <w:rPr>
                <w:rFonts w:ascii="GOST type A" w:hAnsi="GOST type A"/>
                <w:b/>
                <w:i/>
                <w:spacing w:val="-12"/>
                <w:sz w:val="28"/>
                <w:szCs w:val="28"/>
              </w:rPr>
            </w:pPr>
          </w:p>
          <w:p w14:paraId="58C111A0" w14:textId="77777777" w:rsidR="00664974" w:rsidRPr="00E918AF" w:rsidRDefault="00664974" w:rsidP="00664974">
            <w:pPr>
              <w:jc w:val="center"/>
              <w:rPr>
                <w:rFonts w:ascii="GOST type A" w:hAnsi="GOST type A"/>
                <w:b/>
                <w:i/>
                <w:spacing w:val="-12"/>
                <w:sz w:val="28"/>
                <w:szCs w:val="28"/>
              </w:rPr>
            </w:pPr>
            <w:r w:rsidRPr="00E918AF">
              <w:rPr>
                <w:rFonts w:ascii="GOST type A" w:hAnsi="GOST type A"/>
                <w:b/>
                <w:i/>
                <w:spacing w:val="-12"/>
                <w:sz w:val="28"/>
                <w:szCs w:val="28"/>
              </w:rPr>
              <w:t>Обозначение</w:t>
            </w:r>
          </w:p>
        </w:tc>
        <w:tc>
          <w:tcPr>
            <w:tcW w:w="357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1CE18F2" w14:textId="77777777" w:rsidR="00664974" w:rsidRPr="00E918AF" w:rsidRDefault="00664974" w:rsidP="00664974">
            <w:pPr>
              <w:rPr>
                <w:rFonts w:ascii="GOST type A" w:hAnsi="GOST type A"/>
                <w:b/>
                <w:i/>
                <w:spacing w:val="-12"/>
                <w:sz w:val="28"/>
                <w:szCs w:val="28"/>
              </w:rPr>
            </w:pPr>
          </w:p>
          <w:p w14:paraId="5A9FAC04" w14:textId="77777777" w:rsidR="00664974" w:rsidRPr="00E918AF" w:rsidRDefault="00664974" w:rsidP="00664974">
            <w:pPr>
              <w:jc w:val="center"/>
              <w:rPr>
                <w:rFonts w:ascii="GOST type A" w:hAnsi="GOST type A"/>
                <w:b/>
                <w:i/>
                <w:spacing w:val="-12"/>
                <w:sz w:val="28"/>
                <w:szCs w:val="28"/>
              </w:rPr>
            </w:pPr>
            <w:r w:rsidRPr="00E918AF">
              <w:rPr>
                <w:rFonts w:ascii="GOST type A" w:hAnsi="GOST type A"/>
                <w:b/>
                <w:i/>
                <w:spacing w:val="-12"/>
                <w:sz w:val="28"/>
                <w:szCs w:val="28"/>
              </w:rPr>
              <w:t>Наименование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3A9706D3" w14:textId="77777777" w:rsidR="00664974" w:rsidRPr="00E918AF" w:rsidRDefault="00664974" w:rsidP="00381398">
            <w:pPr>
              <w:jc w:val="center"/>
              <w:rPr>
                <w:rFonts w:ascii="GOST type A" w:hAnsi="GOST type A"/>
                <w:b/>
                <w:i/>
                <w:spacing w:val="-12"/>
                <w:sz w:val="28"/>
                <w:szCs w:val="28"/>
              </w:rPr>
            </w:pPr>
            <w:r w:rsidRPr="00E918AF">
              <w:rPr>
                <w:rFonts w:ascii="GOST type A" w:hAnsi="GOST type A"/>
                <w:b/>
                <w:i/>
                <w:spacing w:val="-12"/>
                <w:sz w:val="28"/>
                <w:szCs w:val="28"/>
              </w:rPr>
              <w:t>Кол.</w:t>
            </w:r>
          </w:p>
        </w:tc>
        <w:tc>
          <w:tcPr>
            <w:tcW w:w="1247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4EED9050" w14:textId="77777777" w:rsidR="00664974" w:rsidRPr="00E918AF" w:rsidRDefault="00664974" w:rsidP="00664974">
            <w:pPr>
              <w:rPr>
                <w:rFonts w:ascii="GOST type A" w:hAnsi="GOST type A"/>
                <w:b/>
                <w:i/>
                <w:spacing w:val="-12"/>
                <w:sz w:val="28"/>
                <w:szCs w:val="28"/>
              </w:rPr>
            </w:pPr>
            <w:r w:rsidRPr="00E918AF">
              <w:rPr>
                <w:rFonts w:ascii="GOST type A" w:hAnsi="GOST type A"/>
                <w:b/>
                <w:i/>
                <w:spacing w:val="-12"/>
                <w:sz w:val="28"/>
                <w:szCs w:val="28"/>
              </w:rPr>
              <w:t xml:space="preserve"> Приме-</w:t>
            </w:r>
            <w:proofErr w:type="spellStart"/>
            <w:r w:rsidRPr="00E918AF">
              <w:rPr>
                <w:rFonts w:ascii="GOST type A" w:hAnsi="GOST type A"/>
                <w:b/>
                <w:i/>
                <w:spacing w:val="-12"/>
                <w:sz w:val="28"/>
                <w:szCs w:val="28"/>
              </w:rPr>
              <w:t>чание</w:t>
            </w:r>
            <w:proofErr w:type="spellEnd"/>
          </w:p>
        </w:tc>
      </w:tr>
      <w:tr w:rsidR="00664974" w:rsidRPr="00E918AF" w14:paraId="70C9037A" w14:textId="77777777" w:rsidTr="002359D5">
        <w:trPr>
          <w:trHeight w:val="454"/>
        </w:trPr>
        <w:tc>
          <w:tcPr>
            <w:tcW w:w="338" w:type="dxa"/>
            <w:tcBorders>
              <w:top w:val="single" w:sz="12" w:space="0" w:color="auto"/>
              <w:left w:val="nil"/>
              <w:right w:val="single" w:sz="12" w:space="0" w:color="auto"/>
            </w:tcBorders>
            <w:shd w:val="clear" w:color="auto" w:fill="auto"/>
            <w:vAlign w:val="center"/>
          </w:tcPr>
          <w:p w14:paraId="6EEEDC2A" w14:textId="77777777" w:rsidR="00664974" w:rsidRPr="00E918AF" w:rsidRDefault="00664974" w:rsidP="00664974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36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C81300A" w14:textId="77777777" w:rsidR="00664974" w:rsidRPr="00E918AF" w:rsidRDefault="00664974" w:rsidP="00664974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43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31CE857" w14:textId="77777777" w:rsidR="00664974" w:rsidRPr="00E918AF" w:rsidRDefault="00664974" w:rsidP="00664974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70A4358" w14:textId="77777777" w:rsidR="00664974" w:rsidRPr="00E918AF" w:rsidRDefault="00664974" w:rsidP="00664974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357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FC67CD6" w14:textId="77777777" w:rsidR="00664974" w:rsidRPr="00E918AF" w:rsidRDefault="00664974" w:rsidP="00664974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CAFC681" w14:textId="77777777" w:rsidR="00664974" w:rsidRPr="00E918AF" w:rsidRDefault="00664974" w:rsidP="00664974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1253" w:type="dxa"/>
            <w:gridSpan w:val="2"/>
            <w:tcBorders>
              <w:top w:val="single" w:sz="12" w:space="0" w:color="auto"/>
              <w:left w:val="single" w:sz="12" w:space="0" w:color="auto"/>
              <w:right w:val="nil"/>
            </w:tcBorders>
            <w:shd w:val="clear" w:color="auto" w:fill="auto"/>
            <w:vAlign w:val="center"/>
          </w:tcPr>
          <w:p w14:paraId="0E5F1583" w14:textId="77777777" w:rsidR="00664974" w:rsidRPr="00E918AF" w:rsidRDefault="00664974" w:rsidP="00664974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</w:tr>
      <w:tr w:rsidR="00664974" w:rsidRPr="00E918AF" w14:paraId="11BD1396" w14:textId="77777777" w:rsidTr="002359D5">
        <w:trPr>
          <w:trHeight w:val="454"/>
        </w:trPr>
        <w:tc>
          <w:tcPr>
            <w:tcW w:w="338" w:type="dxa"/>
            <w:tcBorders>
              <w:left w:val="nil"/>
              <w:right w:val="single" w:sz="12" w:space="0" w:color="auto"/>
            </w:tcBorders>
            <w:shd w:val="clear" w:color="auto" w:fill="auto"/>
            <w:vAlign w:val="center"/>
          </w:tcPr>
          <w:p w14:paraId="6A9744B2" w14:textId="77777777" w:rsidR="00664974" w:rsidRPr="00E918AF" w:rsidRDefault="00664974" w:rsidP="00664974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36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83357BA" w14:textId="77777777" w:rsidR="00664974" w:rsidRPr="00E918AF" w:rsidRDefault="00664974" w:rsidP="00664974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43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4B94618" w14:textId="77777777" w:rsidR="00664974" w:rsidRPr="00E918AF" w:rsidRDefault="00664974" w:rsidP="00664974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396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2C30A86" w14:textId="77777777" w:rsidR="00664974" w:rsidRPr="00E918AF" w:rsidRDefault="00664974" w:rsidP="00664974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35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F775747" w14:textId="77777777" w:rsidR="00664974" w:rsidRPr="00E918AF" w:rsidRDefault="00664974" w:rsidP="00664974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05BF2CB" w14:textId="77777777" w:rsidR="00664974" w:rsidRPr="00E918AF" w:rsidRDefault="00664974" w:rsidP="00664974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1253" w:type="dxa"/>
            <w:gridSpan w:val="2"/>
            <w:tcBorders>
              <w:left w:val="single" w:sz="12" w:space="0" w:color="auto"/>
              <w:right w:val="nil"/>
            </w:tcBorders>
            <w:shd w:val="clear" w:color="auto" w:fill="auto"/>
            <w:vAlign w:val="center"/>
          </w:tcPr>
          <w:p w14:paraId="127E48D7" w14:textId="77777777" w:rsidR="00664974" w:rsidRPr="00E918AF" w:rsidRDefault="00664974" w:rsidP="00664974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</w:tr>
      <w:tr w:rsidR="00664974" w:rsidRPr="00E918AF" w14:paraId="7846CD21" w14:textId="77777777" w:rsidTr="002359D5">
        <w:trPr>
          <w:trHeight w:val="454"/>
        </w:trPr>
        <w:tc>
          <w:tcPr>
            <w:tcW w:w="338" w:type="dxa"/>
            <w:tcBorders>
              <w:left w:val="nil"/>
              <w:right w:val="single" w:sz="12" w:space="0" w:color="auto"/>
            </w:tcBorders>
            <w:shd w:val="clear" w:color="auto" w:fill="auto"/>
            <w:vAlign w:val="center"/>
          </w:tcPr>
          <w:p w14:paraId="1DA50CCE" w14:textId="77777777" w:rsidR="00664974" w:rsidRPr="00E918AF" w:rsidRDefault="00664974" w:rsidP="00664974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36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FE8EDDC" w14:textId="77777777" w:rsidR="00664974" w:rsidRPr="00E918AF" w:rsidRDefault="00664974" w:rsidP="00664974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43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5FA0584" w14:textId="77777777" w:rsidR="00664974" w:rsidRPr="00E918AF" w:rsidRDefault="00664974" w:rsidP="00664974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396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3B23E57" w14:textId="77777777" w:rsidR="00664974" w:rsidRPr="00E918AF" w:rsidRDefault="00664974" w:rsidP="00664974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35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80E81F2" w14:textId="77777777" w:rsidR="00664974" w:rsidRPr="00E918AF" w:rsidRDefault="00664974" w:rsidP="00664974">
            <w:pPr>
              <w:rPr>
                <w:rFonts w:ascii="GOST type A" w:hAnsi="GOST type A"/>
                <w:i/>
                <w:spacing w:val="-12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F9C01CB" w14:textId="77777777" w:rsidR="00664974" w:rsidRPr="00E918AF" w:rsidRDefault="00664974" w:rsidP="00664974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1253" w:type="dxa"/>
            <w:gridSpan w:val="2"/>
            <w:tcBorders>
              <w:left w:val="single" w:sz="12" w:space="0" w:color="auto"/>
              <w:right w:val="nil"/>
            </w:tcBorders>
            <w:shd w:val="clear" w:color="auto" w:fill="auto"/>
            <w:vAlign w:val="center"/>
          </w:tcPr>
          <w:p w14:paraId="4EFDC3A1" w14:textId="77777777" w:rsidR="00664974" w:rsidRPr="00E918AF" w:rsidRDefault="00664974" w:rsidP="00664974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</w:tr>
      <w:tr w:rsidR="00664974" w:rsidRPr="00E918AF" w14:paraId="673E85E1" w14:textId="77777777" w:rsidTr="002359D5">
        <w:trPr>
          <w:trHeight w:val="454"/>
        </w:trPr>
        <w:tc>
          <w:tcPr>
            <w:tcW w:w="338" w:type="dxa"/>
            <w:tcBorders>
              <w:left w:val="nil"/>
              <w:right w:val="single" w:sz="12" w:space="0" w:color="auto"/>
            </w:tcBorders>
            <w:shd w:val="clear" w:color="auto" w:fill="auto"/>
            <w:vAlign w:val="center"/>
          </w:tcPr>
          <w:p w14:paraId="4F385C6E" w14:textId="77777777" w:rsidR="00664974" w:rsidRPr="00E918AF" w:rsidRDefault="00664974" w:rsidP="00664974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36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03EC21A" w14:textId="77777777" w:rsidR="00664974" w:rsidRPr="00E918AF" w:rsidRDefault="00664974" w:rsidP="00664974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43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2A926A1" w14:textId="54C12110" w:rsidR="00664974" w:rsidRPr="00866ABB" w:rsidRDefault="00664974" w:rsidP="00664974">
            <w:pPr>
              <w:rPr>
                <w:rFonts w:ascii="GOST type A" w:hAnsi="GOST type A"/>
                <w:i/>
                <w:spacing w:val="-12"/>
                <w:sz w:val="28"/>
                <w:szCs w:val="28"/>
                <w:lang w:val="en-US"/>
              </w:rPr>
            </w:pPr>
          </w:p>
        </w:tc>
        <w:tc>
          <w:tcPr>
            <w:tcW w:w="396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E3BB764" w14:textId="77777777" w:rsidR="00664974" w:rsidRPr="00E918AF" w:rsidRDefault="00664974" w:rsidP="00664974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35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3F76D6B" w14:textId="77777777" w:rsidR="00664974" w:rsidRPr="00E918AF" w:rsidRDefault="00664974" w:rsidP="00664974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62D5F89" w14:textId="77777777" w:rsidR="00664974" w:rsidRPr="00E918AF" w:rsidRDefault="00664974" w:rsidP="00664974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1253" w:type="dxa"/>
            <w:gridSpan w:val="2"/>
            <w:tcBorders>
              <w:left w:val="single" w:sz="12" w:space="0" w:color="auto"/>
              <w:right w:val="nil"/>
            </w:tcBorders>
            <w:shd w:val="clear" w:color="auto" w:fill="auto"/>
            <w:vAlign w:val="center"/>
          </w:tcPr>
          <w:p w14:paraId="55B6F76A" w14:textId="77777777" w:rsidR="00664974" w:rsidRPr="00E918AF" w:rsidRDefault="00664974" w:rsidP="00664974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</w:tr>
      <w:tr w:rsidR="00664974" w:rsidRPr="00E918AF" w14:paraId="4FD08879" w14:textId="77777777" w:rsidTr="002359D5">
        <w:trPr>
          <w:trHeight w:val="454"/>
        </w:trPr>
        <w:tc>
          <w:tcPr>
            <w:tcW w:w="338" w:type="dxa"/>
            <w:tcBorders>
              <w:left w:val="nil"/>
              <w:right w:val="single" w:sz="12" w:space="0" w:color="auto"/>
            </w:tcBorders>
            <w:shd w:val="clear" w:color="auto" w:fill="auto"/>
            <w:vAlign w:val="center"/>
          </w:tcPr>
          <w:p w14:paraId="64A309EA" w14:textId="77777777" w:rsidR="00664974" w:rsidRPr="00E918AF" w:rsidRDefault="00664974" w:rsidP="00664974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36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DC0358A" w14:textId="77777777" w:rsidR="00664974" w:rsidRPr="00E918AF" w:rsidRDefault="00664974" w:rsidP="00664974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43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1D2DFAD" w14:textId="77777777" w:rsidR="00664974" w:rsidRPr="00E918AF" w:rsidRDefault="00664974" w:rsidP="00664974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396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1DBC2F2" w14:textId="77777777" w:rsidR="00664974" w:rsidRPr="00E918AF" w:rsidRDefault="00664974" w:rsidP="00664974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35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6D2823F" w14:textId="77777777" w:rsidR="00664974" w:rsidRPr="00E918AF" w:rsidRDefault="00664974" w:rsidP="00664974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4DB9DE8" w14:textId="77777777" w:rsidR="00664974" w:rsidRPr="00E918AF" w:rsidRDefault="00664974" w:rsidP="00664974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1253" w:type="dxa"/>
            <w:gridSpan w:val="2"/>
            <w:tcBorders>
              <w:left w:val="single" w:sz="12" w:space="0" w:color="auto"/>
              <w:right w:val="nil"/>
            </w:tcBorders>
            <w:shd w:val="clear" w:color="auto" w:fill="auto"/>
            <w:vAlign w:val="center"/>
          </w:tcPr>
          <w:p w14:paraId="684590CA" w14:textId="77777777" w:rsidR="00664974" w:rsidRPr="00E918AF" w:rsidRDefault="00664974" w:rsidP="00664974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</w:tr>
      <w:tr w:rsidR="00664974" w:rsidRPr="00E918AF" w14:paraId="22145124" w14:textId="77777777" w:rsidTr="002359D5">
        <w:trPr>
          <w:trHeight w:val="454"/>
        </w:trPr>
        <w:tc>
          <w:tcPr>
            <w:tcW w:w="338" w:type="dxa"/>
            <w:tcBorders>
              <w:left w:val="nil"/>
              <w:right w:val="single" w:sz="12" w:space="0" w:color="auto"/>
            </w:tcBorders>
            <w:shd w:val="clear" w:color="auto" w:fill="auto"/>
            <w:vAlign w:val="center"/>
          </w:tcPr>
          <w:p w14:paraId="0E1063CD" w14:textId="77777777" w:rsidR="00664974" w:rsidRPr="00E918AF" w:rsidRDefault="00664974" w:rsidP="00664974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36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5D15AC8" w14:textId="77777777" w:rsidR="00664974" w:rsidRPr="00E918AF" w:rsidRDefault="00664974" w:rsidP="00664974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43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B94840B" w14:textId="77777777" w:rsidR="00664974" w:rsidRPr="00E918AF" w:rsidRDefault="00664974" w:rsidP="00664974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396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B9A8E96" w14:textId="77777777" w:rsidR="00664974" w:rsidRPr="00E918AF" w:rsidRDefault="00664974" w:rsidP="00664974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35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35CDC3F" w14:textId="77777777" w:rsidR="00664974" w:rsidRPr="00E918AF" w:rsidRDefault="00664974" w:rsidP="00664974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C7A28DE" w14:textId="77777777" w:rsidR="00664974" w:rsidRPr="00E918AF" w:rsidRDefault="00664974" w:rsidP="00664974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1253" w:type="dxa"/>
            <w:gridSpan w:val="2"/>
            <w:tcBorders>
              <w:left w:val="single" w:sz="12" w:space="0" w:color="auto"/>
              <w:right w:val="nil"/>
            </w:tcBorders>
            <w:shd w:val="clear" w:color="auto" w:fill="auto"/>
            <w:vAlign w:val="center"/>
          </w:tcPr>
          <w:p w14:paraId="457E872B" w14:textId="77777777" w:rsidR="00664974" w:rsidRPr="00E918AF" w:rsidRDefault="00664974" w:rsidP="00664974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</w:tr>
      <w:tr w:rsidR="00664974" w:rsidRPr="00E918AF" w14:paraId="132BBBEA" w14:textId="77777777" w:rsidTr="002359D5">
        <w:trPr>
          <w:trHeight w:val="454"/>
        </w:trPr>
        <w:tc>
          <w:tcPr>
            <w:tcW w:w="338" w:type="dxa"/>
            <w:tcBorders>
              <w:left w:val="nil"/>
              <w:right w:val="single" w:sz="12" w:space="0" w:color="auto"/>
            </w:tcBorders>
            <w:shd w:val="clear" w:color="auto" w:fill="auto"/>
            <w:vAlign w:val="center"/>
          </w:tcPr>
          <w:p w14:paraId="0079A7BA" w14:textId="77777777" w:rsidR="00664974" w:rsidRPr="00E918AF" w:rsidRDefault="00664974" w:rsidP="00664974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36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6242F49" w14:textId="77777777" w:rsidR="00664974" w:rsidRPr="00E918AF" w:rsidRDefault="00664974" w:rsidP="00664974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43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536DD82" w14:textId="77777777" w:rsidR="00664974" w:rsidRPr="00E918AF" w:rsidRDefault="00664974" w:rsidP="00664974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396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4DCAF4C" w14:textId="77777777" w:rsidR="00664974" w:rsidRPr="00E918AF" w:rsidRDefault="00664974" w:rsidP="00664974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35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13DE61B" w14:textId="77777777" w:rsidR="00664974" w:rsidRPr="00E918AF" w:rsidRDefault="00664974" w:rsidP="00664974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EB15813" w14:textId="77777777" w:rsidR="00664974" w:rsidRPr="00E918AF" w:rsidRDefault="00664974" w:rsidP="00664974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1253" w:type="dxa"/>
            <w:gridSpan w:val="2"/>
            <w:tcBorders>
              <w:left w:val="single" w:sz="12" w:space="0" w:color="auto"/>
              <w:right w:val="nil"/>
            </w:tcBorders>
            <w:shd w:val="clear" w:color="auto" w:fill="auto"/>
            <w:vAlign w:val="center"/>
          </w:tcPr>
          <w:p w14:paraId="348CA892" w14:textId="77777777" w:rsidR="00664974" w:rsidRPr="00E918AF" w:rsidRDefault="00664974" w:rsidP="00664974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</w:tr>
      <w:tr w:rsidR="00664974" w:rsidRPr="00E918AF" w14:paraId="1518881A" w14:textId="77777777" w:rsidTr="002359D5">
        <w:trPr>
          <w:trHeight w:val="454"/>
        </w:trPr>
        <w:tc>
          <w:tcPr>
            <w:tcW w:w="338" w:type="dxa"/>
            <w:tcBorders>
              <w:left w:val="nil"/>
              <w:right w:val="single" w:sz="12" w:space="0" w:color="auto"/>
            </w:tcBorders>
            <w:shd w:val="clear" w:color="auto" w:fill="auto"/>
            <w:vAlign w:val="center"/>
          </w:tcPr>
          <w:p w14:paraId="0FD4AF71" w14:textId="77777777" w:rsidR="00664974" w:rsidRPr="00E918AF" w:rsidRDefault="00664974" w:rsidP="00664974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36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D5B34B3" w14:textId="77777777" w:rsidR="00664974" w:rsidRPr="00E918AF" w:rsidRDefault="00664974" w:rsidP="00664974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43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F01AF23" w14:textId="77777777" w:rsidR="00664974" w:rsidRPr="00E918AF" w:rsidRDefault="00664974" w:rsidP="00664974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396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EA8B225" w14:textId="77777777" w:rsidR="00664974" w:rsidRPr="00E918AF" w:rsidRDefault="00664974" w:rsidP="00664974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35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8C72CE1" w14:textId="77777777" w:rsidR="00664974" w:rsidRPr="00E918AF" w:rsidRDefault="00664974" w:rsidP="00664974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C117BBE" w14:textId="77777777" w:rsidR="00664974" w:rsidRPr="00E918AF" w:rsidRDefault="00664974" w:rsidP="00664974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1253" w:type="dxa"/>
            <w:gridSpan w:val="2"/>
            <w:tcBorders>
              <w:left w:val="single" w:sz="12" w:space="0" w:color="auto"/>
              <w:right w:val="nil"/>
            </w:tcBorders>
            <w:shd w:val="clear" w:color="auto" w:fill="auto"/>
            <w:vAlign w:val="center"/>
          </w:tcPr>
          <w:p w14:paraId="25C51738" w14:textId="77777777" w:rsidR="00664974" w:rsidRPr="00E918AF" w:rsidRDefault="00664974" w:rsidP="00664974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</w:tr>
      <w:tr w:rsidR="00664974" w:rsidRPr="00E918AF" w14:paraId="24EFD32C" w14:textId="77777777" w:rsidTr="002359D5">
        <w:trPr>
          <w:trHeight w:val="454"/>
        </w:trPr>
        <w:tc>
          <w:tcPr>
            <w:tcW w:w="338" w:type="dxa"/>
            <w:tcBorders>
              <w:left w:val="nil"/>
              <w:right w:val="single" w:sz="12" w:space="0" w:color="auto"/>
            </w:tcBorders>
            <w:shd w:val="clear" w:color="auto" w:fill="auto"/>
            <w:vAlign w:val="center"/>
          </w:tcPr>
          <w:p w14:paraId="692A0F3B" w14:textId="77777777" w:rsidR="00664974" w:rsidRPr="00E918AF" w:rsidRDefault="00664974" w:rsidP="00664974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36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D9736B5" w14:textId="77777777" w:rsidR="00664974" w:rsidRPr="00E918AF" w:rsidRDefault="00664974" w:rsidP="00664974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43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D1A8349" w14:textId="77777777" w:rsidR="00664974" w:rsidRPr="00E918AF" w:rsidRDefault="00664974" w:rsidP="00664974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396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D2B76EF" w14:textId="77777777" w:rsidR="00664974" w:rsidRPr="00E918AF" w:rsidRDefault="00664974" w:rsidP="00664974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35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77EB2ED" w14:textId="77777777" w:rsidR="00664974" w:rsidRPr="00E918AF" w:rsidRDefault="00664974" w:rsidP="00664974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2A2EA91" w14:textId="77777777" w:rsidR="00664974" w:rsidRPr="00E918AF" w:rsidRDefault="00664974" w:rsidP="00664974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1253" w:type="dxa"/>
            <w:gridSpan w:val="2"/>
            <w:tcBorders>
              <w:left w:val="single" w:sz="12" w:space="0" w:color="auto"/>
              <w:right w:val="nil"/>
            </w:tcBorders>
            <w:shd w:val="clear" w:color="auto" w:fill="auto"/>
            <w:vAlign w:val="center"/>
          </w:tcPr>
          <w:p w14:paraId="5F0D868E" w14:textId="77777777" w:rsidR="00664974" w:rsidRPr="00E918AF" w:rsidRDefault="00664974" w:rsidP="00664974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</w:tr>
      <w:tr w:rsidR="00664974" w:rsidRPr="00E918AF" w14:paraId="11ECF1BE" w14:textId="77777777" w:rsidTr="002359D5">
        <w:trPr>
          <w:trHeight w:val="454"/>
        </w:trPr>
        <w:tc>
          <w:tcPr>
            <w:tcW w:w="338" w:type="dxa"/>
            <w:tcBorders>
              <w:left w:val="nil"/>
              <w:right w:val="single" w:sz="12" w:space="0" w:color="auto"/>
            </w:tcBorders>
            <w:shd w:val="clear" w:color="auto" w:fill="auto"/>
            <w:vAlign w:val="center"/>
          </w:tcPr>
          <w:p w14:paraId="1F8513CE" w14:textId="77777777" w:rsidR="00664974" w:rsidRPr="00E918AF" w:rsidRDefault="00664974" w:rsidP="00664974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36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F5590FD" w14:textId="77777777" w:rsidR="00664974" w:rsidRPr="00E918AF" w:rsidRDefault="00664974" w:rsidP="00664974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43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0A81ADF" w14:textId="77777777" w:rsidR="00664974" w:rsidRPr="00E918AF" w:rsidRDefault="00664974" w:rsidP="00664974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396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C1B9222" w14:textId="77777777" w:rsidR="00664974" w:rsidRPr="00E918AF" w:rsidRDefault="00664974" w:rsidP="00664974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35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8C21A3C" w14:textId="77777777" w:rsidR="00664974" w:rsidRPr="00E918AF" w:rsidRDefault="00664974" w:rsidP="00664974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975619D" w14:textId="77777777" w:rsidR="00664974" w:rsidRPr="00E918AF" w:rsidRDefault="00664974" w:rsidP="00664974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1253" w:type="dxa"/>
            <w:gridSpan w:val="2"/>
            <w:tcBorders>
              <w:left w:val="single" w:sz="12" w:space="0" w:color="auto"/>
              <w:right w:val="nil"/>
            </w:tcBorders>
            <w:shd w:val="clear" w:color="auto" w:fill="auto"/>
            <w:vAlign w:val="center"/>
          </w:tcPr>
          <w:p w14:paraId="372E9A94" w14:textId="77777777" w:rsidR="00664974" w:rsidRPr="00E918AF" w:rsidRDefault="00664974" w:rsidP="00664974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</w:tr>
      <w:tr w:rsidR="00664974" w:rsidRPr="00E918AF" w14:paraId="2956506E" w14:textId="77777777" w:rsidTr="002359D5">
        <w:trPr>
          <w:trHeight w:val="454"/>
        </w:trPr>
        <w:tc>
          <w:tcPr>
            <w:tcW w:w="338" w:type="dxa"/>
            <w:tcBorders>
              <w:left w:val="nil"/>
              <w:right w:val="single" w:sz="12" w:space="0" w:color="auto"/>
            </w:tcBorders>
            <w:shd w:val="clear" w:color="auto" w:fill="auto"/>
            <w:vAlign w:val="center"/>
          </w:tcPr>
          <w:p w14:paraId="4A02AE8F" w14:textId="77777777" w:rsidR="00664974" w:rsidRPr="00E918AF" w:rsidRDefault="00664974" w:rsidP="00664974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36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3EF880D" w14:textId="77777777" w:rsidR="00664974" w:rsidRPr="00E918AF" w:rsidRDefault="00664974" w:rsidP="00664974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43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7434E55" w14:textId="77777777" w:rsidR="00664974" w:rsidRPr="00E918AF" w:rsidRDefault="00664974" w:rsidP="00664974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396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C211D7E" w14:textId="77777777" w:rsidR="00664974" w:rsidRPr="00E918AF" w:rsidRDefault="00664974" w:rsidP="00664974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35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D756C79" w14:textId="77777777" w:rsidR="00664974" w:rsidRPr="00E918AF" w:rsidRDefault="00664974" w:rsidP="00664974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CCF47FB" w14:textId="77777777" w:rsidR="00664974" w:rsidRPr="00E918AF" w:rsidRDefault="00664974" w:rsidP="00664974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1253" w:type="dxa"/>
            <w:gridSpan w:val="2"/>
            <w:tcBorders>
              <w:left w:val="single" w:sz="12" w:space="0" w:color="auto"/>
              <w:right w:val="nil"/>
            </w:tcBorders>
            <w:shd w:val="clear" w:color="auto" w:fill="auto"/>
            <w:vAlign w:val="center"/>
          </w:tcPr>
          <w:p w14:paraId="270942D9" w14:textId="77777777" w:rsidR="00664974" w:rsidRPr="00E918AF" w:rsidRDefault="00664974" w:rsidP="00664974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</w:tr>
      <w:tr w:rsidR="00664974" w:rsidRPr="00E918AF" w14:paraId="40712DBE" w14:textId="77777777" w:rsidTr="002359D5">
        <w:trPr>
          <w:trHeight w:val="454"/>
        </w:trPr>
        <w:tc>
          <w:tcPr>
            <w:tcW w:w="338" w:type="dxa"/>
            <w:tcBorders>
              <w:left w:val="nil"/>
              <w:right w:val="single" w:sz="12" w:space="0" w:color="auto"/>
            </w:tcBorders>
            <w:shd w:val="clear" w:color="auto" w:fill="auto"/>
            <w:vAlign w:val="center"/>
          </w:tcPr>
          <w:p w14:paraId="6F585E61" w14:textId="77777777" w:rsidR="00664974" w:rsidRPr="00E918AF" w:rsidRDefault="00664974" w:rsidP="00664974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36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C29A7F3" w14:textId="77777777" w:rsidR="00664974" w:rsidRPr="00E918AF" w:rsidRDefault="00664974" w:rsidP="00664974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43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51CE0BB" w14:textId="77777777" w:rsidR="00664974" w:rsidRPr="00E918AF" w:rsidRDefault="00664974" w:rsidP="00664974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396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FE63C66" w14:textId="77777777" w:rsidR="00664974" w:rsidRPr="00E918AF" w:rsidRDefault="00664974" w:rsidP="00664974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35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EA8066C" w14:textId="77777777" w:rsidR="00664974" w:rsidRPr="00E918AF" w:rsidRDefault="00664974" w:rsidP="00664974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F0B3042" w14:textId="77777777" w:rsidR="00664974" w:rsidRPr="00E918AF" w:rsidRDefault="00664974" w:rsidP="00664974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1253" w:type="dxa"/>
            <w:gridSpan w:val="2"/>
            <w:tcBorders>
              <w:left w:val="single" w:sz="12" w:space="0" w:color="auto"/>
              <w:right w:val="nil"/>
            </w:tcBorders>
            <w:shd w:val="clear" w:color="auto" w:fill="auto"/>
            <w:vAlign w:val="center"/>
          </w:tcPr>
          <w:p w14:paraId="0B471159" w14:textId="77777777" w:rsidR="00664974" w:rsidRPr="00E918AF" w:rsidRDefault="00664974" w:rsidP="00664974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</w:tr>
      <w:tr w:rsidR="00664974" w:rsidRPr="00E918AF" w14:paraId="168B4713" w14:textId="77777777" w:rsidTr="002359D5">
        <w:trPr>
          <w:trHeight w:val="454"/>
        </w:trPr>
        <w:tc>
          <w:tcPr>
            <w:tcW w:w="338" w:type="dxa"/>
            <w:tcBorders>
              <w:left w:val="nil"/>
              <w:right w:val="single" w:sz="12" w:space="0" w:color="auto"/>
            </w:tcBorders>
            <w:shd w:val="clear" w:color="auto" w:fill="auto"/>
            <w:vAlign w:val="center"/>
          </w:tcPr>
          <w:p w14:paraId="50F4A485" w14:textId="77777777" w:rsidR="00664974" w:rsidRPr="00E918AF" w:rsidRDefault="00664974" w:rsidP="00664974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36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4585BA1" w14:textId="77777777" w:rsidR="00664974" w:rsidRPr="00E918AF" w:rsidRDefault="00664974" w:rsidP="00664974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43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CC01D1B" w14:textId="77777777" w:rsidR="00664974" w:rsidRPr="00E918AF" w:rsidRDefault="00664974" w:rsidP="00664974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396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1298B0B" w14:textId="77777777" w:rsidR="00664974" w:rsidRPr="00E918AF" w:rsidRDefault="00664974" w:rsidP="00664974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35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1C816F6" w14:textId="77777777" w:rsidR="00664974" w:rsidRPr="00E918AF" w:rsidRDefault="00664974" w:rsidP="00664974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425BFC6" w14:textId="77777777" w:rsidR="00664974" w:rsidRPr="00E918AF" w:rsidRDefault="00664974" w:rsidP="00664974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1253" w:type="dxa"/>
            <w:gridSpan w:val="2"/>
            <w:tcBorders>
              <w:left w:val="single" w:sz="12" w:space="0" w:color="auto"/>
              <w:right w:val="nil"/>
            </w:tcBorders>
            <w:shd w:val="clear" w:color="auto" w:fill="auto"/>
            <w:vAlign w:val="center"/>
          </w:tcPr>
          <w:p w14:paraId="273AD1B1" w14:textId="77777777" w:rsidR="00664974" w:rsidRPr="00E918AF" w:rsidRDefault="00664974" w:rsidP="00664974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</w:tr>
      <w:tr w:rsidR="00664974" w:rsidRPr="00E918AF" w14:paraId="1CDBF271" w14:textId="77777777" w:rsidTr="002359D5">
        <w:trPr>
          <w:trHeight w:val="454"/>
        </w:trPr>
        <w:tc>
          <w:tcPr>
            <w:tcW w:w="338" w:type="dxa"/>
            <w:tcBorders>
              <w:left w:val="nil"/>
              <w:right w:val="single" w:sz="12" w:space="0" w:color="auto"/>
            </w:tcBorders>
            <w:shd w:val="clear" w:color="auto" w:fill="auto"/>
            <w:vAlign w:val="center"/>
          </w:tcPr>
          <w:p w14:paraId="78325A39" w14:textId="77777777" w:rsidR="00664974" w:rsidRPr="00E918AF" w:rsidRDefault="00664974" w:rsidP="00664974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36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EBC30FF" w14:textId="77777777" w:rsidR="00664974" w:rsidRPr="00E918AF" w:rsidRDefault="00664974" w:rsidP="00664974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43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4B07CE1" w14:textId="77777777" w:rsidR="00664974" w:rsidRPr="00E918AF" w:rsidRDefault="00664974" w:rsidP="00664974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396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1B3A034" w14:textId="77777777" w:rsidR="00664974" w:rsidRPr="00E918AF" w:rsidRDefault="00664974" w:rsidP="00664974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35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315A3EA" w14:textId="77777777" w:rsidR="00664974" w:rsidRPr="00E918AF" w:rsidRDefault="00664974" w:rsidP="00664974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03E0440" w14:textId="77777777" w:rsidR="00664974" w:rsidRPr="00E918AF" w:rsidRDefault="00664974" w:rsidP="00664974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1253" w:type="dxa"/>
            <w:gridSpan w:val="2"/>
            <w:tcBorders>
              <w:left w:val="single" w:sz="12" w:space="0" w:color="auto"/>
              <w:right w:val="nil"/>
            </w:tcBorders>
            <w:shd w:val="clear" w:color="auto" w:fill="auto"/>
            <w:vAlign w:val="center"/>
          </w:tcPr>
          <w:p w14:paraId="4635E696" w14:textId="77777777" w:rsidR="00664974" w:rsidRPr="00E918AF" w:rsidRDefault="00664974" w:rsidP="00664974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</w:tr>
      <w:tr w:rsidR="00664974" w:rsidRPr="00E918AF" w14:paraId="15CAF9FD" w14:textId="77777777" w:rsidTr="002359D5">
        <w:trPr>
          <w:trHeight w:val="454"/>
        </w:trPr>
        <w:tc>
          <w:tcPr>
            <w:tcW w:w="338" w:type="dxa"/>
            <w:tcBorders>
              <w:left w:val="nil"/>
              <w:right w:val="single" w:sz="12" w:space="0" w:color="auto"/>
            </w:tcBorders>
            <w:shd w:val="clear" w:color="auto" w:fill="auto"/>
            <w:vAlign w:val="center"/>
          </w:tcPr>
          <w:p w14:paraId="3CF0ACBF" w14:textId="77777777" w:rsidR="00664974" w:rsidRPr="00E918AF" w:rsidRDefault="00664974" w:rsidP="00664974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36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81FF11A" w14:textId="77777777" w:rsidR="00664974" w:rsidRPr="00E918AF" w:rsidRDefault="00664974" w:rsidP="00664974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43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C716ADA" w14:textId="77777777" w:rsidR="00664974" w:rsidRPr="00E918AF" w:rsidRDefault="00664974" w:rsidP="00664974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396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61D2981" w14:textId="77777777" w:rsidR="00664974" w:rsidRPr="00E918AF" w:rsidRDefault="00664974" w:rsidP="00664974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35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7CDFA87" w14:textId="77777777" w:rsidR="00664974" w:rsidRPr="00E918AF" w:rsidRDefault="00664974" w:rsidP="00664974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410DD84" w14:textId="77777777" w:rsidR="00664974" w:rsidRPr="00E918AF" w:rsidRDefault="00664974" w:rsidP="00664974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1253" w:type="dxa"/>
            <w:gridSpan w:val="2"/>
            <w:tcBorders>
              <w:left w:val="single" w:sz="12" w:space="0" w:color="auto"/>
              <w:right w:val="nil"/>
            </w:tcBorders>
            <w:shd w:val="clear" w:color="auto" w:fill="auto"/>
            <w:vAlign w:val="center"/>
          </w:tcPr>
          <w:p w14:paraId="560EEDF0" w14:textId="77777777" w:rsidR="00664974" w:rsidRPr="00E918AF" w:rsidRDefault="00664974" w:rsidP="00664974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</w:tr>
      <w:tr w:rsidR="00664974" w:rsidRPr="00E918AF" w14:paraId="411E77A8" w14:textId="77777777" w:rsidTr="002359D5">
        <w:trPr>
          <w:trHeight w:val="454"/>
        </w:trPr>
        <w:tc>
          <w:tcPr>
            <w:tcW w:w="338" w:type="dxa"/>
            <w:tcBorders>
              <w:left w:val="nil"/>
              <w:right w:val="single" w:sz="12" w:space="0" w:color="auto"/>
            </w:tcBorders>
            <w:shd w:val="clear" w:color="auto" w:fill="auto"/>
            <w:vAlign w:val="center"/>
          </w:tcPr>
          <w:p w14:paraId="26E524AC" w14:textId="77777777" w:rsidR="00664974" w:rsidRPr="00E918AF" w:rsidRDefault="00664974" w:rsidP="00664974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36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FBC9215" w14:textId="77777777" w:rsidR="00664974" w:rsidRPr="00E918AF" w:rsidRDefault="00664974" w:rsidP="00664974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43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03D00ED" w14:textId="77777777" w:rsidR="00664974" w:rsidRPr="00E918AF" w:rsidRDefault="00664974" w:rsidP="00664974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396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F596101" w14:textId="77777777" w:rsidR="00664974" w:rsidRPr="00E918AF" w:rsidRDefault="00664974" w:rsidP="00664974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35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2EB6C8F" w14:textId="77777777" w:rsidR="00664974" w:rsidRPr="00E918AF" w:rsidRDefault="00664974" w:rsidP="00664974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CB073E7" w14:textId="77777777" w:rsidR="00664974" w:rsidRPr="00E918AF" w:rsidRDefault="00664974" w:rsidP="00664974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1253" w:type="dxa"/>
            <w:gridSpan w:val="2"/>
            <w:tcBorders>
              <w:left w:val="single" w:sz="12" w:space="0" w:color="auto"/>
              <w:right w:val="nil"/>
            </w:tcBorders>
            <w:shd w:val="clear" w:color="auto" w:fill="auto"/>
            <w:vAlign w:val="center"/>
          </w:tcPr>
          <w:p w14:paraId="585B4978" w14:textId="77777777" w:rsidR="00664974" w:rsidRPr="00E918AF" w:rsidRDefault="00664974" w:rsidP="00664974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</w:tr>
      <w:tr w:rsidR="00664974" w:rsidRPr="00E918AF" w14:paraId="72108FA2" w14:textId="77777777" w:rsidTr="002359D5">
        <w:trPr>
          <w:trHeight w:val="454"/>
        </w:trPr>
        <w:tc>
          <w:tcPr>
            <w:tcW w:w="338" w:type="dxa"/>
            <w:tcBorders>
              <w:left w:val="nil"/>
              <w:right w:val="single" w:sz="12" w:space="0" w:color="auto"/>
            </w:tcBorders>
            <w:shd w:val="clear" w:color="auto" w:fill="auto"/>
            <w:vAlign w:val="center"/>
          </w:tcPr>
          <w:p w14:paraId="48E1338F" w14:textId="77777777" w:rsidR="00664974" w:rsidRPr="00E918AF" w:rsidRDefault="00664974" w:rsidP="00664974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36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283D264" w14:textId="77777777" w:rsidR="00664974" w:rsidRPr="00E918AF" w:rsidRDefault="00664974" w:rsidP="00664974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43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62AE6DA" w14:textId="77777777" w:rsidR="00664974" w:rsidRPr="00E918AF" w:rsidRDefault="00664974" w:rsidP="00664974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396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6E6E63C" w14:textId="77777777" w:rsidR="00664974" w:rsidRPr="00E918AF" w:rsidRDefault="00664974" w:rsidP="00664974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35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31B3648" w14:textId="77777777" w:rsidR="00664974" w:rsidRPr="00E918AF" w:rsidRDefault="00664974" w:rsidP="00664974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5FE419F" w14:textId="77777777" w:rsidR="00664974" w:rsidRPr="00E918AF" w:rsidRDefault="00664974" w:rsidP="00664974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1253" w:type="dxa"/>
            <w:gridSpan w:val="2"/>
            <w:tcBorders>
              <w:left w:val="single" w:sz="12" w:space="0" w:color="auto"/>
              <w:right w:val="nil"/>
            </w:tcBorders>
            <w:shd w:val="clear" w:color="auto" w:fill="auto"/>
            <w:vAlign w:val="center"/>
          </w:tcPr>
          <w:p w14:paraId="262845F5" w14:textId="77777777" w:rsidR="00664974" w:rsidRPr="00E918AF" w:rsidRDefault="00664974" w:rsidP="00664974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</w:tr>
      <w:tr w:rsidR="00664974" w:rsidRPr="00E918AF" w14:paraId="6441AD7D" w14:textId="77777777" w:rsidTr="002359D5">
        <w:trPr>
          <w:trHeight w:val="454"/>
        </w:trPr>
        <w:tc>
          <w:tcPr>
            <w:tcW w:w="338" w:type="dxa"/>
            <w:tcBorders>
              <w:left w:val="nil"/>
              <w:right w:val="single" w:sz="12" w:space="0" w:color="auto"/>
            </w:tcBorders>
            <w:shd w:val="clear" w:color="auto" w:fill="auto"/>
            <w:vAlign w:val="center"/>
          </w:tcPr>
          <w:p w14:paraId="00632C92" w14:textId="77777777" w:rsidR="00664974" w:rsidRPr="00E918AF" w:rsidRDefault="00664974" w:rsidP="00664974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36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7B1941C" w14:textId="77777777" w:rsidR="00664974" w:rsidRPr="00E918AF" w:rsidRDefault="00664974" w:rsidP="00664974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43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28BE36B" w14:textId="77777777" w:rsidR="00664974" w:rsidRPr="00E918AF" w:rsidRDefault="00664974" w:rsidP="00664974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396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BA061A6" w14:textId="77777777" w:rsidR="00664974" w:rsidRPr="00E918AF" w:rsidRDefault="00664974" w:rsidP="00664974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35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2CF1F28" w14:textId="77777777" w:rsidR="00664974" w:rsidRPr="00E918AF" w:rsidRDefault="00664974" w:rsidP="00664974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EEB1320" w14:textId="77777777" w:rsidR="00664974" w:rsidRPr="00E918AF" w:rsidRDefault="00664974" w:rsidP="00664974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1253" w:type="dxa"/>
            <w:gridSpan w:val="2"/>
            <w:tcBorders>
              <w:left w:val="single" w:sz="12" w:space="0" w:color="auto"/>
              <w:right w:val="nil"/>
            </w:tcBorders>
            <w:shd w:val="clear" w:color="auto" w:fill="auto"/>
            <w:vAlign w:val="center"/>
          </w:tcPr>
          <w:p w14:paraId="4B49AB69" w14:textId="77777777" w:rsidR="00664974" w:rsidRPr="00E918AF" w:rsidRDefault="00664974" w:rsidP="00664974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</w:tr>
      <w:tr w:rsidR="00664974" w:rsidRPr="00E918AF" w14:paraId="57647320" w14:textId="77777777" w:rsidTr="002359D5">
        <w:trPr>
          <w:trHeight w:val="454"/>
        </w:trPr>
        <w:tc>
          <w:tcPr>
            <w:tcW w:w="338" w:type="dxa"/>
            <w:tcBorders>
              <w:left w:val="nil"/>
              <w:right w:val="single" w:sz="12" w:space="0" w:color="auto"/>
            </w:tcBorders>
            <w:shd w:val="clear" w:color="auto" w:fill="auto"/>
            <w:vAlign w:val="center"/>
          </w:tcPr>
          <w:p w14:paraId="46A98627" w14:textId="77777777" w:rsidR="00664974" w:rsidRPr="00E918AF" w:rsidRDefault="00664974" w:rsidP="00664974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36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08C55AA" w14:textId="77777777" w:rsidR="00664974" w:rsidRPr="00E918AF" w:rsidRDefault="00664974" w:rsidP="00664974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43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2BF503F" w14:textId="77777777" w:rsidR="00664974" w:rsidRPr="00E918AF" w:rsidRDefault="00664974" w:rsidP="00664974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396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0765389" w14:textId="77777777" w:rsidR="00664974" w:rsidRPr="00E918AF" w:rsidRDefault="00664974" w:rsidP="00664974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35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66F6FA9" w14:textId="77777777" w:rsidR="00664974" w:rsidRPr="00E918AF" w:rsidRDefault="00664974" w:rsidP="00664974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C1B6569" w14:textId="77777777" w:rsidR="00664974" w:rsidRPr="00E918AF" w:rsidRDefault="00664974" w:rsidP="00664974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1253" w:type="dxa"/>
            <w:gridSpan w:val="2"/>
            <w:tcBorders>
              <w:left w:val="single" w:sz="12" w:space="0" w:color="auto"/>
              <w:right w:val="nil"/>
            </w:tcBorders>
            <w:shd w:val="clear" w:color="auto" w:fill="auto"/>
            <w:vAlign w:val="center"/>
          </w:tcPr>
          <w:p w14:paraId="620E3DC4" w14:textId="77777777" w:rsidR="00664974" w:rsidRPr="00E918AF" w:rsidRDefault="00664974" w:rsidP="00664974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</w:tr>
      <w:tr w:rsidR="00664974" w:rsidRPr="00E918AF" w14:paraId="34755F40" w14:textId="77777777" w:rsidTr="002359D5">
        <w:trPr>
          <w:trHeight w:val="454"/>
        </w:trPr>
        <w:tc>
          <w:tcPr>
            <w:tcW w:w="338" w:type="dxa"/>
            <w:tcBorders>
              <w:left w:val="nil"/>
              <w:right w:val="single" w:sz="12" w:space="0" w:color="auto"/>
            </w:tcBorders>
            <w:shd w:val="clear" w:color="auto" w:fill="auto"/>
            <w:vAlign w:val="center"/>
          </w:tcPr>
          <w:p w14:paraId="43A1742F" w14:textId="77777777" w:rsidR="00664974" w:rsidRPr="00E918AF" w:rsidRDefault="00664974" w:rsidP="00664974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36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3F2F595" w14:textId="77777777" w:rsidR="00664974" w:rsidRPr="00E918AF" w:rsidRDefault="00664974" w:rsidP="00664974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43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AC42C0C" w14:textId="77777777" w:rsidR="00664974" w:rsidRPr="00E918AF" w:rsidRDefault="00664974" w:rsidP="00664974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396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2DA96D0" w14:textId="77777777" w:rsidR="00664974" w:rsidRPr="00E918AF" w:rsidRDefault="00664974" w:rsidP="00664974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35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6D863DB" w14:textId="77777777" w:rsidR="00664974" w:rsidRPr="00E918AF" w:rsidRDefault="00664974" w:rsidP="00664974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67BAE8A" w14:textId="77777777" w:rsidR="00664974" w:rsidRPr="00E918AF" w:rsidRDefault="00664974" w:rsidP="00664974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1253" w:type="dxa"/>
            <w:gridSpan w:val="2"/>
            <w:tcBorders>
              <w:left w:val="single" w:sz="12" w:space="0" w:color="auto"/>
              <w:right w:val="nil"/>
            </w:tcBorders>
            <w:shd w:val="clear" w:color="auto" w:fill="auto"/>
            <w:vAlign w:val="center"/>
          </w:tcPr>
          <w:p w14:paraId="21E39FC7" w14:textId="77777777" w:rsidR="00664974" w:rsidRPr="00E918AF" w:rsidRDefault="00664974" w:rsidP="00664974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</w:tr>
      <w:tr w:rsidR="00664974" w:rsidRPr="00E918AF" w14:paraId="158E0BAC" w14:textId="77777777" w:rsidTr="002359D5">
        <w:trPr>
          <w:trHeight w:val="454"/>
        </w:trPr>
        <w:tc>
          <w:tcPr>
            <w:tcW w:w="338" w:type="dxa"/>
            <w:tcBorders>
              <w:left w:val="nil"/>
              <w:right w:val="single" w:sz="12" w:space="0" w:color="auto"/>
            </w:tcBorders>
            <w:shd w:val="clear" w:color="auto" w:fill="auto"/>
            <w:vAlign w:val="center"/>
          </w:tcPr>
          <w:p w14:paraId="15D3D872" w14:textId="77777777" w:rsidR="00664974" w:rsidRPr="00E918AF" w:rsidRDefault="00664974" w:rsidP="00664974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36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B2337BF" w14:textId="77777777" w:rsidR="00664974" w:rsidRPr="00E918AF" w:rsidRDefault="00664974" w:rsidP="00664974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43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11E8C48" w14:textId="77777777" w:rsidR="00664974" w:rsidRPr="00E918AF" w:rsidRDefault="00664974" w:rsidP="00664974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396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BF85D3A" w14:textId="77777777" w:rsidR="00664974" w:rsidRPr="00E918AF" w:rsidRDefault="00664974" w:rsidP="00664974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35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21D6750" w14:textId="77777777" w:rsidR="00664974" w:rsidRPr="00E918AF" w:rsidRDefault="00664974" w:rsidP="00664974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D1161D3" w14:textId="77777777" w:rsidR="00664974" w:rsidRPr="00E918AF" w:rsidRDefault="00664974" w:rsidP="00664974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1253" w:type="dxa"/>
            <w:gridSpan w:val="2"/>
            <w:tcBorders>
              <w:left w:val="single" w:sz="12" w:space="0" w:color="auto"/>
              <w:right w:val="nil"/>
            </w:tcBorders>
            <w:shd w:val="clear" w:color="auto" w:fill="auto"/>
            <w:vAlign w:val="center"/>
          </w:tcPr>
          <w:p w14:paraId="3EE2957F" w14:textId="77777777" w:rsidR="00664974" w:rsidRPr="00E918AF" w:rsidRDefault="00664974" w:rsidP="00664974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</w:tr>
      <w:tr w:rsidR="00664974" w:rsidRPr="00E918AF" w14:paraId="27DFB433" w14:textId="77777777" w:rsidTr="002359D5">
        <w:trPr>
          <w:trHeight w:val="454"/>
        </w:trPr>
        <w:tc>
          <w:tcPr>
            <w:tcW w:w="338" w:type="dxa"/>
            <w:tcBorders>
              <w:left w:val="nil"/>
              <w:right w:val="single" w:sz="12" w:space="0" w:color="auto"/>
            </w:tcBorders>
            <w:shd w:val="clear" w:color="auto" w:fill="auto"/>
            <w:vAlign w:val="center"/>
          </w:tcPr>
          <w:p w14:paraId="0562737F" w14:textId="77777777" w:rsidR="00664974" w:rsidRPr="00E918AF" w:rsidRDefault="00664974" w:rsidP="00664974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36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CF5707B" w14:textId="77777777" w:rsidR="00664974" w:rsidRPr="00E918AF" w:rsidRDefault="00664974" w:rsidP="00664974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43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EE8F201" w14:textId="77777777" w:rsidR="00664974" w:rsidRPr="00E918AF" w:rsidRDefault="00664974" w:rsidP="00664974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396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998E99B" w14:textId="77777777" w:rsidR="00664974" w:rsidRPr="00E918AF" w:rsidRDefault="00664974" w:rsidP="00664974">
            <w:pPr>
              <w:rPr>
                <w:rFonts w:ascii="GOST type A" w:hAnsi="GOST type A"/>
                <w:i/>
                <w:spacing w:val="-12"/>
                <w:sz w:val="28"/>
                <w:szCs w:val="28"/>
                <w:lang w:val="en-US"/>
              </w:rPr>
            </w:pPr>
          </w:p>
        </w:tc>
        <w:tc>
          <w:tcPr>
            <w:tcW w:w="35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A469F98" w14:textId="77777777" w:rsidR="00664974" w:rsidRPr="00E918AF" w:rsidRDefault="00664974" w:rsidP="00664974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2658494" w14:textId="77777777" w:rsidR="00664974" w:rsidRPr="00E918AF" w:rsidRDefault="00664974" w:rsidP="00664974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1253" w:type="dxa"/>
            <w:gridSpan w:val="2"/>
            <w:tcBorders>
              <w:left w:val="single" w:sz="12" w:space="0" w:color="auto"/>
              <w:right w:val="nil"/>
            </w:tcBorders>
            <w:shd w:val="clear" w:color="auto" w:fill="auto"/>
            <w:vAlign w:val="center"/>
          </w:tcPr>
          <w:p w14:paraId="7B9BECFE" w14:textId="77777777" w:rsidR="00664974" w:rsidRPr="00E918AF" w:rsidRDefault="00664974" w:rsidP="00664974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</w:tr>
      <w:tr w:rsidR="00664974" w:rsidRPr="00E918AF" w14:paraId="283DE352" w14:textId="77777777" w:rsidTr="002359D5">
        <w:trPr>
          <w:trHeight w:val="454"/>
        </w:trPr>
        <w:tc>
          <w:tcPr>
            <w:tcW w:w="338" w:type="dxa"/>
            <w:tcBorders>
              <w:left w:val="nil"/>
              <w:right w:val="single" w:sz="12" w:space="0" w:color="auto"/>
            </w:tcBorders>
            <w:shd w:val="clear" w:color="auto" w:fill="auto"/>
            <w:vAlign w:val="center"/>
          </w:tcPr>
          <w:p w14:paraId="4C10DFF8" w14:textId="77777777" w:rsidR="00664974" w:rsidRPr="00E918AF" w:rsidRDefault="00664974" w:rsidP="00664974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36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E6D05F6" w14:textId="77777777" w:rsidR="00664974" w:rsidRPr="00E918AF" w:rsidRDefault="00664974" w:rsidP="00664974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43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78A722D" w14:textId="77777777" w:rsidR="00664974" w:rsidRPr="00E918AF" w:rsidRDefault="00664974" w:rsidP="00664974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396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54B10F3" w14:textId="77777777" w:rsidR="00664974" w:rsidRPr="00E918AF" w:rsidRDefault="00664974" w:rsidP="00664974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35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BD603A1" w14:textId="77777777" w:rsidR="00664974" w:rsidRPr="00E918AF" w:rsidRDefault="00664974" w:rsidP="00664974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C563105" w14:textId="77777777" w:rsidR="00664974" w:rsidRPr="00E918AF" w:rsidRDefault="00664974" w:rsidP="00664974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1253" w:type="dxa"/>
            <w:gridSpan w:val="2"/>
            <w:tcBorders>
              <w:left w:val="single" w:sz="12" w:space="0" w:color="auto"/>
              <w:right w:val="nil"/>
            </w:tcBorders>
            <w:shd w:val="clear" w:color="auto" w:fill="auto"/>
            <w:vAlign w:val="center"/>
          </w:tcPr>
          <w:p w14:paraId="71A37EA1" w14:textId="77777777" w:rsidR="00664974" w:rsidRPr="00E918AF" w:rsidRDefault="00664974" w:rsidP="00664974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</w:tr>
      <w:tr w:rsidR="00664974" w:rsidRPr="00E918AF" w14:paraId="67F226AF" w14:textId="77777777" w:rsidTr="002359D5">
        <w:trPr>
          <w:trHeight w:val="454"/>
        </w:trPr>
        <w:tc>
          <w:tcPr>
            <w:tcW w:w="338" w:type="dxa"/>
            <w:tcBorders>
              <w:left w:val="nil"/>
              <w:right w:val="single" w:sz="12" w:space="0" w:color="auto"/>
            </w:tcBorders>
            <w:shd w:val="clear" w:color="auto" w:fill="auto"/>
            <w:vAlign w:val="center"/>
          </w:tcPr>
          <w:p w14:paraId="69468BF1" w14:textId="77777777" w:rsidR="00664974" w:rsidRPr="00E918AF" w:rsidRDefault="00664974" w:rsidP="00664974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36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2737D82" w14:textId="77777777" w:rsidR="00664974" w:rsidRPr="00E918AF" w:rsidRDefault="00664974" w:rsidP="00664974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43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3A2BFB7" w14:textId="77777777" w:rsidR="00664974" w:rsidRPr="00E918AF" w:rsidRDefault="00664974" w:rsidP="00664974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396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5A1A102" w14:textId="77777777" w:rsidR="00664974" w:rsidRPr="00E918AF" w:rsidRDefault="00664974" w:rsidP="00664974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35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4AA6ED1" w14:textId="77777777" w:rsidR="00664974" w:rsidRPr="00E918AF" w:rsidRDefault="00664974" w:rsidP="00664974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96A1E65" w14:textId="77777777" w:rsidR="00664974" w:rsidRPr="00E918AF" w:rsidRDefault="00664974" w:rsidP="00664974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1253" w:type="dxa"/>
            <w:gridSpan w:val="2"/>
            <w:tcBorders>
              <w:left w:val="single" w:sz="12" w:space="0" w:color="auto"/>
              <w:right w:val="nil"/>
            </w:tcBorders>
            <w:shd w:val="clear" w:color="auto" w:fill="auto"/>
            <w:vAlign w:val="center"/>
          </w:tcPr>
          <w:p w14:paraId="371CD3B2" w14:textId="77777777" w:rsidR="00664974" w:rsidRPr="00E918AF" w:rsidRDefault="00664974" w:rsidP="00664974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</w:tr>
    </w:tbl>
    <w:p w14:paraId="4FC2EB4E" w14:textId="77777777" w:rsidR="00867A4C" w:rsidRPr="00FE5A91" w:rsidRDefault="00867A4C">
      <w:pPr>
        <w:rPr>
          <w:lang w:val="en-US"/>
        </w:rPr>
      </w:pPr>
      <w:r>
        <w:br w:type="page"/>
      </w:r>
    </w:p>
    <w:tbl>
      <w:tblPr>
        <w:tblW w:w="104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38"/>
        <w:gridCol w:w="362"/>
        <w:gridCol w:w="439"/>
        <w:gridCol w:w="3969"/>
        <w:gridCol w:w="3572"/>
        <w:gridCol w:w="567"/>
        <w:gridCol w:w="1247"/>
      </w:tblGrid>
      <w:tr w:rsidR="00664974" w:rsidRPr="00E918AF" w14:paraId="1782FD72" w14:textId="77777777" w:rsidTr="002359D5">
        <w:trPr>
          <w:cantSplit/>
          <w:trHeight w:hRule="exact" w:val="851"/>
          <w:tblHeader/>
        </w:trPr>
        <w:tc>
          <w:tcPr>
            <w:tcW w:w="33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03C9E01D" w14:textId="77777777" w:rsidR="00664974" w:rsidRPr="00E918AF" w:rsidRDefault="00664974" w:rsidP="0075712E">
            <w:pPr>
              <w:rPr>
                <w:rFonts w:ascii="GOST type A" w:hAnsi="GOST type A"/>
                <w:b/>
                <w:i/>
                <w:spacing w:val="-12"/>
                <w:sz w:val="28"/>
                <w:szCs w:val="28"/>
              </w:rPr>
            </w:pPr>
            <w:r w:rsidRPr="00E918AF">
              <w:rPr>
                <w:rFonts w:ascii="GOST type A" w:hAnsi="GOST type A"/>
                <w:b/>
                <w:i/>
                <w:spacing w:val="-12"/>
                <w:sz w:val="28"/>
                <w:szCs w:val="28"/>
              </w:rPr>
              <w:lastRenderedPageBreak/>
              <w:t>Формат</w:t>
            </w:r>
          </w:p>
        </w:tc>
        <w:tc>
          <w:tcPr>
            <w:tcW w:w="36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72A764AA" w14:textId="77777777" w:rsidR="00664974" w:rsidRPr="00E918AF" w:rsidRDefault="00664974" w:rsidP="0075712E">
            <w:pPr>
              <w:jc w:val="center"/>
              <w:rPr>
                <w:rFonts w:ascii="GOST type A" w:hAnsi="GOST type A"/>
                <w:b/>
                <w:i/>
                <w:spacing w:val="-12"/>
                <w:sz w:val="28"/>
                <w:szCs w:val="28"/>
              </w:rPr>
            </w:pPr>
            <w:r w:rsidRPr="00E918AF">
              <w:rPr>
                <w:rFonts w:ascii="GOST type A" w:hAnsi="GOST type A"/>
                <w:b/>
                <w:i/>
                <w:spacing w:val="-12"/>
                <w:sz w:val="28"/>
                <w:szCs w:val="28"/>
              </w:rPr>
              <w:t>Зона</w:t>
            </w:r>
          </w:p>
        </w:tc>
        <w:tc>
          <w:tcPr>
            <w:tcW w:w="43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1ACDCD70" w14:textId="77777777" w:rsidR="00664974" w:rsidRPr="00E918AF" w:rsidRDefault="00664974" w:rsidP="0075712E">
            <w:pPr>
              <w:jc w:val="center"/>
              <w:rPr>
                <w:rFonts w:ascii="GOST type A" w:hAnsi="GOST type A"/>
                <w:b/>
                <w:i/>
                <w:spacing w:val="-12"/>
                <w:sz w:val="28"/>
                <w:szCs w:val="28"/>
              </w:rPr>
            </w:pPr>
            <w:r w:rsidRPr="00E918AF">
              <w:rPr>
                <w:rFonts w:ascii="GOST type A" w:hAnsi="GOST type A"/>
                <w:b/>
                <w:i/>
                <w:spacing w:val="-12"/>
                <w:sz w:val="28"/>
                <w:szCs w:val="28"/>
              </w:rPr>
              <w:t>Поз.</w:t>
            </w:r>
          </w:p>
        </w:tc>
        <w:tc>
          <w:tcPr>
            <w:tcW w:w="396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44F08F1" w14:textId="77777777" w:rsidR="00664974" w:rsidRPr="00E918AF" w:rsidRDefault="00664974" w:rsidP="0075712E">
            <w:pPr>
              <w:rPr>
                <w:rFonts w:ascii="GOST type A" w:hAnsi="GOST type A"/>
                <w:b/>
                <w:i/>
                <w:spacing w:val="-12"/>
                <w:sz w:val="28"/>
                <w:szCs w:val="28"/>
              </w:rPr>
            </w:pPr>
          </w:p>
          <w:p w14:paraId="4716FBCA" w14:textId="77777777" w:rsidR="00664974" w:rsidRPr="00E918AF" w:rsidRDefault="00664974" w:rsidP="0075712E">
            <w:pPr>
              <w:jc w:val="center"/>
              <w:rPr>
                <w:rFonts w:ascii="GOST type A" w:hAnsi="GOST type A"/>
                <w:b/>
                <w:i/>
                <w:spacing w:val="-12"/>
                <w:sz w:val="28"/>
                <w:szCs w:val="28"/>
              </w:rPr>
            </w:pPr>
            <w:r w:rsidRPr="00E918AF">
              <w:rPr>
                <w:rFonts w:ascii="GOST type A" w:hAnsi="GOST type A"/>
                <w:b/>
                <w:i/>
                <w:spacing w:val="-12"/>
                <w:sz w:val="28"/>
                <w:szCs w:val="28"/>
              </w:rPr>
              <w:t>Обозначение</w:t>
            </w:r>
          </w:p>
        </w:tc>
        <w:tc>
          <w:tcPr>
            <w:tcW w:w="357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7C63FFC" w14:textId="77777777" w:rsidR="00664974" w:rsidRPr="00E918AF" w:rsidRDefault="00664974" w:rsidP="0075712E">
            <w:pPr>
              <w:rPr>
                <w:rFonts w:ascii="GOST type A" w:hAnsi="GOST type A"/>
                <w:b/>
                <w:i/>
                <w:spacing w:val="-12"/>
                <w:sz w:val="28"/>
                <w:szCs w:val="28"/>
              </w:rPr>
            </w:pPr>
          </w:p>
          <w:p w14:paraId="6B918AF3" w14:textId="77777777" w:rsidR="00664974" w:rsidRPr="00E918AF" w:rsidRDefault="00664974" w:rsidP="0075712E">
            <w:pPr>
              <w:jc w:val="center"/>
              <w:rPr>
                <w:rFonts w:ascii="GOST type A" w:hAnsi="GOST type A"/>
                <w:b/>
                <w:i/>
                <w:spacing w:val="-12"/>
                <w:sz w:val="28"/>
                <w:szCs w:val="28"/>
              </w:rPr>
            </w:pPr>
            <w:r w:rsidRPr="00E918AF">
              <w:rPr>
                <w:rFonts w:ascii="GOST type A" w:hAnsi="GOST type A"/>
                <w:b/>
                <w:i/>
                <w:spacing w:val="-12"/>
                <w:sz w:val="28"/>
                <w:szCs w:val="28"/>
              </w:rPr>
              <w:t>Наименование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498C7567" w14:textId="77777777" w:rsidR="00664974" w:rsidRPr="00E918AF" w:rsidRDefault="00664974" w:rsidP="00381398">
            <w:pPr>
              <w:jc w:val="center"/>
              <w:rPr>
                <w:rFonts w:ascii="GOST type A" w:hAnsi="GOST type A"/>
                <w:b/>
                <w:i/>
                <w:spacing w:val="-12"/>
                <w:sz w:val="28"/>
                <w:szCs w:val="28"/>
              </w:rPr>
            </w:pPr>
            <w:r w:rsidRPr="00E918AF">
              <w:rPr>
                <w:rFonts w:ascii="GOST type A" w:hAnsi="GOST type A"/>
                <w:b/>
                <w:i/>
                <w:spacing w:val="-12"/>
                <w:sz w:val="28"/>
                <w:szCs w:val="28"/>
              </w:rPr>
              <w:t>Кол.</w:t>
            </w:r>
          </w:p>
        </w:tc>
        <w:tc>
          <w:tcPr>
            <w:tcW w:w="1247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2C80C444" w14:textId="77777777" w:rsidR="00664974" w:rsidRPr="00E918AF" w:rsidRDefault="00664974" w:rsidP="0075712E">
            <w:pPr>
              <w:rPr>
                <w:rFonts w:ascii="GOST type A" w:hAnsi="GOST type A"/>
                <w:b/>
                <w:i/>
                <w:spacing w:val="-12"/>
                <w:sz w:val="28"/>
                <w:szCs w:val="28"/>
              </w:rPr>
            </w:pPr>
            <w:r w:rsidRPr="00E918AF">
              <w:rPr>
                <w:rFonts w:ascii="GOST type A" w:hAnsi="GOST type A"/>
                <w:b/>
                <w:i/>
                <w:spacing w:val="-12"/>
                <w:sz w:val="28"/>
                <w:szCs w:val="28"/>
              </w:rPr>
              <w:t xml:space="preserve"> </w:t>
            </w:r>
          </w:p>
          <w:p w14:paraId="62F621FE" w14:textId="77777777" w:rsidR="00664974" w:rsidRPr="00E918AF" w:rsidRDefault="00664974" w:rsidP="0075712E">
            <w:pPr>
              <w:rPr>
                <w:rFonts w:ascii="GOST type A" w:hAnsi="GOST type A"/>
                <w:b/>
                <w:i/>
                <w:spacing w:val="-12"/>
                <w:sz w:val="28"/>
                <w:szCs w:val="28"/>
              </w:rPr>
            </w:pPr>
            <w:r w:rsidRPr="00E918AF">
              <w:rPr>
                <w:rFonts w:ascii="GOST type A" w:hAnsi="GOST type A"/>
                <w:b/>
                <w:i/>
                <w:spacing w:val="-12"/>
                <w:sz w:val="28"/>
                <w:szCs w:val="28"/>
              </w:rPr>
              <w:t>Приме-</w:t>
            </w:r>
            <w:proofErr w:type="spellStart"/>
            <w:r w:rsidRPr="00E918AF">
              <w:rPr>
                <w:rFonts w:ascii="GOST type A" w:hAnsi="GOST type A"/>
                <w:b/>
                <w:i/>
                <w:spacing w:val="-12"/>
                <w:sz w:val="28"/>
                <w:szCs w:val="28"/>
              </w:rPr>
              <w:t>чание</w:t>
            </w:r>
            <w:proofErr w:type="spellEnd"/>
          </w:p>
        </w:tc>
      </w:tr>
      <w:tr w:rsidR="00664974" w:rsidRPr="00E918AF" w14:paraId="6299F549" w14:textId="77777777" w:rsidTr="002359D5">
        <w:trPr>
          <w:trHeight w:val="454"/>
        </w:trPr>
        <w:tc>
          <w:tcPr>
            <w:tcW w:w="338" w:type="dxa"/>
            <w:tcBorders>
              <w:top w:val="single" w:sz="12" w:space="0" w:color="auto"/>
              <w:left w:val="nil"/>
              <w:right w:val="single" w:sz="12" w:space="0" w:color="auto"/>
            </w:tcBorders>
            <w:shd w:val="clear" w:color="auto" w:fill="auto"/>
            <w:vAlign w:val="center"/>
          </w:tcPr>
          <w:p w14:paraId="1741AEAC" w14:textId="77777777" w:rsidR="00664974" w:rsidRPr="00E918AF" w:rsidRDefault="00664974" w:rsidP="0075712E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36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DD6AF0F" w14:textId="77777777" w:rsidR="00664974" w:rsidRPr="00E918AF" w:rsidRDefault="00664974" w:rsidP="0075712E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43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006C397" w14:textId="77777777" w:rsidR="00664974" w:rsidRPr="00E918AF" w:rsidRDefault="00664974" w:rsidP="0075712E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E8A5C55" w14:textId="77777777" w:rsidR="00664974" w:rsidRPr="00E918AF" w:rsidRDefault="00664974" w:rsidP="0075712E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357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D0518F8" w14:textId="77777777" w:rsidR="00664974" w:rsidRPr="00E918AF" w:rsidRDefault="00664974" w:rsidP="0075712E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79BD81B" w14:textId="77777777" w:rsidR="00664974" w:rsidRPr="00E918AF" w:rsidRDefault="00664974" w:rsidP="0075712E">
            <w:pPr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  <w:tc>
          <w:tcPr>
            <w:tcW w:w="1247" w:type="dxa"/>
            <w:tcBorders>
              <w:top w:val="single" w:sz="12" w:space="0" w:color="auto"/>
              <w:left w:val="single" w:sz="12" w:space="0" w:color="auto"/>
              <w:right w:val="nil"/>
            </w:tcBorders>
            <w:shd w:val="clear" w:color="auto" w:fill="auto"/>
            <w:vAlign w:val="center"/>
          </w:tcPr>
          <w:p w14:paraId="40BE60F2" w14:textId="77777777" w:rsidR="00664974" w:rsidRPr="00E918AF" w:rsidRDefault="00664974" w:rsidP="00F748A3">
            <w:pPr>
              <w:ind w:left="-4" w:right="-110"/>
              <w:rPr>
                <w:rFonts w:ascii="GOST type A" w:hAnsi="GOST type A"/>
                <w:i/>
                <w:spacing w:val="-12"/>
                <w:sz w:val="28"/>
                <w:szCs w:val="28"/>
              </w:rPr>
            </w:pPr>
          </w:p>
        </w:tc>
      </w:tr>
    </w:tbl>
    <w:p w14:paraId="38EDA448" w14:textId="77777777" w:rsidR="00521D63" w:rsidRPr="00FE5A91" w:rsidRDefault="00521D63" w:rsidP="00FE5A91">
      <w:pPr>
        <w:tabs>
          <w:tab w:val="right" w:pos="10488"/>
        </w:tabs>
      </w:pPr>
    </w:p>
    <w:sectPr w:rsidR="00521D63" w:rsidRPr="00FE5A91" w:rsidSect="0081321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84" w:right="284" w:bottom="284" w:left="1134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D431D" w14:textId="77777777" w:rsidR="008C60B1" w:rsidRDefault="008C60B1">
      <w:r>
        <w:separator/>
      </w:r>
    </w:p>
  </w:endnote>
  <w:endnote w:type="continuationSeparator" w:id="0">
    <w:p w14:paraId="29287A00" w14:textId="77777777" w:rsidR="008C60B1" w:rsidRDefault="008C60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GOST type B">
    <w:altName w:val="Bahnschrift Light"/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4067C" w14:textId="77777777" w:rsidR="00845929" w:rsidRDefault="00845929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94CB5" w14:textId="77777777" w:rsidR="00381398" w:rsidRDefault="00381398">
    <w:pPr>
      <w:pStyle w:val="a4"/>
    </w:pPr>
  </w:p>
  <w:p w14:paraId="5540B463" w14:textId="77777777" w:rsidR="00381398" w:rsidRDefault="00381398">
    <w:pPr>
      <w:pStyle w:val="a4"/>
    </w:pPr>
  </w:p>
  <w:p w14:paraId="2E5524E4" w14:textId="77777777" w:rsidR="00381398" w:rsidRDefault="00381398">
    <w:pPr>
      <w:pStyle w:val="a4"/>
    </w:pPr>
  </w:p>
  <w:p w14:paraId="1374FA06" w14:textId="77777777" w:rsidR="00381398" w:rsidRDefault="00381398">
    <w:pPr>
      <w:pStyle w:val="a4"/>
    </w:pPr>
  </w:p>
  <w:p w14:paraId="09A87EB1" w14:textId="77777777" w:rsidR="00381398" w:rsidRDefault="00381398">
    <w:pPr>
      <w:pStyle w:val="a4"/>
    </w:pPr>
  </w:p>
  <w:p w14:paraId="2010FCDB" w14:textId="77777777" w:rsidR="00381398" w:rsidRDefault="00381398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D61D9" w14:textId="77777777" w:rsidR="00381398" w:rsidRDefault="00381398">
    <w:pPr>
      <w:pStyle w:val="a4"/>
    </w:pPr>
  </w:p>
  <w:p w14:paraId="619F92C1" w14:textId="77777777" w:rsidR="00381398" w:rsidRDefault="00381398">
    <w:pPr>
      <w:pStyle w:val="a4"/>
    </w:pPr>
  </w:p>
  <w:p w14:paraId="41CDD68C" w14:textId="77777777" w:rsidR="00381398" w:rsidRDefault="00381398">
    <w:pPr>
      <w:pStyle w:val="a4"/>
    </w:pPr>
  </w:p>
  <w:p w14:paraId="10AC89EF" w14:textId="77777777" w:rsidR="00381398" w:rsidRDefault="00381398">
    <w:pPr>
      <w:pStyle w:val="a4"/>
    </w:pPr>
  </w:p>
  <w:p w14:paraId="46345DD5" w14:textId="77777777" w:rsidR="00381398" w:rsidRDefault="00381398">
    <w:pPr>
      <w:pStyle w:val="a4"/>
    </w:pPr>
  </w:p>
  <w:p w14:paraId="62007D35" w14:textId="77777777" w:rsidR="00381398" w:rsidRDefault="00381398">
    <w:pPr>
      <w:pStyle w:val="a4"/>
    </w:pPr>
  </w:p>
  <w:p w14:paraId="47D0495F" w14:textId="77777777" w:rsidR="00381398" w:rsidRDefault="00381398">
    <w:pPr>
      <w:pStyle w:val="a4"/>
    </w:pPr>
  </w:p>
  <w:p w14:paraId="1C9BA9AA" w14:textId="77777777" w:rsidR="00381398" w:rsidRDefault="00381398">
    <w:pPr>
      <w:pStyle w:val="a4"/>
    </w:pPr>
  </w:p>
  <w:p w14:paraId="1AC8A4AB" w14:textId="77777777" w:rsidR="00381398" w:rsidRDefault="00381398">
    <w:pPr>
      <w:pStyle w:val="a4"/>
    </w:pPr>
  </w:p>
  <w:p w14:paraId="1E61F9A8" w14:textId="77777777" w:rsidR="00381398" w:rsidRDefault="00381398">
    <w:pPr>
      <w:pStyle w:val="a4"/>
    </w:pPr>
  </w:p>
  <w:p w14:paraId="2FB36B16" w14:textId="77777777" w:rsidR="00381398" w:rsidRDefault="00381398">
    <w:pPr>
      <w:pStyle w:val="a4"/>
    </w:pPr>
  </w:p>
  <w:p w14:paraId="112008A8" w14:textId="77777777" w:rsidR="00381398" w:rsidRDefault="00381398">
    <w:pPr>
      <w:pStyle w:val="a4"/>
    </w:pPr>
  </w:p>
  <w:p w14:paraId="14F8CA75" w14:textId="77777777" w:rsidR="00381398" w:rsidRDefault="00381398">
    <w:pPr>
      <w:pStyle w:val="a4"/>
    </w:pPr>
  </w:p>
  <w:p w14:paraId="277BB18A" w14:textId="77777777" w:rsidR="00381398" w:rsidRDefault="00381398">
    <w:pPr>
      <w:pStyle w:val="a4"/>
    </w:pPr>
  </w:p>
  <w:p w14:paraId="4F56B61A" w14:textId="77777777" w:rsidR="00381398" w:rsidRDefault="0038139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9B311" w14:textId="77777777" w:rsidR="008C60B1" w:rsidRDefault="008C60B1">
      <w:r>
        <w:separator/>
      </w:r>
    </w:p>
  </w:footnote>
  <w:footnote w:type="continuationSeparator" w:id="0">
    <w:p w14:paraId="00F0BEA4" w14:textId="77777777" w:rsidR="008C60B1" w:rsidRDefault="008C60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E7EC9" w14:textId="77777777" w:rsidR="00845929" w:rsidRDefault="0084592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FE938" w14:textId="77777777" w:rsidR="00F0368E" w:rsidRDefault="00BA3C78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FABD8ED" wp14:editId="1EADC0F6">
              <wp:simplePos x="0" y="0"/>
              <wp:positionH relativeFrom="page">
                <wp:posOffset>291402</wp:posOffset>
              </wp:positionH>
              <wp:positionV relativeFrom="page">
                <wp:posOffset>180870</wp:posOffset>
              </wp:positionV>
              <wp:extent cx="7092950" cy="10339754"/>
              <wp:effectExtent l="0" t="0" r="12700" b="4445"/>
              <wp:wrapNone/>
              <wp:docPr id="121" name="Group 1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92950" cy="10339754"/>
                        <a:chOff x="454" y="284"/>
                        <a:chExt cx="11170" cy="16102"/>
                      </a:xfrm>
                    </wpg:grpSpPr>
                    <wps:wsp>
                      <wps:cNvPr id="122" name="Rectangle 173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581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123" name="Group 174"/>
                      <wpg:cNvGrpSpPr>
                        <a:grpSpLocks/>
                      </wpg:cNvGrpSpPr>
                      <wpg:grpSpPr bwMode="auto">
                        <a:xfrm>
                          <a:off x="454" y="7881"/>
                          <a:ext cx="680" cy="8222"/>
                          <a:chOff x="454" y="8334"/>
                          <a:chExt cx="680" cy="8222"/>
                        </a:xfrm>
                      </wpg:grpSpPr>
                      <wpg:grpSp>
                        <wpg:cNvPr id="124" name="Group 175"/>
                        <wpg:cNvGrpSpPr>
                          <a:grpSpLocks/>
                        </wpg:cNvGrpSpPr>
                        <wpg:grpSpPr bwMode="auto">
                          <a:xfrm>
                            <a:off x="454" y="8334"/>
                            <a:ext cx="680" cy="8222"/>
                            <a:chOff x="454" y="8334"/>
                            <a:chExt cx="680" cy="8222"/>
                          </a:xfrm>
                        </wpg:grpSpPr>
                        <wps:wsp>
                          <wps:cNvPr id="125" name="Rectangle 176"/>
                          <wps:cNvSpPr>
                            <a:spLocks noChangeArrowheads="1"/>
                          </wps:cNvSpPr>
                          <wps:spPr bwMode="auto">
                            <a:xfrm>
                              <a:off x="454" y="8335"/>
                              <a:ext cx="283" cy="822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6" name="Line 1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4" y="8334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27" name="Line 1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4" y="10319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28" name="Line 1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4" y="11737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29" name="Line 1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4" y="13154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30" name="Line 18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4" y="15139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31" name="Line 1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4" y="16556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</wpg:grpSp>
                      <wps:wsp>
                        <wps:cNvPr id="132" name="Text Box 183"/>
                        <wps:cNvSpPr txBox="1">
                          <a:spLocks noChangeArrowheads="1"/>
                        </wps:cNvSpPr>
                        <wps:spPr bwMode="auto">
                          <a:xfrm>
                            <a:off x="737" y="8335"/>
                            <a:ext cx="397" cy="19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0E3084" w14:textId="77777777" w:rsidR="00F0368E" w:rsidRPr="00813215" w:rsidRDefault="00F0368E" w:rsidP="00624BA0">
                              <w:pPr>
                                <w:ind w:left="57" w:right="57"/>
                                <w:jc w:val="right"/>
                                <w:rPr>
                                  <w:w w:val="80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133" name="Text Box 184"/>
                        <wps:cNvSpPr txBox="1">
                          <a:spLocks noChangeArrowheads="1"/>
                        </wps:cNvSpPr>
                        <wps:spPr bwMode="auto">
                          <a:xfrm>
                            <a:off x="454" y="8335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AE1664" w14:textId="77777777" w:rsidR="00F0368E" w:rsidRPr="00FB7639" w:rsidRDefault="00F0368E" w:rsidP="00624BA0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  <w:iCs/>
                                  <w:sz w:val="26"/>
                                  <w:szCs w:val="26"/>
                                </w:rPr>
                              </w:pPr>
                              <w:r w:rsidRPr="00FB7639">
                                <w:rPr>
                                  <w:rFonts w:ascii="GOST type A" w:hAnsi="GOST type A"/>
                                  <w:i/>
                                  <w:iCs/>
                                  <w:sz w:val="26"/>
                                  <w:szCs w:val="26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134" name="Text Box 185"/>
                        <wps:cNvSpPr txBox="1">
                          <a:spLocks noChangeArrowheads="1"/>
                        </wps:cNvSpPr>
                        <wps:spPr bwMode="auto">
                          <a:xfrm>
                            <a:off x="454" y="10401"/>
                            <a:ext cx="283" cy="13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12A7A0" w14:textId="77777777" w:rsidR="00863418" w:rsidRDefault="00F0368E" w:rsidP="00863418">
                              <w:r w:rsidRPr="00FB7639">
                                <w:rPr>
                                  <w:rFonts w:ascii="GOST type A" w:hAnsi="GOST type A"/>
                                  <w:i/>
                                  <w:iCs/>
                                  <w:sz w:val="26"/>
                                  <w:szCs w:val="26"/>
                                </w:rPr>
                                <w:t xml:space="preserve">Инв. № </w:t>
                              </w:r>
                              <w:proofErr w:type="spellStart"/>
                              <w:r w:rsidRPr="00FB7639">
                                <w:rPr>
                                  <w:rFonts w:ascii="GOST type A" w:hAnsi="GOST type A"/>
                                  <w:i/>
                                  <w:iCs/>
                                  <w:sz w:val="26"/>
                                  <w:szCs w:val="26"/>
                                </w:rPr>
                                <w:t>дубл</w:t>
                              </w:r>
                              <w:proofErr w:type="spellEnd"/>
                              <w:r w:rsidRPr="00FB7639">
                                <w:rPr>
                                  <w:rFonts w:ascii="GOST type A" w:hAnsi="GOST type A"/>
                                  <w:i/>
                                  <w:iCs/>
                                  <w:sz w:val="26"/>
                                  <w:szCs w:val="26"/>
                                </w:rPr>
                                <w:t>.</w:t>
                              </w:r>
                              <w:r w:rsidR="00863418" w:rsidRPr="00FB7639">
                                <w:rPr>
                                  <w:rFonts w:ascii="GOST type A" w:hAnsi="GOST type A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863418" w:rsidRPr="00EA45B7">
                                <w:rPr>
                                  <w:sz w:val="20"/>
                                  <w:szCs w:val="20"/>
                                </w:rPr>
                                <w:t xml:space="preserve">Инв. № </w:t>
                              </w:r>
                              <w:proofErr w:type="spellStart"/>
                              <w:r w:rsidR="00863418" w:rsidRPr="00EA45B7">
                                <w:rPr>
                                  <w:sz w:val="20"/>
                                  <w:szCs w:val="20"/>
                                </w:rPr>
                                <w:t>дубл</w:t>
                              </w:r>
                              <w:proofErr w:type="spellEnd"/>
                            </w:p>
                            <w:p w14:paraId="30B578F9" w14:textId="77777777" w:rsidR="00863418" w:rsidRPr="00EA45B7" w:rsidRDefault="00863418" w:rsidP="00863418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EA45B7">
                                <w:rPr>
                                  <w:sz w:val="20"/>
                                  <w:szCs w:val="20"/>
                                </w:rPr>
                                <w:t>Взам</w:t>
                              </w:r>
                              <w:proofErr w:type="spellEnd"/>
                              <w:r w:rsidRPr="00EA45B7">
                                <w:rPr>
                                  <w:sz w:val="20"/>
                                  <w:szCs w:val="20"/>
                                </w:rPr>
                                <w:t>. инв. №</w:t>
                              </w:r>
                            </w:p>
                            <w:p w14:paraId="3CEEA5C0" w14:textId="77777777" w:rsidR="00863418" w:rsidRPr="00EA45B7" w:rsidRDefault="00863418" w:rsidP="00863418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EA45B7">
                                <w:rPr>
                                  <w:sz w:val="20"/>
                                  <w:szCs w:val="20"/>
                                </w:rPr>
                                <w:t>Подп. и дата</w:t>
                              </w:r>
                            </w:p>
                            <w:p w14:paraId="2A59808E" w14:textId="77777777" w:rsidR="00863418" w:rsidRPr="00EA45B7" w:rsidRDefault="00863418" w:rsidP="00863418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EA45B7">
                                <w:rPr>
                                  <w:sz w:val="20"/>
                                  <w:szCs w:val="20"/>
                                </w:rPr>
                                <w:t>Инв. № подл.</w:t>
                              </w:r>
                            </w:p>
                            <w:p w14:paraId="46A59E34" w14:textId="77777777" w:rsidR="00F0368E" w:rsidRPr="00EA45B7" w:rsidRDefault="00F0368E" w:rsidP="00624BA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135" name="Text Box 186"/>
                        <wps:cNvSpPr txBox="1">
                          <a:spLocks noChangeArrowheads="1"/>
                        </wps:cNvSpPr>
                        <wps:spPr bwMode="auto">
                          <a:xfrm>
                            <a:off x="737" y="10415"/>
                            <a:ext cx="397" cy="13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8CFB29" w14:textId="77777777" w:rsidR="00F0368E" w:rsidRPr="00EA45B7" w:rsidRDefault="00F0368E" w:rsidP="00624BA0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136" name="Text Box 187"/>
                        <wps:cNvSpPr txBox="1">
                          <a:spLocks noChangeArrowheads="1"/>
                        </wps:cNvSpPr>
                        <wps:spPr bwMode="auto">
                          <a:xfrm>
                            <a:off x="454" y="117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9BC6D1" w14:textId="77777777" w:rsidR="00F0368E" w:rsidRPr="00FB7639" w:rsidRDefault="00F0368E" w:rsidP="00624BA0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  <w:iCs/>
                                  <w:sz w:val="26"/>
                                  <w:szCs w:val="26"/>
                                </w:rPr>
                              </w:pPr>
                              <w:proofErr w:type="spellStart"/>
                              <w:r w:rsidRPr="00FB7639">
                                <w:rPr>
                                  <w:rFonts w:ascii="GOST type A" w:hAnsi="GOST type A"/>
                                  <w:i/>
                                  <w:iCs/>
                                  <w:sz w:val="26"/>
                                  <w:szCs w:val="26"/>
                                </w:rPr>
                                <w:t>Взам</w:t>
                              </w:r>
                              <w:proofErr w:type="spellEnd"/>
                              <w:r w:rsidRPr="00FB7639">
                                <w:rPr>
                                  <w:rFonts w:ascii="GOST type A" w:hAnsi="GOST type A"/>
                                  <w:i/>
                                  <w:iCs/>
                                  <w:sz w:val="26"/>
                                  <w:szCs w:val="26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137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737" y="11737"/>
                            <a:ext cx="397" cy="14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4D1553" w14:textId="77777777" w:rsidR="00F0368E" w:rsidRPr="00EA45B7" w:rsidRDefault="00F0368E" w:rsidP="00624BA0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138" name="Text Box 189"/>
                        <wps:cNvSpPr txBox="1">
                          <a:spLocks noChangeArrowheads="1"/>
                        </wps:cNvSpPr>
                        <wps:spPr bwMode="auto">
                          <a:xfrm>
                            <a:off x="454" y="1315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FA128F" w14:textId="77777777" w:rsidR="00F0368E" w:rsidRPr="00FB7639" w:rsidRDefault="00F0368E" w:rsidP="00624BA0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  <w:iCs/>
                                  <w:sz w:val="26"/>
                                  <w:szCs w:val="26"/>
                                </w:rPr>
                              </w:pPr>
                              <w:r w:rsidRPr="00FB7639">
                                <w:rPr>
                                  <w:rFonts w:ascii="GOST type A" w:hAnsi="GOST type A"/>
                                  <w:i/>
                                  <w:iCs/>
                                  <w:sz w:val="26"/>
                                  <w:szCs w:val="26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139" name="Text Box 190"/>
                        <wps:cNvSpPr txBox="1">
                          <a:spLocks noChangeArrowheads="1"/>
                        </wps:cNvSpPr>
                        <wps:spPr bwMode="auto">
                          <a:xfrm>
                            <a:off x="454" y="15139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85DBA6" w14:textId="77777777" w:rsidR="00F0368E" w:rsidRPr="00FB7639" w:rsidRDefault="00F0368E" w:rsidP="00624BA0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  <w:iCs/>
                                  <w:sz w:val="26"/>
                                  <w:szCs w:val="26"/>
                                </w:rPr>
                              </w:pPr>
                              <w:r w:rsidRPr="00FB7639">
                                <w:rPr>
                                  <w:rFonts w:ascii="GOST type A" w:hAnsi="GOST type A"/>
                                  <w:i/>
                                  <w:iCs/>
                                  <w:sz w:val="26"/>
                                  <w:szCs w:val="2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140" name="Text Box 191"/>
                        <wps:cNvSpPr txBox="1">
                          <a:spLocks noChangeArrowheads="1"/>
                        </wps:cNvSpPr>
                        <wps:spPr bwMode="auto">
                          <a:xfrm>
                            <a:off x="737" y="13154"/>
                            <a:ext cx="397" cy="19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3381BA" w14:textId="77777777" w:rsidR="00F0368E" w:rsidRPr="00813215" w:rsidRDefault="00F0368E" w:rsidP="00624BA0">
                              <w:pPr>
                                <w:ind w:left="57" w:right="57"/>
                                <w:jc w:val="right"/>
                                <w:rPr>
                                  <w:w w:val="80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141" name="Text Box 192"/>
                        <wps:cNvSpPr txBox="1">
                          <a:spLocks noChangeArrowheads="1"/>
                        </wps:cNvSpPr>
                        <wps:spPr bwMode="auto">
                          <a:xfrm>
                            <a:off x="737" y="15139"/>
                            <a:ext cx="397" cy="14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1F8D65" w14:textId="77777777" w:rsidR="00F0368E" w:rsidRPr="00EA45B7" w:rsidRDefault="00F0368E" w:rsidP="00624BA0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</wpg:grpSp>
                    <wpg:grpSp>
                      <wpg:cNvPr id="142" name="Group 193"/>
                      <wpg:cNvGrpSpPr>
                        <a:grpSpLocks/>
                      </wpg:cNvGrpSpPr>
                      <wpg:grpSpPr bwMode="auto">
                        <a:xfrm>
                          <a:off x="4820" y="16103"/>
                          <a:ext cx="5103" cy="283"/>
                          <a:chOff x="4820" y="16273"/>
                          <a:chExt cx="5103" cy="283"/>
                        </a:xfrm>
                      </wpg:grpSpPr>
                      <wps:wsp>
                        <wps:cNvPr id="143" name="Text Box 194"/>
                        <wps:cNvSpPr txBox="1">
                          <a:spLocks noChangeArrowheads="1"/>
                        </wps:cNvSpPr>
                        <wps:spPr bwMode="auto">
                          <a:xfrm>
                            <a:off x="4820" y="16273"/>
                            <a:ext cx="1134" cy="2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6CEA41" w14:textId="77777777" w:rsidR="00F0368E" w:rsidRPr="00107297" w:rsidRDefault="00F0368E" w:rsidP="00624BA0">
                              <w:pPr>
                                <w:rPr>
                                  <w:rFonts w:ascii="GOST type A" w:hAnsi="GOST type A"/>
                                  <w:i/>
                                  <w:iCs/>
                                </w:rPr>
                              </w:pPr>
                              <w:r w:rsidRPr="00107297">
                                <w:rPr>
                                  <w:rFonts w:ascii="GOST type A" w:hAnsi="GOST type A"/>
                                  <w:i/>
                                  <w:iCs/>
                                </w:rPr>
                                <w:t>Копировал</w:t>
                              </w:r>
                            </w:p>
                          </w:txbxContent>
                        </wps:txbx>
                        <wps:bodyPr rot="0" vert="horz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144" name="Text Box 195"/>
                        <wps:cNvSpPr txBox="1">
                          <a:spLocks noChangeArrowheads="1"/>
                        </wps:cNvSpPr>
                        <wps:spPr bwMode="auto">
                          <a:xfrm>
                            <a:off x="8789" y="16273"/>
                            <a:ext cx="1134" cy="2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4056AC" w14:textId="77777777" w:rsidR="00F0368E" w:rsidRPr="00107297" w:rsidRDefault="00F0368E" w:rsidP="00624BA0">
                              <w:pPr>
                                <w:rPr>
                                  <w:rFonts w:ascii="GOST type A" w:hAnsi="GOST type A"/>
                                  <w:i/>
                                  <w:iCs/>
                                </w:rPr>
                              </w:pPr>
                              <w:r w:rsidRPr="00107297">
                                <w:rPr>
                                  <w:rFonts w:ascii="GOST type A" w:hAnsi="GOST type A"/>
                                  <w:i/>
                                  <w:iCs/>
                                </w:rPr>
                                <w:t>Формат А4</w:t>
                              </w:r>
                            </w:p>
                          </w:txbxContent>
                        </wps:txbx>
                        <wps:bodyPr rot="0" vert="horz" wrap="square" lIns="18000" tIns="18000" rIns="18000" bIns="18000" anchor="t" anchorCtr="0" upright="1">
                          <a:noAutofit/>
                        </wps:bodyPr>
                      </wps:wsp>
                    </wpg:grpSp>
                    <wpg:grpSp>
                      <wpg:cNvPr id="146" name="Group 197"/>
                      <wpg:cNvGrpSpPr>
                        <a:grpSpLocks/>
                      </wpg:cNvGrpSpPr>
                      <wpg:grpSpPr bwMode="auto">
                        <a:xfrm>
                          <a:off x="1134" y="15252"/>
                          <a:ext cx="10490" cy="851"/>
                          <a:chOff x="1134" y="15706"/>
                          <a:chExt cx="10490" cy="851"/>
                        </a:xfrm>
                      </wpg:grpSpPr>
                      <wpg:grpSp>
                        <wpg:cNvPr id="147" name="Group 198"/>
                        <wpg:cNvGrpSpPr>
                          <a:grpSpLocks/>
                        </wpg:cNvGrpSpPr>
                        <wpg:grpSpPr bwMode="auto">
                          <a:xfrm>
                            <a:off x="1134" y="15706"/>
                            <a:ext cx="10490" cy="851"/>
                            <a:chOff x="1134" y="15706"/>
                            <a:chExt cx="10490" cy="851"/>
                          </a:xfrm>
                        </wpg:grpSpPr>
                        <wps:wsp>
                          <wps:cNvPr id="148" name="Text Box 1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34" y="15989"/>
                              <a:ext cx="397" cy="2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3E3ECE2" w14:textId="77777777" w:rsidR="00F0368E" w:rsidRPr="00FD0997" w:rsidRDefault="00F0368E" w:rsidP="00624BA0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149" name="Text Box 20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31" y="15989"/>
                              <a:ext cx="567" cy="2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3891F05" w14:textId="77777777" w:rsidR="00F0368E" w:rsidRPr="00FD0997" w:rsidRDefault="00F0368E" w:rsidP="00624BA0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150" name="Text Box 20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98" y="15989"/>
                              <a:ext cx="1304" cy="2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66495B2" w14:textId="77777777" w:rsidR="00F0368E" w:rsidRPr="00FD0997" w:rsidRDefault="00F0368E" w:rsidP="00624BA0">
                                <w:pPr>
                                  <w:ind w:left="57"/>
                                  <w:rPr>
                                    <w:w w:val="70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151" name="Text Box 20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2" y="15989"/>
                              <a:ext cx="850" cy="2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90C0985" w14:textId="77777777" w:rsidR="00F0368E" w:rsidRPr="00FD0997" w:rsidRDefault="00F0368E" w:rsidP="00624BA0">
                                <w:pPr>
                                  <w:ind w:left="57"/>
                                  <w:rPr>
                                    <w:w w:val="80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152" name="Text Box 20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53" y="15989"/>
                              <a:ext cx="567" cy="2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3E6B5B2" w14:textId="77777777" w:rsidR="00F0368E" w:rsidRPr="00FD0997" w:rsidRDefault="00F0368E" w:rsidP="00624BA0">
                                <w:pPr>
                                  <w:ind w:left="-57" w:right="-57"/>
                                  <w:jc w:val="center"/>
                                  <w:rPr>
                                    <w:w w:val="70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14D51F0B" w14:textId="77777777" w:rsidR="00F0368E" w:rsidRPr="00265A4A" w:rsidRDefault="00F0368E" w:rsidP="00624BA0">
                                <w:pPr>
                                  <w:jc w:val="center"/>
                                  <w:rPr>
                                    <w:szCs w:val="20"/>
                                    <w:lang w:val="en-US"/>
                                  </w:rPr>
                                </w:pPr>
                              </w:p>
                              <w:p w14:paraId="4F14B75F" w14:textId="77777777" w:rsidR="00F0368E" w:rsidRPr="00265A4A" w:rsidRDefault="00F0368E" w:rsidP="00624BA0">
                                <w:pPr>
                                  <w:rPr>
                                    <w:rFonts w:ascii="GOST type B" w:hAnsi="GOST type B"/>
                                    <w:i/>
                                    <w:w w:val="65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153" name="Text Box 20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03" y="15819"/>
                              <a:ext cx="5669" cy="62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8E3BA0" w14:textId="5DFF98A5" w:rsidR="00F0368E" w:rsidRPr="00845929" w:rsidRDefault="00845929" w:rsidP="00107297">
                                <w:pPr>
                                  <w:ind w:left="57" w:right="57"/>
                                  <w:jc w:val="center"/>
                                  <w:rPr>
                                    <w:rFonts w:ascii="GOST type A" w:hAnsi="GOST type A"/>
                                    <w:bCs/>
                                    <w:i/>
                                    <w:iCs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A" w:hAnsi="GOST type A"/>
                                    <w:bCs/>
                                    <w:i/>
                                    <w:iCs/>
                                    <w:sz w:val="36"/>
                                    <w:szCs w:val="36"/>
                                    <w:lang w:val="en-US"/>
                                  </w:rPr>
                                  <w:t>blpa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  <wps:wsp>
                          <wps:cNvPr id="154" name="Text Box 20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57" y="15706"/>
                              <a:ext cx="567" cy="39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A4AC1F3" w14:textId="77777777" w:rsidR="00F0368E" w:rsidRPr="00FB7639" w:rsidRDefault="00F0368E" w:rsidP="00521B59">
                                <w:pPr>
                                  <w:ind w:left="-142" w:right="-117"/>
                                  <w:jc w:val="center"/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w:pPr>
                                <w:proofErr w:type="spellStart"/>
                                <w:r w:rsidRPr="00FB7639"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  <w:lang w:val="en-US"/>
                                  </w:rPr>
                                  <w:t>Лист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  <wps:wsp>
                          <wps:cNvPr id="155" name="Text Box 2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57" y="16103"/>
                              <a:ext cx="567" cy="45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4EF1782" w14:textId="77777777" w:rsidR="00F0368E" w:rsidRPr="00FB7639" w:rsidRDefault="00F0368E" w:rsidP="00624BA0">
                                <w:pPr>
                                  <w:ind w:left="-57" w:right="-57"/>
                                  <w:jc w:val="center"/>
                                  <w:rPr>
                                    <w:rFonts w:ascii="GOST type A" w:hAnsi="GOST type A"/>
                                    <w:bCs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w:pPr>
                                <w:r w:rsidRPr="00FB7639">
                                  <w:rPr>
                                    <w:rFonts w:ascii="GOST type A" w:hAnsi="GOST type A"/>
                                    <w:bCs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fldChar w:fldCharType="begin"/>
                                </w:r>
                                <w:r w:rsidRPr="00FB7639">
                                  <w:rPr>
                                    <w:rFonts w:ascii="GOST type A" w:hAnsi="GOST type A"/>
                                    <w:bCs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instrText xml:space="preserve"> PAGE   \* MERGEFORMAT </w:instrText>
                                </w:r>
                                <w:r w:rsidRPr="00FB7639">
                                  <w:rPr>
                                    <w:rFonts w:ascii="GOST type A" w:hAnsi="GOST type A"/>
                                    <w:bCs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fldChar w:fldCharType="separate"/>
                                </w:r>
                                <w:r w:rsidR="00E918AF">
                                  <w:rPr>
                                    <w:rFonts w:ascii="GOST type A" w:hAnsi="GOST type A"/>
                                    <w:bCs/>
                                    <w:i/>
                                    <w:iCs/>
                                    <w:noProof/>
                                    <w:sz w:val="26"/>
                                    <w:szCs w:val="26"/>
                                  </w:rPr>
                                  <w:t>2</w:t>
                                </w:r>
                                <w:r w:rsidRPr="00FB7639">
                                  <w:rPr>
                                    <w:rFonts w:ascii="GOST type A" w:hAnsi="GOST type A"/>
                                    <w:bCs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  <wps:wsp>
                          <wps:cNvPr id="156" name="Text Box 20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34" y="16273"/>
                              <a:ext cx="397" cy="2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55E8604" w14:textId="77777777" w:rsidR="00F0368E" w:rsidRPr="00FB7639" w:rsidRDefault="00F0368E" w:rsidP="00624BA0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w:pPr>
                                <w:r w:rsidRPr="00FB7639"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157" name="Text Box 2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31" y="16273"/>
                              <a:ext cx="567" cy="2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BE8E90" w14:textId="77777777" w:rsidR="00F0368E" w:rsidRPr="00FB7639" w:rsidRDefault="00F0368E" w:rsidP="00624BA0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w:pPr>
                                <w:r w:rsidRPr="00FB7639"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158" name="Text Box 2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98" y="16273"/>
                              <a:ext cx="1304" cy="2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1149818" w14:textId="77777777" w:rsidR="00F0368E" w:rsidRPr="00FB7639" w:rsidRDefault="00F0368E" w:rsidP="00624BA0">
                                <w:pPr>
                                  <w:ind w:left="57"/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w:pPr>
                                <w:r w:rsidRPr="00FB7639"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159" name="Text Box 2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2" y="16273"/>
                              <a:ext cx="850" cy="2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5400F13" w14:textId="77777777" w:rsidR="00F0368E" w:rsidRPr="00FB7639" w:rsidRDefault="00F0368E" w:rsidP="00624BA0">
                                <w:pPr>
                                  <w:ind w:left="57"/>
                                  <w:jc w:val="center"/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w:pPr>
                                <w:r w:rsidRPr="00FB7639"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t>Подп.</w:t>
                                </w: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160" name="Text Box 2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53" y="16273"/>
                              <a:ext cx="567" cy="2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AD3B34E" w14:textId="77777777" w:rsidR="00F0368E" w:rsidRPr="00FB7639" w:rsidRDefault="00F0368E" w:rsidP="00624BA0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w:pPr>
                                <w:r w:rsidRPr="00FB7639"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</wpg:grpSp>
                      <wpg:grpSp>
                        <wpg:cNvPr id="161" name="Group 212"/>
                        <wpg:cNvGrpSpPr>
                          <a:grpSpLocks/>
                        </wpg:cNvGrpSpPr>
                        <wpg:grpSpPr bwMode="auto">
                          <a:xfrm>
                            <a:off x="1134" y="15706"/>
                            <a:ext cx="10490" cy="850"/>
                            <a:chOff x="1134" y="15706"/>
                            <a:chExt cx="10490" cy="850"/>
                          </a:xfrm>
                        </wpg:grpSpPr>
                        <wps:wsp>
                          <wps:cNvPr id="162" name="Line 2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6273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63" name="Line 2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5989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64" name="Line 2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31" y="15706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65" name="Line 2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98" y="15706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66" name="Line 2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02" y="15706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67" name="Line 2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53" y="15706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68" name="Line 2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20" y="15706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69" name="Line 2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7" y="15706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70" name="Line 22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1057" y="16103"/>
                              <a:ext cx="567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71" name="Rectangle 2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15706"/>
                              <a:ext cx="10488" cy="85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FABD8ED" id="Group 172" o:spid="_x0000_s1026" style="position:absolute;margin-left:22.95pt;margin-top:14.25pt;width:558.5pt;height:814.15pt;z-index:251658240;mso-position-horizontal-relative:page;mso-position-vertical-relative:page" coordorigin="454,284" coordsize="11170,16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">
              <v:rect id="Rectangle 173" o:spid="_x0000_s1027" style="position:absolute;left:1134;top:284;width:10488;height:15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" filled="f" strokeweight="1.5pt"/>
              <v:group id="Group 174" o:spid="_x0000_s1028" style="position:absolute;left:454;top:7881;width:680;height:8222" coordorigin="454,8334" coordsize="680,8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<v:group id="Group 175" o:spid="_x0000_s1029" style="position:absolute;left:454;top:8334;width:680;height:8222" coordorigin="454,8334" coordsize="680,8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A/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">
                  <v:rect id="Rectangle 176" o:spid="_x0000_s1030" style="position:absolute;left:454;top:8335;width:283;height:8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" filled="f" strokeweight="1.5pt"/>
                  <v:line id="Line 177" o:spid="_x0000_s1031" style="position:absolute;visibility:visible;mso-wrap-style:square" from="454,8334" to="1134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" strokeweight="1.5pt"/>
                  <v:line id="Line 178" o:spid="_x0000_s1032" style="position:absolute;visibility:visible;mso-wrap-style:square" from="454,10319" to="1134,10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" strokeweight="1.5pt"/>
                  <v:line id="Line 179" o:spid="_x0000_s1033" style="position:absolute;visibility:visible;mso-wrap-style:square" from="454,11737" to="1134,11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" strokeweight="1.5pt"/>
                  <v:line id="Line 180" o:spid="_x0000_s1034" style="position:absolute;visibility:visible;mso-wrap-style:square" from="454,13154" to="1134,13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" strokeweight="1.5pt"/>
                  <v:line id="Line 181" o:spid="_x0000_s1035" style="position:absolute;visibility:visible;mso-wrap-style:square" from="454,15139" to="1134,15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" strokeweight="1.5pt"/>
                  <v:line id="Line 182" o:spid="_x0000_s1036" style="position:absolute;visibility:visible;mso-wrap-style:square" from="454,16556" to="1134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" strokeweight="1.5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3" o:spid="_x0000_s1037" type="#_x0000_t202" style="position:absolute;left:737;top:8335;width:397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" filled="f" stroked="f">
                  <v:textbox style="layout-flow:vertical;mso-layout-flow-alt:bottom-to-top" inset=".5mm,.5mm,.5mm,.5mm">
                    <w:txbxContent>
                      <w:p w14:paraId="380E3084" w14:textId="77777777" w:rsidR="00F0368E" w:rsidRPr="00813215" w:rsidRDefault="00F0368E" w:rsidP="00624BA0">
                        <w:pPr>
                          <w:ind w:left="57" w:right="57"/>
                          <w:jc w:val="right"/>
                          <w:rPr>
                            <w:w w:val="80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184" o:spid="_x0000_s1038" type="#_x0000_t202" style="position:absolute;left:454;top:8335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" filled="f" stroked="f">
                  <v:textbox style="layout-flow:vertical;mso-layout-flow-alt:bottom-to-top" inset=".5mm,.5mm,.5mm,.5mm">
                    <w:txbxContent>
                      <w:p w14:paraId="16AE1664" w14:textId="77777777" w:rsidR="00F0368E" w:rsidRPr="00FB7639" w:rsidRDefault="00F0368E" w:rsidP="00624BA0">
                        <w:pPr>
                          <w:jc w:val="center"/>
                          <w:rPr>
                            <w:rFonts w:ascii="GOST type A" w:hAnsi="GOST type A"/>
                            <w:i/>
                            <w:iCs/>
                            <w:sz w:val="26"/>
                            <w:szCs w:val="26"/>
                          </w:rPr>
                        </w:pPr>
                        <w:r w:rsidRPr="00FB7639">
                          <w:rPr>
                            <w:rFonts w:ascii="GOST type A" w:hAnsi="GOST type A"/>
                            <w:i/>
                            <w:iCs/>
                            <w:sz w:val="26"/>
                            <w:szCs w:val="26"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Text Box 185" o:spid="_x0000_s1039" type="#_x0000_t202" style="position:absolute;left:454;top:10401;width:283;height:1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" filled="f" stroked="f">
                  <v:textbox style="layout-flow:vertical;mso-layout-flow-alt:bottom-to-top" inset=".5mm,.5mm,.5mm,.5mm">
                    <w:txbxContent>
                      <w:p w14:paraId="5212A7A0" w14:textId="77777777" w:rsidR="00863418" w:rsidRDefault="00F0368E" w:rsidP="00863418">
                        <w:r w:rsidRPr="00FB7639">
                          <w:rPr>
                            <w:rFonts w:ascii="GOST type A" w:hAnsi="GOST type A"/>
                            <w:i/>
                            <w:iCs/>
                            <w:sz w:val="26"/>
                            <w:szCs w:val="26"/>
                          </w:rPr>
                          <w:t xml:space="preserve">Инв. № </w:t>
                        </w:r>
                        <w:proofErr w:type="spellStart"/>
                        <w:r w:rsidRPr="00FB7639">
                          <w:rPr>
                            <w:rFonts w:ascii="GOST type A" w:hAnsi="GOST type A"/>
                            <w:i/>
                            <w:iCs/>
                            <w:sz w:val="26"/>
                            <w:szCs w:val="26"/>
                          </w:rPr>
                          <w:t>дубл</w:t>
                        </w:r>
                        <w:proofErr w:type="spellEnd"/>
                        <w:r w:rsidRPr="00FB7639">
                          <w:rPr>
                            <w:rFonts w:ascii="GOST type A" w:hAnsi="GOST type A"/>
                            <w:i/>
                            <w:iCs/>
                            <w:sz w:val="26"/>
                            <w:szCs w:val="26"/>
                          </w:rPr>
                          <w:t>.</w:t>
                        </w:r>
                        <w:r w:rsidR="00863418" w:rsidRPr="00FB7639">
                          <w:rPr>
                            <w:rFonts w:ascii="GOST type A" w:hAnsi="GOST type A"/>
                            <w:sz w:val="26"/>
                            <w:szCs w:val="26"/>
                          </w:rPr>
                          <w:t xml:space="preserve"> </w:t>
                        </w:r>
                        <w:r w:rsidR="00863418" w:rsidRPr="00EA45B7">
                          <w:rPr>
                            <w:sz w:val="20"/>
                            <w:szCs w:val="20"/>
                          </w:rPr>
                          <w:t xml:space="preserve">Инв. № </w:t>
                        </w:r>
                        <w:proofErr w:type="spellStart"/>
                        <w:r w:rsidR="00863418" w:rsidRPr="00EA45B7">
                          <w:rPr>
                            <w:sz w:val="20"/>
                            <w:szCs w:val="20"/>
                          </w:rPr>
                          <w:t>дубл</w:t>
                        </w:r>
                        <w:proofErr w:type="spellEnd"/>
                      </w:p>
                      <w:p w14:paraId="30B578F9" w14:textId="77777777" w:rsidR="00863418" w:rsidRPr="00EA45B7" w:rsidRDefault="00863418" w:rsidP="00863418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EA45B7">
                          <w:rPr>
                            <w:sz w:val="20"/>
                            <w:szCs w:val="20"/>
                          </w:rPr>
                          <w:t>Взам</w:t>
                        </w:r>
                        <w:proofErr w:type="spellEnd"/>
                        <w:r w:rsidRPr="00EA45B7">
                          <w:rPr>
                            <w:sz w:val="20"/>
                            <w:szCs w:val="20"/>
                          </w:rPr>
                          <w:t>. инв. №</w:t>
                        </w:r>
                      </w:p>
                      <w:p w14:paraId="3CEEA5C0" w14:textId="77777777" w:rsidR="00863418" w:rsidRPr="00EA45B7" w:rsidRDefault="00863418" w:rsidP="00863418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EA45B7">
                          <w:rPr>
                            <w:sz w:val="20"/>
                            <w:szCs w:val="20"/>
                          </w:rPr>
                          <w:t>Подп. и дата</w:t>
                        </w:r>
                      </w:p>
                      <w:p w14:paraId="2A59808E" w14:textId="77777777" w:rsidR="00863418" w:rsidRPr="00EA45B7" w:rsidRDefault="00863418" w:rsidP="00863418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EA45B7">
                          <w:rPr>
                            <w:sz w:val="20"/>
                            <w:szCs w:val="20"/>
                          </w:rPr>
                          <w:t>Инв. № подл.</w:t>
                        </w:r>
                      </w:p>
                      <w:p w14:paraId="46A59E34" w14:textId="77777777" w:rsidR="00F0368E" w:rsidRPr="00EA45B7" w:rsidRDefault="00F0368E" w:rsidP="00624BA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186" o:spid="_x0000_s1040" type="#_x0000_t202" style="position:absolute;left:737;top:10415;width:397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" filled="f" stroked="f">
                  <v:textbox style="layout-flow:vertical;mso-layout-flow-alt:bottom-to-top" inset=".5mm,.5mm,.5mm,.5mm">
                    <w:txbxContent>
                      <w:p w14:paraId="218CFB29" w14:textId="77777777" w:rsidR="00F0368E" w:rsidRPr="00EA45B7" w:rsidRDefault="00F0368E" w:rsidP="00624BA0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187" o:spid="_x0000_s1041" type="#_x0000_t202" style="position:absolute;left:454;top:117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" filled="f" stroked="f">
                  <v:textbox style="layout-flow:vertical;mso-layout-flow-alt:bottom-to-top" inset=".5mm,.5mm,.5mm,.5mm">
                    <w:txbxContent>
                      <w:p w14:paraId="709BC6D1" w14:textId="77777777" w:rsidR="00F0368E" w:rsidRPr="00FB7639" w:rsidRDefault="00F0368E" w:rsidP="00624BA0">
                        <w:pPr>
                          <w:jc w:val="center"/>
                          <w:rPr>
                            <w:rFonts w:ascii="GOST type A" w:hAnsi="GOST type A"/>
                            <w:i/>
                            <w:iCs/>
                            <w:sz w:val="26"/>
                            <w:szCs w:val="26"/>
                          </w:rPr>
                        </w:pPr>
                        <w:proofErr w:type="spellStart"/>
                        <w:r w:rsidRPr="00FB7639">
                          <w:rPr>
                            <w:rFonts w:ascii="GOST type A" w:hAnsi="GOST type A"/>
                            <w:i/>
                            <w:iCs/>
                            <w:sz w:val="26"/>
                            <w:szCs w:val="26"/>
                          </w:rPr>
                          <w:t>Взам</w:t>
                        </w:r>
                        <w:proofErr w:type="spellEnd"/>
                        <w:r w:rsidRPr="00FB7639">
                          <w:rPr>
                            <w:rFonts w:ascii="GOST type A" w:hAnsi="GOST type A"/>
                            <w:i/>
                            <w:iCs/>
                            <w:sz w:val="26"/>
                            <w:szCs w:val="26"/>
                          </w:rPr>
                          <w:t>. инв. №</w:t>
                        </w:r>
                      </w:p>
                    </w:txbxContent>
                  </v:textbox>
                </v:shape>
                <v:shape id="Text Box 188" o:spid="_x0000_s1042" type="#_x0000_t202" style="position:absolute;left:737;top:11737;width:397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" filled="f" stroked="f">
                  <v:textbox style="layout-flow:vertical;mso-layout-flow-alt:bottom-to-top" inset=".5mm,.5mm,.5mm,.5mm">
                    <w:txbxContent>
                      <w:p w14:paraId="324D1553" w14:textId="77777777" w:rsidR="00F0368E" w:rsidRPr="00EA45B7" w:rsidRDefault="00F0368E" w:rsidP="00624BA0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189" o:spid="_x0000_s1043" type="#_x0000_t202" style="position:absolute;left:454;top:1315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" filled="f" stroked="f">
                  <v:textbox style="layout-flow:vertical;mso-layout-flow-alt:bottom-to-top" inset=".5mm,.5mm,.5mm,.5mm">
                    <w:txbxContent>
                      <w:p w14:paraId="44FA128F" w14:textId="77777777" w:rsidR="00F0368E" w:rsidRPr="00FB7639" w:rsidRDefault="00F0368E" w:rsidP="00624BA0">
                        <w:pPr>
                          <w:jc w:val="center"/>
                          <w:rPr>
                            <w:rFonts w:ascii="GOST type A" w:hAnsi="GOST type A"/>
                            <w:i/>
                            <w:iCs/>
                            <w:sz w:val="26"/>
                            <w:szCs w:val="26"/>
                          </w:rPr>
                        </w:pPr>
                        <w:r w:rsidRPr="00FB7639">
                          <w:rPr>
                            <w:rFonts w:ascii="GOST type A" w:hAnsi="GOST type A"/>
                            <w:i/>
                            <w:iCs/>
                            <w:sz w:val="26"/>
                            <w:szCs w:val="26"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Text Box 190" o:spid="_x0000_s1044" type="#_x0000_t202" style="position:absolute;left:454;top:15139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" filled="f" stroked="f">
                  <v:textbox style="layout-flow:vertical;mso-layout-flow-alt:bottom-to-top" inset=".5mm,.5mm,.5mm,.5mm">
                    <w:txbxContent>
                      <w:p w14:paraId="4385DBA6" w14:textId="77777777" w:rsidR="00F0368E" w:rsidRPr="00FB7639" w:rsidRDefault="00F0368E" w:rsidP="00624BA0">
                        <w:pPr>
                          <w:jc w:val="center"/>
                          <w:rPr>
                            <w:rFonts w:ascii="GOST type A" w:hAnsi="GOST type A"/>
                            <w:i/>
                            <w:iCs/>
                            <w:sz w:val="26"/>
                            <w:szCs w:val="26"/>
                          </w:rPr>
                        </w:pPr>
                        <w:r w:rsidRPr="00FB7639">
                          <w:rPr>
                            <w:rFonts w:ascii="GOST type A" w:hAnsi="GOST type A"/>
                            <w:i/>
                            <w:iCs/>
                            <w:sz w:val="26"/>
                            <w:szCs w:val="26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Text Box 191" o:spid="_x0000_s1045" type="#_x0000_t202" style="position:absolute;left:737;top:13154;width:397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" filled="f" stroked="f">
                  <v:textbox style="layout-flow:vertical;mso-layout-flow-alt:bottom-to-top" inset=".5mm,.5mm,.5mm,.5mm">
                    <w:txbxContent>
                      <w:p w14:paraId="4D3381BA" w14:textId="77777777" w:rsidR="00F0368E" w:rsidRPr="00813215" w:rsidRDefault="00F0368E" w:rsidP="00624BA0">
                        <w:pPr>
                          <w:ind w:left="57" w:right="57"/>
                          <w:jc w:val="right"/>
                          <w:rPr>
                            <w:w w:val="80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192" o:spid="_x0000_s1046" type="#_x0000_t202" style="position:absolute;left:737;top:15139;width:397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" filled="f" stroked="f">
                  <v:textbox style="layout-flow:vertical;mso-layout-flow-alt:bottom-to-top" inset=".5mm,.5mm,.5mm,.5mm">
                    <w:txbxContent>
                      <w:p w14:paraId="651F8D65" w14:textId="77777777" w:rsidR="00F0368E" w:rsidRPr="00EA45B7" w:rsidRDefault="00F0368E" w:rsidP="00624BA0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</v:group>
              <v:group id="Group 193" o:spid="_x0000_s1047" style="position:absolute;left:4820;top:16103;width:5103;height:283" coordorigin="4820,16273" coordsize="5103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Bhw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">
                <v:shape id="Text Box 194" o:spid="_x0000_s1048" type="#_x0000_t202" style="position:absolute;left:4820;top:16273;width:113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" filled="f" stroked="f">
                  <v:textbox inset=".5mm,.5mm,.5mm,.5mm">
                    <w:txbxContent>
                      <w:p w14:paraId="006CEA41" w14:textId="77777777" w:rsidR="00F0368E" w:rsidRPr="00107297" w:rsidRDefault="00F0368E" w:rsidP="00624BA0">
                        <w:pPr>
                          <w:rPr>
                            <w:rFonts w:ascii="GOST type A" w:hAnsi="GOST type A"/>
                            <w:i/>
                            <w:iCs/>
                          </w:rPr>
                        </w:pPr>
                        <w:r w:rsidRPr="00107297">
                          <w:rPr>
                            <w:rFonts w:ascii="GOST type A" w:hAnsi="GOST type A"/>
                            <w:i/>
                            <w:iCs/>
                          </w:rPr>
                          <w:t>Копировал</w:t>
                        </w:r>
                      </w:p>
                    </w:txbxContent>
                  </v:textbox>
                </v:shape>
                <v:shape id="Text Box 195" o:spid="_x0000_s1049" type="#_x0000_t202" style="position:absolute;left:8789;top:16273;width:113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" filled="f" stroked="f">
                  <v:textbox inset=".5mm,.5mm,.5mm,.5mm">
                    <w:txbxContent>
                      <w:p w14:paraId="1A4056AC" w14:textId="77777777" w:rsidR="00F0368E" w:rsidRPr="00107297" w:rsidRDefault="00F0368E" w:rsidP="00624BA0">
                        <w:pPr>
                          <w:rPr>
                            <w:rFonts w:ascii="GOST type A" w:hAnsi="GOST type A"/>
                            <w:i/>
                            <w:iCs/>
                          </w:rPr>
                        </w:pPr>
                        <w:r w:rsidRPr="00107297">
                          <w:rPr>
                            <w:rFonts w:ascii="GOST type A" w:hAnsi="GOST type A"/>
                            <w:i/>
                            <w:iCs/>
                          </w:rPr>
                          <w:t>Формат А4</w:t>
                        </w:r>
                      </w:p>
                    </w:txbxContent>
                  </v:textbox>
                </v:shape>
              </v:group>
              <v:group id="Group 197" o:spid="_x0000_s1050" style="position:absolute;left:1134;top:15252;width:10490;height:851" coordorigin="1134,15706" coordsize="10490,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x5z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yPGTyfCRfIxT8AAAD//wMAUEsBAi0AFAAGAAgAAAAhANvh9svuAAAAhQEAABMAAAAAAAAAAAAA&#10;AAAAAAAAAFtDb250ZW50X1R5cGVzXS54bWxQSwECLQAUAAYACAAAACEAWvQsW78AAAAVAQAACwAA&#10;AAAAAAAAAAAAAAAfAQAAX3JlbHMvLnJlbHNQSwECLQAUAAYACAAAACEAPQsec8MAAADcAAAADwAA&#10;AAAAAAAAAAAAAAAHAgAAZHJzL2Rvd25yZXYueG1sUEsFBgAAAAADAAMAtwAAAPcCAAAAAA==&#10;">
                <v:group id="Group 198" o:spid="_x0000_s1051" style="position:absolute;left:1134;top:15706;width:10490;height:851" coordorigin="1134,15706" coordsize="10490,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7vo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tzn8PhMukKsfAAAA//8DAFBLAQItABQABgAIAAAAIQDb4fbL7gAAAIUBAAATAAAAAAAAAAAA&#10;AAAAAAAAAABbQ29udGVudF9UeXBlc10ueG1sUEsBAi0AFAAGAAgAAAAhAFr0LFu/AAAAFQEAAAsA&#10;AAAAAAAAAAAAAAAAHwEAAF9yZWxzLy5yZWxzUEsBAi0AFAAGAAgAAAAhAFJHu+jEAAAA3AAAAA8A&#10;AAAAAAAAAAAAAAAABwIAAGRycy9kb3ducmV2LnhtbFBLBQYAAAAAAwADALcAAAD4AgAAAAA=&#10;">
                  <v:shape id="Text Box 199" o:spid="_x0000_s1052" type="#_x0000_t202" style="position:absolute;left:1134;top:15989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" filled="f">
                    <v:textbox inset=".5mm,.5mm,.5mm,.5mm">
                      <w:txbxContent>
                        <w:p w14:paraId="73E3ECE2" w14:textId="77777777" w:rsidR="00F0368E" w:rsidRPr="00FD0997" w:rsidRDefault="00F0368E" w:rsidP="00624BA0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Text Box 200" o:spid="_x0000_s1053" type="#_x0000_t202" style="position:absolute;left:1531;top:15989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" filled="f">
                    <v:textbox inset=".5mm,.5mm,.5mm,.5mm">
                      <w:txbxContent>
                        <w:p w14:paraId="43891F05" w14:textId="77777777" w:rsidR="00F0368E" w:rsidRPr="00FD0997" w:rsidRDefault="00F0368E" w:rsidP="00624BA0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 Box 201" o:spid="_x0000_s1054" type="#_x0000_t202" style="position:absolute;left:2098;top:15989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" filled="f">
                    <v:textbox inset=".5mm,.5mm,.5mm,.5mm">
                      <w:txbxContent>
                        <w:p w14:paraId="566495B2" w14:textId="77777777" w:rsidR="00F0368E" w:rsidRPr="00FD0997" w:rsidRDefault="00F0368E" w:rsidP="00624BA0">
                          <w:pPr>
                            <w:ind w:left="57"/>
                            <w:rPr>
                              <w:w w:val="70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 Box 202" o:spid="_x0000_s1055" type="#_x0000_t202" style="position:absolute;left:3402;top:15989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" filled="f">
                    <v:textbox inset=".5mm,.5mm,.5mm,.5mm">
                      <w:txbxContent>
                        <w:p w14:paraId="190C0985" w14:textId="77777777" w:rsidR="00F0368E" w:rsidRPr="00FD0997" w:rsidRDefault="00F0368E" w:rsidP="00624BA0">
                          <w:pPr>
                            <w:ind w:left="57"/>
                            <w:rPr>
                              <w:w w:val="80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 Box 203" o:spid="_x0000_s1056" type="#_x0000_t202" style="position:absolute;left:4253;top:15989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" filled="f">
                    <v:textbox inset=".5mm,.5mm,.5mm,.5mm">
                      <w:txbxContent>
                        <w:p w14:paraId="13E6B5B2" w14:textId="77777777" w:rsidR="00F0368E" w:rsidRPr="00FD0997" w:rsidRDefault="00F0368E" w:rsidP="00624BA0">
                          <w:pPr>
                            <w:ind w:left="-57" w:right="-57"/>
                            <w:jc w:val="center"/>
                            <w:rPr>
                              <w:w w:val="70"/>
                              <w:sz w:val="20"/>
                              <w:szCs w:val="20"/>
                            </w:rPr>
                          </w:pPr>
                        </w:p>
                        <w:p w14:paraId="14D51F0B" w14:textId="77777777" w:rsidR="00F0368E" w:rsidRPr="00265A4A" w:rsidRDefault="00F0368E" w:rsidP="00624BA0">
                          <w:pPr>
                            <w:jc w:val="center"/>
                            <w:rPr>
                              <w:szCs w:val="20"/>
                              <w:lang w:val="en-US"/>
                            </w:rPr>
                          </w:pPr>
                        </w:p>
                        <w:p w14:paraId="4F14B75F" w14:textId="77777777" w:rsidR="00F0368E" w:rsidRPr="00265A4A" w:rsidRDefault="00F0368E" w:rsidP="00624BA0">
                          <w:pPr>
                            <w:rPr>
                              <w:rFonts w:ascii="GOST type B" w:hAnsi="GOST type B"/>
                              <w:i/>
                              <w:w w:val="65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Text Box 204" o:spid="_x0000_s1057" type="#_x0000_t202" style="position:absolute;left:5103;top:15819;width:5669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" filled="f" stroked="f">
                    <v:textbox inset="1mm,1mm,1mm,1mm">
                      <w:txbxContent>
                        <w:p w14:paraId="648E3BA0" w14:textId="5DFF98A5" w:rsidR="00F0368E" w:rsidRPr="00845929" w:rsidRDefault="00845929" w:rsidP="00107297">
                          <w:pPr>
                            <w:ind w:left="57" w:right="57"/>
                            <w:jc w:val="center"/>
                            <w:rPr>
                              <w:rFonts w:ascii="GOST type A" w:hAnsi="GOST type A"/>
                              <w:bCs/>
                              <w:i/>
                              <w:iCs/>
                              <w:sz w:val="36"/>
                              <w:szCs w:val="36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GOST type A" w:hAnsi="GOST type A"/>
                              <w:bCs/>
                              <w:i/>
                              <w:iCs/>
                              <w:sz w:val="36"/>
                              <w:szCs w:val="36"/>
                              <w:lang w:val="en-US"/>
                            </w:rPr>
                            <w:t>blpa</w:t>
                          </w:r>
                          <w:proofErr w:type="spellEnd"/>
                        </w:p>
                      </w:txbxContent>
                    </v:textbox>
                  </v:shape>
                  <v:shape id="Text Box 205" o:spid="_x0000_s1058" type="#_x0000_t202" style="position:absolute;left:11057;top:15706;width:567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" filled="f">
                    <v:textbox inset="1mm,1mm,1mm,1mm">
                      <w:txbxContent>
                        <w:p w14:paraId="6A4AC1F3" w14:textId="77777777" w:rsidR="00F0368E" w:rsidRPr="00FB7639" w:rsidRDefault="00F0368E" w:rsidP="00521B59">
                          <w:pPr>
                            <w:ind w:left="-142" w:right="-117"/>
                            <w:jc w:val="center"/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</w:pPr>
                          <w:proofErr w:type="spellStart"/>
                          <w:r w:rsidRPr="00FB7639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  <w:lang w:val="en-US"/>
                            </w:rPr>
                            <w:t>Лист</w:t>
                          </w:r>
                          <w:proofErr w:type="spellEnd"/>
                        </w:p>
                      </w:txbxContent>
                    </v:textbox>
                  </v:shape>
                  <v:shape id="Text Box 206" o:spid="_x0000_s1059" type="#_x0000_t202" style="position:absolute;left:11057;top:16103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" filled="f">
                    <v:textbox inset="1mm,1mm,1mm,1mm">
                      <w:txbxContent>
                        <w:p w14:paraId="74EF1782" w14:textId="77777777" w:rsidR="00F0368E" w:rsidRPr="00FB7639" w:rsidRDefault="00F0368E" w:rsidP="00624BA0">
                          <w:pPr>
                            <w:ind w:left="-57" w:right="-57"/>
                            <w:jc w:val="center"/>
                            <w:rPr>
                              <w:rFonts w:ascii="GOST type A" w:hAnsi="GOST type A"/>
                              <w:bCs/>
                              <w:i/>
                              <w:iCs/>
                              <w:sz w:val="26"/>
                              <w:szCs w:val="26"/>
                            </w:rPr>
                          </w:pPr>
                          <w:r w:rsidRPr="00FB7639">
                            <w:rPr>
                              <w:rFonts w:ascii="GOST type A" w:hAnsi="GOST type A"/>
                              <w:bCs/>
                              <w:i/>
                              <w:iCs/>
                              <w:sz w:val="26"/>
                              <w:szCs w:val="26"/>
                            </w:rPr>
                            <w:fldChar w:fldCharType="begin"/>
                          </w:r>
                          <w:r w:rsidRPr="00FB7639">
                            <w:rPr>
                              <w:rFonts w:ascii="GOST type A" w:hAnsi="GOST type A"/>
                              <w:bCs/>
                              <w:i/>
                              <w:iCs/>
                              <w:sz w:val="26"/>
                              <w:szCs w:val="26"/>
                            </w:rPr>
                            <w:instrText xml:space="preserve"> PAGE   \* MERGEFORMAT </w:instrText>
                          </w:r>
                          <w:r w:rsidRPr="00FB7639">
                            <w:rPr>
                              <w:rFonts w:ascii="GOST type A" w:hAnsi="GOST type A"/>
                              <w:bCs/>
                              <w:i/>
                              <w:iCs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E918AF">
                            <w:rPr>
                              <w:rFonts w:ascii="GOST type A" w:hAnsi="GOST type A"/>
                              <w:bCs/>
                              <w:i/>
                              <w:iCs/>
                              <w:noProof/>
                              <w:sz w:val="26"/>
                              <w:szCs w:val="26"/>
                            </w:rPr>
                            <w:t>2</w:t>
                          </w:r>
                          <w:r w:rsidRPr="00FB7639">
                            <w:rPr>
                              <w:rFonts w:ascii="GOST type A" w:hAnsi="GOST type A"/>
                              <w:bCs/>
                              <w:i/>
                              <w:iCs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207" o:spid="_x0000_s1060" type="#_x0000_t202" style="position:absolute;left:1134;top:16273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" filled="f">
                    <v:textbox inset=".5mm,.5mm,.5mm,.5mm">
                      <w:txbxContent>
                        <w:p w14:paraId="455E8604" w14:textId="77777777" w:rsidR="00F0368E" w:rsidRPr="00FB7639" w:rsidRDefault="00F0368E" w:rsidP="00624BA0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</w:pPr>
                          <w:r w:rsidRPr="00FB7639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  <w:t>Изм.</w:t>
                          </w:r>
                        </w:p>
                      </w:txbxContent>
                    </v:textbox>
                  </v:shape>
                  <v:shape id="Text Box 208" o:spid="_x0000_s1061" type="#_x0000_t202" style="position:absolute;left:1531;top:16273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" filled="f">
                    <v:textbox inset=".5mm,.5mm,.5mm,.5mm">
                      <w:txbxContent>
                        <w:p w14:paraId="2ABE8E90" w14:textId="77777777" w:rsidR="00F0368E" w:rsidRPr="00FB7639" w:rsidRDefault="00F0368E" w:rsidP="00624BA0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</w:pPr>
                          <w:r w:rsidRPr="00FB7639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Text Box 209" o:spid="_x0000_s1062" type="#_x0000_t202" style="position:absolute;left:2098;top:16273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" filled="f">
                    <v:textbox inset=".5mm,.5mm,.5mm,.5mm">
                      <w:txbxContent>
                        <w:p w14:paraId="41149818" w14:textId="77777777" w:rsidR="00F0368E" w:rsidRPr="00FB7639" w:rsidRDefault="00F0368E" w:rsidP="00624BA0">
                          <w:pPr>
                            <w:ind w:left="57"/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</w:pPr>
                          <w:r w:rsidRPr="00FB7639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  <w:t>№ докум.</w:t>
                          </w:r>
                        </w:p>
                      </w:txbxContent>
                    </v:textbox>
                  </v:shape>
                  <v:shape id="Text Box 210" o:spid="_x0000_s1063" type="#_x0000_t202" style="position:absolute;left:3402;top:16273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" filled="f">
                    <v:textbox inset=".5mm,.5mm,.5mm,.5mm">
                      <w:txbxContent>
                        <w:p w14:paraId="15400F13" w14:textId="77777777" w:rsidR="00F0368E" w:rsidRPr="00FB7639" w:rsidRDefault="00F0368E" w:rsidP="00624BA0">
                          <w:pPr>
                            <w:ind w:left="57"/>
                            <w:jc w:val="center"/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</w:pPr>
                          <w:r w:rsidRPr="00FB7639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  <w:t>Подп.</w:t>
                          </w:r>
                        </w:p>
                      </w:txbxContent>
                    </v:textbox>
                  </v:shape>
                  <v:shape id="Text Box 211" o:spid="_x0000_s1064" type="#_x0000_t202" style="position:absolute;left:4253;top:16273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" filled="f">
                    <v:textbox inset=".5mm,.5mm,.5mm,.5mm">
                      <w:txbxContent>
                        <w:p w14:paraId="6AD3B34E" w14:textId="77777777" w:rsidR="00F0368E" w:rsidRPr="00FB7639" w:rsidRDefault="00F0368E" w:rsidP="00624BA0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</w:pPr>
                          <w:r w:rsidRPr="00FB7639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  <w:t>Дата</w:t>
                          </w:r>
                        </w:p>
                      </w:txbxContent>
                    </v:textbox>
                  </v:shape>
                </v:group>
                <v:group id="Group 212" o:spid="_x0000_s1065" style="position:absolute;left:1134;top:15706;width:10490;height:850" coordorigin="1134,15706" coordsize="10490,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9pn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kxhuz4QL5P4PAAD//wMAUEsBAi0AFAAGAAgAAAAhANvh9svuAAAAhQEAABMAAAAAAAAAAAAA&#10;AAAAAAAAAFtDb250ZW50X1R5cGVzXS54bWxQSwECLQAUAAYACAAAACEAWvQsW78AAAAVAQAACwAA&#10;AAAAAAAAAAAAAAAfAQAAX3JlbHMvLnJlbHNQSwECLQAUAAYACAAAACEA+VfaZ8MAAADcAAAADwAA&#10;AAAAAAAAAAAAAAAHAgAAZHJzL2Rvd25yZXYueG1sUEsFBgAAAAADAAMAtwAAAPcCAAAAAA==&#10;">
                  <v:line id="Line 213" o:spid="_x0000_s1066" style="position:absolute;visibility:visible;mso-wrap-style:square" from="1134,16273" to="4819,16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" strokeweight="1.5pt"/>
                  <v:line id="Line 214" o:spid="_x0000_s1067" style="position:absolute;visibility:visible;mso-wrap-style:square" from="1134,15989" to="4819,15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" strokeweight="1.5pt"/>
                  <v:line id="Line 215" o:spid="_x0000_s1068" style="position:absolute;visibility:visible;mso-wrap-style:square" from="1531,15706" to="1531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" strokeweight="1.5pt"/>
                  <v:line id="Line 216" o:spid="_x0000_s1069" style="position:absolute;visibility:visible;mso-wrap-style:square" from="2098,15706" to="2098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" strokeweight="1.5pt"/>
                  <v:line id="Line 217" o:spid="_x0000_s1070" style="position:absolute;visibility:visible;mso-wrap-style:square" from="3402,15706" to="3402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" strokeweight="1.5pt"/>
                  <v:line id="Line 218" o:spid="_x0000_s1071" style="position:absolute;visibility:visible;mso-wrap-style:square" from="4253,15706" to="4253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" strokeweight="1.5pt"/>
                  <v:line id="Line 219" o:spid="_x0000_s1072" style="position:absolute;visibility:visible;mso-wrap-style:square" from="4820,15706" to="4820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" strokeweight="1.5pt"/>
                  <v:line id="Line 220" o:spid="_x0000_s1073" style="position:absolute;visibility:visible;mso-wrap-style:square" from="11057,15706" to="11057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" strokeweight="1.5pt"/>
                  <v:line id="Line 221" o:spid="_x0000_s1074" style="position:absolute;flip:x;visibility:visible;mso-wrap-style:square" from="11057,16103" to="11624,161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" strokeweight="1.5pt"/>
                  <v:rect id="Rectangle 222" o:spid="_x0000_s1075" style="position:absolute;left:1134;top:15706;width:10488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" filled="f" strokeweight="1.5pt"/>
                </v:group>
              </v:group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22961" w14:textId="77777777" w:rsidR="00F0368E" w:rsidRDefault="00BA3C78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AD04E13" wp14:editId="744FE4EC">
              <wp:simplePos x="0" y="0"/>
              <wp:positionH relativeFrom="page">
                <wp:posOffset>281354</wp:posOffset>
              </wp:positionH>
              <wp:positionV relativeFrom="margin">
                <wp:align>top</wp:align>
              </wp:positionV>
              <wp:extent cx="7105015" cy="10329705"/>
              <wp:effectExtent l="0" t="0" r="19685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05015" cy="10329705"/>
                        <a:chOff x="448" y="284"/>
                        <a:chExt cx="11189" cy="16102"/>
                      </a:xfrm>
                    </wpg:grpSpPr>
                    <wpg:grpSp>
                      <wpg:cNvPr id="2" name="Group 2"/>
                      <wpg:cNvGrpSpPr>
                        <a:grpSpLocks/>
                      </wpg:cNvGrpSpPr>
                      <wpg:grpSpPr bwMode="auto">
                        <a:xfrm>
                          <a:off x="448" y="284"/>
                          <a:ext cx="11176" cy="16102"/>
                          <a:chOff x="448" y="284"/>
                          <a:chExt cx="11176" cy="16102"/>
                        </a:xfrm>
                      </wpg:grpSpPr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34" y="284"/>
                            <a:ext cx="10488" cy="1581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" name="Group 4"/>
                        <wpg:cNvGrpSpPr>
                          <a:grpSpLocks/>
                        </wpg:cNvGrpSpPr>
                        <wpg:grpSpPr bwMode="auto">
                          <a:xfrm>
                            <a:off x="454" y="7881"/>
                            <a:ext cx="680" cy="8222"/>
                            <a:chOff x="454" y="8334"/>
                            <a:chExt cx="680" cy="8222"/>
                          </a:xfrm>
                        </wpg:grpSpPr>
                        <wpg:grpSp>
                          <wpg:cNvPr id="5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454" y="8334"/>
                              <a:ext cx="680" cy="8222"/>
                              <a:chOff x="454" y="8334"/>
                              <a:chExt cx="680" cy="8222"/>
                            </a:xfrm>
                          </wpg:grpSpPr>
                          <wps:wsp>
                            <wps:cNvPr id="6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54" y="8335"/>
                                <a:ext cx="283" cy="822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Line 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54" y="8334"/>
                                <a:ext cx="68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8" name="Line 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54" y="10319"/>
                                <a:ext cx="68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9" name="Line 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54" y="11737"/>
                                <a:ext cx="68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10" name="Lin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54" y="13154"/>
                                <a:ext cx="68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11" name="Lin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54" y="15139"/>
                                <a:ext cx="68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12" name="Line 1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54" y="16556"/>
                                <a:ext cx="68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wpg:grpSp>
                        <wps:wsp>
                          <wps:cNvPr id="13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7" y="8335"/>
                              <a:ext cx="397" cy="18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0E0B132" w14:textId="77777777" w:rsidR="00F0368E" w:rsidRPr="00EA45B7" w:rsidRDefault="00F0368E" w:rsidP="00707DE0">
                                <w:pPr>
                                  <w:ind w:left="57" w:right="57"/>
                                  <w:jc w:val="right"/>
                                  <w:rPr>
                                    <w:w w:val="80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14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4" y="8335"/>
                              <a:ext cx="283" cy="19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A3F7606" w14:textId="77777777" w:rsidR="00F0368E" w:rsidRPr="00107297" w:rsidRDefault="00F0368E" w:rsidP="00707DE0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w:pPr>
                                <w:r w:rsidRPr="00107297"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15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4" y="10319"/>
                              <a:ext cx="283" cy="14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A04A6D" w14:textId="77777777" w:rsidR="00863418" w:rsidRPr="00107297" w:rsidRDefault="00F0368E" w:rsidP="00863418">
                                <w:pPr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w:pPr>
                                <w:r w:rsidRPr="00107297"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t xml:space="preserve">Инв. № </w:t>
                                </w:r>
                                <w:proofErr w:type="spellStart"/>
                                <w:r w:rsidR="00863418" w:rsidRPr="00107297"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t>Взам</w:t>
                                </w:r>
                                <w:proofErr w:type="spellEnd"/>
                              </w:p>
                              <w:p w14:paraId="025416C3" w14:textId="77777777" w:rsidR="00863418" w:rsidRPr="00EA45B7" w:rsidRDefault="00863418" w:rsidP="00863418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EA45B7">
                                  <w:rPr>
                                    <w:sz w:val="20"/>
                                    <w:szCs w:val="20"/>
                                  </w:rPr>
                                  <w:t>Подп. и дата</w:t>
                                </w:r>
                              </w:p>
                              <w:p w14:paraId="6EF9DE2D" w14:textId="77777777" w:rsidR="00863418" w:rsidRPr="00EA45B7" w:rsidRDefault="00863418" w:rsidP="00863418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EA45B7">
                                  <w:rPr>
                                    <w:sz w:val="20"/>
                                    <w:szCs w:val="20"/>
                                  </w:rPr>
                                  <w:t>Инв. № подл.</w:t>
                                </w:r>
                              </w:p>
                              <w:p w14:paraId="02CD4C0E" w14:textId="77777777" w:rsidR="00F0368E" w:rsidRPr="00EA45B7" w:rsidRDefault="00F0368E" w:rsidP="00707DE0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EA45B7">
                                  <w:rPr>
                                    <w:sz w:val="20"/>
                                    <w:szCs w:val="20"/>
                                  </w:rPr>
                                  <w:t>дубл</w:t>
                                </w:r>
                                <w:proofErr w:type="spellEnd"/>
                                <w:r w:rsidRPr="00EA45B7">
                                  <w:rPr>
                                    <w:sz w:val="20"/>
                                    <w:szCs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vert270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16" name="Text Box 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7" y="10468"/>
                              <a:ext cx="397" cy="12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A0BAE82" w14:textId="77777777" w:rsidR="00F0368E" w:rsidRPr="00CA6EF3" w:rsidRDefault="00F0368E" w:rsidP="00707DE0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17" name="Text Box 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4" y="11737"/>
                              <a:ext cx="283" cy="14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167FDE7" w14:textId="77777777" w:rsidR="00F0368E" w:rsidRPr="00107297" w:rsidRDefault="00F0368E" w:rsidP="00707DE0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w:pPr>
                                <w:proofErr w:type="spellStart"/>
                                <w:r w:rsidRPr="00107297"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t>Взам</w:t>
                                </w:r>
                                <w:proofErr w:type="spellEnd"/>
                                <w:r w:rsidRPr="00107297"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t>. инв. №</w:t>
                                </w:r>
                              </w:p>
                            </w:txbxContent>
                          </wps:txbx>
                          <wps:bodyPr rot="0" vert="vert270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18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7" y="11827"/>
                              <a:ext cx="397" cy="13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4E0A4F1" w14:textId="77777777" w:rsidR="00F0368E" w:rsidRPr="00CA6EF3" w:rsidRDefault="00F0368E" w:rsidP="00707DE0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19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4" y="13154"/>
                              <a:ext cx="283" cy="19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8E7B9CF" w14:textId="77777777" w:rsidR="00F0368E" w:rsidRPr="00107297" w:rsidRDefault="00F0368E" w:rsidP="00707DE0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w:pPr>
                                <w:r w:rsidRPr="00107297"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20" name="Text Box 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4" y="15139"/>
                              <a:ext cx="283" cy="14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DB5F05A" w14:textId="77777777" w:rsidR="00F0368E" w:rsidRPr="00D42B45" w:rsidRDefault="00F0368E" w:rsidP="00707DE0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</w:pPr>
                                <w:r w:rsidRPr="00107297"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t>Инв. № подл</w:t>
                                </w:r>
                                <w:r w:rsidRPr="00D42B45"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vert270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21" name="Text Box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7" y="13199"/>
                              <a:ext cx="397" cy="1939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</a:ln>
                          </wps:spPr>
                          <wps:txbx>
                            <w:txbxContent>
                              <w:p w14:paraId="0046E10D" w14:textId="77777777" w:rsidR="00F0368E" w:rsidRPr="00863418" w:rsidRDefault="00F0368E" w:rsidP="00707DE0">
                                <w:pPr>
                                  <w:ind w:left="57" w:right="57"/>
                                  <w:jc w:val="right"/>
                                  <w:rPr>
                                    <w:i/>
                                    <w:iCs/>
                                    <w:w w:val="80"/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22" name="Text Box 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7" y="15205"/>
                              <a:ext cx="397" cy="13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849DC22" w14:textId="77777777" w:rsidR="00F0368E" w:rsidRPr="00863418" w:rsidRDefault="00F0368E" w:rsidP="00707DE0">
                                <w:pPr>
                                  <w:jc w:val="center"/>
                                  <w:rPr>
                                    <w:i/>
                                    <w:iCs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8000" rIns="18000" bIns="18000" anchor="t" anchorCtr="0" upright="1">
                            <a:noAutofit/>
                          </wps:bodyPr>
                        </wps:wsp>
                      </wpg:grpSp>
                      <wpg:grpSp>
                        <wpg:cNvPr id="23" name="Group 23"/>
                        <wpg:cNvGrpSpPr>
                          <a:grpSpLocks/>
                        </wpg:cNvGrpSpPr>
                        <wpg:grpSpPr bwMode="auto">
                          <a:xfrm>
                            <a:off x="1134" y="16103"/>
                            <a:ext cx="8789" cy="283"/>
                            <a:chOff x="1134" y="16273"/>
                            <a:chExt cx="8789" cy="283"/>
                          </a:xfrm>
                        </wpg:grpSpPr>
                        <wps:wsp>
                          <wps:cNvPr id="24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20" y="16273"/>
                              <a:ext cx="113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33D4588" w14:textId="77777777" w:rsidR="00F0368E" w:rsidRPr="00107297" w:rsidRDefault="00F0368E" w:rsidP="00707DE0">
                                <w:pPr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</w:pPr>
                                <w:r w:rsidRPr="00107297"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  <w:t>Копировал</w:t>
                                </w: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25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789" y="16273"/>
                              <a:ext cx="113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655E5CC" w14:textId="77777777" w:rsidR="00F0368E" w:rsidRPr="00107297" w:rsidRDefault="00F0368E" w:rsidP="00707DE0">
                                <w:pPr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</w:pPr>
                                <w:r w:rsidRPr="00107297"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  <w:t>Формат А4</w:t>
                                </w: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26" name="Text 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34" y="16273"/>
                              <a:ext cx="113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020657B" w14:textId="77777777" w:rsidR="00F0368E" w:rsidRPr="00EA45B7" w:rsidRDefault="00F0368E" w:rsidP="00707DE0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</wpg:grpSp>
                      <wpg:grpSp>
                        <wpg:cNvPr id="27" name="Group 27"/>
                        <wpg:cNvGrpSpPr>
                          <a:grpSpLocks/>
                        </wpg:cNvGrpSpPr>
                        <wpg:grpSpPr bwMode="auto">
                          <a:xfrm>
                            <a:off x="448" y="284"/>
                            <a:ext cx="1123" cy="7090"/>
                            <a:chOff x="448" y="284"/>
                            <a:chExt cx="1123" cy="7090"/>
                          </a:xfrm>
                        </wpg:grpSpPr>
                        <wpg:grpSp>
                          <wpg:cNvPr id="28" name="Group 28"/>
                          <wpg:cNvGrpSpPr>
                            <a:grpSpLocks/>
                          </wpg:cNvGrpSpPr>
                          <wpg:grpSpPr bwMode="auto">
                            <a:xfrm>
                              <a:off x="454" y="284"/>
                              <a:ext cx="680" cy="6804"/>
                              <a:chOff x="454" y="284"/>
                              <a:chExt cx="680" cy="6804"/>
                            </a:xfrm>
                          </wpg:grpSpPr>
                          <wps:wsp>
                            <wps:cNvPr id="29" name="Rectangle 2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54" y="284"/>
                                <a:ext cx="283" cy="6803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" name="Line 3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54" y="284"/>
                                <a:ext cx="68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31" name="Line 3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54" y="3686"/>
                                <a:ext cx="68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32" name="Line 3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54" y="7088"/>
                                <a:ext cx="68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wpg:grpSp>
                        <wps:wsp>
                          <wps:cNvPr id="33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7" y="448"/>
                              <a:ext cx="397" cy="31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212C93" w14:textId="6FEF94A2" w:rsidR="00F0368E" w:rsidRPr="00845929" w:rsidRDefault="00845929" w:rsidP="00707DE0">
                                <w:pPr>
                                  <w:jc w:val="center"/>
                                  <w:rPr>
                                    <w:rFonts w:ascii="GOST type A" w:hAnsi="GOST type A"/>
                                    <w:bCs/>
                                    <w:i/>
                                    <w:iCs/>
                                    <w:sz w:val="26"/>
                                    <w:szCs w:val="26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A" w:hAnsi="GOST type A"/>
                                    <w:bCs/>
                                    <w:i/>
                                    <w:iCs/>
                                    <w:sz w:val="26"/>
                                    <w:szCs w:val="26"/>
                                    <w:lang w:val="en-US"/>
                                  </w:rPr>
                                  <w:t>perv_primen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vert270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34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8" y="284"/>
                              <a:ext cx="289" cy="329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8C50BE3" w14:textId="77777777" w:rsidR="00F0368E" w:rsidRPr="00107297" w:rsidRDefault="00F0368E" w:rsidP="00707DE0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w:pPr>
                                <w:r w:rsidRPr="00107297"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t xml:space="preserve">Перв. </w:t>
                                </w:r>
                                <w:proofErr w:type="spellStart"/>
                                <w:r w:rsidRPr="00107297"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t>примен</w:t>
                                </w:r>
                                <w:proofErr w:type="spellEnd"/>
                                <w:r w:rsidRPr="00107297"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vert270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35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8" y="3828"/>
                              <a:ext cx="283" cy="32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A78B51D" w14:textId="77777777" w:rsidR="00F0368E" w:rsidRPr="00107297" w:rsidRDefault="00F0368E" w:rsidP="00707DE0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w:pPr>
                                <w:r w:rsidRPr="00107297"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t>Справ. №</w:t>
                                </w:r>
                              </w:p>
                            </w:txbxContent>
                          </wps:txbx>
                          <wps:bodyPr rot="0" vert="vert270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36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4" y="3972"/>
                              <a:ext cx="397" cy="34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C89F9F0" w14:textId="77777777" w:rsidR="00F0368E" w:rsidRPr="00F276A8" w:rsidRDefault="00F0368E" w:rsidP="00707DE0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8000" rIns="18000" bIns="1800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37"/>
                        <wpg:cNvGrpSpPr>
                          <a:grpSpLocks/>
                        </wpg:cNvGrpSpPr>
                        <wpg:grpSpPr bwMode="auto">
                          <a:xfrm>
                            <a:off x="1134" y="13835"/>
                            <a:ext cx="10490" cy="2268"/>
                            <a:chOff x="1134" y="14288"/>
                            <a:chExt cx="10490" cy="2268"/>
                          </a:xfrm>
                        </wpg:grpSpPr>
                        <wpg:grpSp>
                          <wpg:cNvPr id="38" name="Group 38"/>
                          <wpg:cNvGrpSpPr>
                            <a:grpSpLocks/>
                          </wpg:cNvGrpSpPr>
                          <wpg:grpSpPr bwMode="auto">
                            <a:xfrm>
                              <a:off x="1134" y="14402"/>
                              <a:ext cx="10490" cy="2154"/>
                              <a:chOff x="1134" y="14402"/>
                              <a:chExt cx="10490" cy="2154"/>
                            </a:xfrm>
                          </wpg:grpSpPr>
                          <wps:wsp>
                            <wps:cNvPr id="39" name="Text Box 3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103" y="14402"/>
                                <a:ext cx="6236" cy="6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7A8EC5B" w14:textId="22DBA9E6" w:rsidR="00F0368E" w:rsidRPr="00845929" w:rsidRDefault="00845929" w:rsidP="00F912B6">
                                  <w:pPr>
                                    <w:ind w:left="57" w:right="57"/>
                                    <w:jc w:val="center"/>
                                    <w:rPr>
                                      <w:rFonts w:ascii="GOST type A" w:hAnsi="GOST type A"/>
                                      <w:bCs/>
                                      <w:i/>
                                      <w:i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GOST type A" w:hAnsi="GOST type A"/>
                                      <w:bCs/>
                                      <w:i/>
                                      <w:iCs/>
                                      <w:sz w:val="36"/>
                                      <w:szCs w:val="36"/>
                                      <w:lang w:val="en-US"/>
                                    </w:rPr>
                                    <w:t>blpa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36000" tIns="36000" rIns="36000" bIns="36000" anchor="t" anchorCtr="0" upright="1">
                              <a:noAutofit/>
                            </wps:bodyPr>
                          </wps:wsp>
                          <wps:wsp>
                            <wps:cNvPr id="40" name="Text Box 4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34" y="14572"/>
                                <a:ext cx="397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5046853" w14:textId="458BECAE" w:rsidR="00F0368E" w:rsidRPr="00845929" w:rsidRDefault="00845929" w:rsidP="00707DE0">
                                  <w:pPr>
                                    <w:jc w:val="center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proofErr w:type="spellStart"/>
                                  <w:r w:rsidRPr="00845929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  <w:lang w:val="en-US"/>
                                    </w:rPr>
                                    <w:t>n_i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41" name="Text Box 4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31" y="14572"/>
                                <a:ext cx="567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BDDE150" w14:textId="7C73331C" w:rsidR="00F0368E" w:rsidRPr="00845929" w:rsidRDefault="00845929" w:rsidP="00707DE0">
                                  <w:pPr>
                                    <w:jc w:val="center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proofErr w:type="spellStart"/>
                                  <w:r w:rsidRPr="00845929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  <w:lang w:val="en-US"/>
                                    </w:rPr>
                                    <w:t>n_z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42" name="Text Box 4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98" y="14572"/>
                                <a:ext cx="1304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DF088C5" w14:textId="498DAC97" w:rsidR="00F0368E" w:rsidRPr="003E389B" w:rsidRDefault="00845929" w:rsidP="00707DE0">
                                  <w:pPr>
                                    <w:ind w:left="57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proofErr w:type="spellStart"/>
                                  <w:r w:rsidRPr="003E389B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  <w:lang w:val="en-US"/>
                                    </w:rPr>
                                    <w:t>nom_iz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43" name="Text Box 4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02" y="14572"/>
                                <a:ext cx="850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FF50870" w14:textId="77777777" w:rsidR="00F0368E" w:rsidRPr="00F276A8" w:rsidRDefault="00F0368E" w:rsidP="00707DE0">
                                  <w:pPr>
                                    <w:ind w:left="57"/>
                                    <w:rPr>
                                      <w:w w:val="8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44" name="Text Box 4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53" y="14572"/>
                                <a:ext cx="567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2AC1E2A" w14:textId="77777777" w:rsidR="00F0368E" w:rsidRPr="00F276A8" w:rsidRDefault="00F0368E" w:rsidP="00707DE0">
                                  <w:pPr>
                                    <w:jc w:val="center"/>
                                    <w:rPr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  <w:p w14:paraId="200DEDE1" w14:textId="77777777" w:rsidR="00F0368E" w:rsidRPr="003B20AC" w:rsidRDefault="00F0368E" w:rsidP="00707DE0">
                                  <w:pPr>
                                    <w:ind w:left="-57" w:right="-57"/>
                                    <w:jc w:val="center"/>
                                    <w:rPr>
                                      <w:rFonts w:ascii="GOST type B" w:hAnsi="GOST type B"/>
                                      <w:i/>
                                      <w:w w:val="65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45" name="Text Box 4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34" y="14855"/>
                                <a:ext cx="397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46E7E26" w14:textId="77777777" w:rsidR="00F0368E" w:rsidRPr="00107297" w:rsidRDefault="00F0368E" w:rsidP="00707DE0">
                                  <w:pPr>
                                    <w:jc w:val="center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t>Изм.</w:t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46" name="Text Box 4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31" y="14855"/>
                                <a:ext cx="567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F4B4FA2" w14:textId="77777777" w:rsidR="00F0368E" w:rsidRPr="00107297" w:rsidRDefault="005059DC" w:rsidP="005059DC">
                                  <w:pPr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47" name="Text Box 4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98" y="14855"/>
                                <a:ext cx="1304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778F7BB" w14:textId="77777777" w:rsidR="00F0368E" w:rsidRPr="00107297" w:rsidRDefault="00F0368E" w:rsidP="00707DE0">
                                  <w:pPr>
                                    <w:ind w:left="57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t>№ докум.</w:t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48" name="Text Box 4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02" y="14855"/>
                                <a:ext cx="850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F4A3169" w14:textId="77777777" w:rsidR="00F0368E" w:rsidRPr="00107297" w:rsidRDefault="00F0368E" w:rsidP="00707DE0">
                                  <w:pPr>
                                    <w:ind w:left="57"/>
                                    <w:jc w:val="center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t>Подп.</w:t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49" name="Text Box 4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53" y="15139"/>
                                <a:ext cx="567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BF48EA1" w14:textId="77777777" w:rsidR="00F0368E" w:rsidRPr="00265A4A" w:rsidRDefault="00F0368E" w:rsidP="00707DE0">
                                  <w:pPr>
                                    <w:rPr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50" name="Text Box 5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53" y="14855"/>
                                <a:ext cx="567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60ABD5D" w14:textId="77777777" w:rsidR="00F0368E" w:rsidRPr="00107297" w:rsidRDefault="00F0368E" w:rsidP="00707DE0">
                                  <w:pPr>
                                    <w:jc w:val="center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t>Дата</w:t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51" name="Text Box 5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02" y="15139"/>
                                <a:ext cx="850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89132CA" w14:textId="77777777" w:rsidR="00F0368E" w:rsidRPr="00F276A8" w:rsidRDefault="00F0368E" w:rsidP="00707DE0">
                                  <w:pPr>
                                    <w:ind w:left="57"/>
                                    <w:rPr>
                                      <w:w w:val="8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52" name="Text Box 5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02" y="15422"/>
                                <a:ext cx="850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56CF91F" w14:textId="77777777" w:rsidR="00F0368E" w:rsidRPr="00F276A8" w:rsidRDefault="00F0368E" w:rsidP="00707DE0">
                                  <w:pPr>
                                    <w:ind w:left="57"/>
                                    <w:rPr>
                                      <w:w w:val="8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53" name="Text Box 5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02" y="15706"/>
                                <a:ext cx="850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2912A52" w14:textId="77777777" w:rsidR="00F0368E" w:rsidRPr="00F276A8" w:rsidRDefault="00F0368E" w:rsidP="00707DE0">
                                  <w:pPr>
                                    <w:ind w:left="57"/>
                                    <w:rPr>
                                      <w:w w:val="8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54" name="Text Box 5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02" y="15989"/>
                                <a:ext cx="850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596F619" w14:textId="77777777" w:rsidR="00F0368E" w:rsidRPr="00F276A8" w:rsidRDefault="00F0368E" w:rsidP="00707DE0">
                                  <w:pPr>
                                    <w:ind w:left="57"/>
                                    <w:rPr>
                                      <w:w w:val="8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55" name="Text Box 5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53" y="16273"/>
                                <a:ext cx="567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8B8A43A" w14:textId="77777777" w:rsidR="00F0368E" w:rsidRPr="00265A4A" w:rsidRDefault="00F0368E" w:rsidP="00707DE0">
                                  <w:pPr>
                                    <w:rPr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56" name="Text Box 5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02" y="16273"/>
                                <a:ext cx="850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6E28C7A" w14:textId="77777777" w:rsidR="00F0368E" w:rsidRPr="00F276A8" w:rsidRDefault="00F0368E" w:rsidP="00707DE0">
                                  <w:pPr>
                                    <w:ind w:left="57"/>
                                    <w:rPr>
                                      <w:w w:val="8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57" name="Text Box 5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53" y="15706"/>
                                <a:ext cx="567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1B5BC0C" w14:textId="77777777" w:rsidR="00F0368E" w:rsidRPr="00F276A8" w:rsidRDefault="00F0368E" w:rsidP="00707DE0">
                                  <w:pPr>
                                    <w:jc w:val="center"/>
                                    <w:rPr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  <w:p w14:paraId="63FC07C7" w14:textId="77777777" w:rsidR="00F0368E" w:rsidRPr="00265A4A" w:rsidRDefault="00F0368E" w:rsidP="00707DE0">
                                  <w:pPr>
                                    <w:rPr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58" name="Text Box 5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53" y="15989"/>
                                <a:ext cx="567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ABC5E4D" w14:textId="77777777" w:rsidR="00F0368E" w:rsidRPr="00265A4A" w:rsidRDefault="00F0368E" w:rsidP="00707DE0">
                                  <w:pPr>
                                    <w:rPr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59" name="Text Box 5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53" y="15422"/>
                                <a:ext cx="567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F9629CF" w14:textId="77777777" w:rsidR="00F0368E" w:rsidRPr="00265A4A" w:rsidRDefault="00F0368E" w:rsidP="00707DE0">
                                  <w:pPr>
                                    <w:rPr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60" name="Text Box 6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98" y="15139"/>
                                <a:ext cx="1304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C748E9D" w14:textId="26A7D55F" w:rsidR="00F0368E" w:rsidRPr="00845929" w:rsidRDefault="00845929" w:rsidP="00707DE0">
                                  <w:pPr>
                                    <w:ind w:left="57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  <w:lang w:val="en-US"/>
                                    </w:rPr>
                                    <w:t>razrab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61" name="Text Box 6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98" y="15422"/>
                                <a:ext cx="1304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82C10EF" w14:textId="223153A5" w:rsidR="00F0368E" w:rsidRPr="00845929" w:rsidRDefault="00845929" w:rsidP="00707DE0">
                                  <w:pPr>
                                    <w:ind w:left="57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  <w:lang w:val="en-US"/>
                                    </w:rPr>
                                    <w:t>prover</w:t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62" name="Text Box 6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98" y="15706"/>
                                <a:ext cx="1304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D665939" w14:textId="77777777" w:rsidR="00F0368E" w:rsidRPr="00CA6EF3" w:rsidRDefault="00F0368E" w:rsidP="00CA6EF3">
                                  <w:pPr>
                                    <w:ind w:left="57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  <w:p w14:paraId="2A79A47E" w14:textId="77777777" w:rsidR="00F0368E" w:rsidRPr="00F276A8" w:rsidRDefault="00F0368E" w:rsidP="00707DE0">
                                  <w:pPr>
                                    <w:ind w:left="57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63" name="Text Box 6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98" y="15989"/>
                                <a:ext cx="1304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D8D5C85" w14:textId="723CB365" w:rsidR="00F0368E" w:rsidRPr="00845929" w:rsidRDefault="00845929" w:rsidP="00707DE0">
                                  <w:pPr>
                                    <w:ind w:left="57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  <w:lang w:val="en-US"/>
                                    </w:rPr>
                                    <w:t>n_kontr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64" name="Text Box 6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98" y="16273"/>
                                <a:ext cx="1304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84FB74F" w14:textId="71832BB1" w:rsidR="00F0368E" w:rsidRPr="00845929" w:rsidRDefault="00845929" w:rsidP="00707DE0">
                                  <w:pPr>
                                    <w:ind w:left="57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  <w:lang w:val="en-US"/>
                                    </w:rPr>
                                    <w:t>utverd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65" name="Text Box 6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34" y="15139"/>
                                <a:ext cx="964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46CFB85" w14:textId="77777777" w:rsidR="00F0368E" w:rsidRPr="00107297" w:rsidRDefault="00F0368E" w:rsidP="00707DE0">
                                  <w:pPr>
                                    <w:ind w:left="57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  <w:proofErr w:type="spellStart"/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t>Разраб</w:t>
                                  </w:r>
                                  <w:proofErr w:type="spellEnd"/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66" name="Text Box 6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34" y="15422"/>
                                <a:ext cx="964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0DA5849" w14:textId="77777777" w:rsidR="00F0368E" w:rsidRPr="00107297" w:rsidRDefault="00F0368E" w:rsidP="00707DE0">
                                  <w:pPr>
                                    <w:ind w:left="57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t>Пров.</w:t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67" name="Text Box 6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34" y="15706"/>
                                <a:ext cx="964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B739689" w14:textId="77777777" w:rsidR="00F0368E" w:rsidRPr="00F276A8" w:rsidRDefault="00F0368E" w:rsidP="00707DE0">
                                  <w:pPr>
                                    <w:ind w:left="57"/>
                                    <w:rPr>
                                      <w:w w:val="9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68" name="Text Box 6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34" y="15989"/>
                                <a:ext cx="964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46360CD" w14:textId="77777777" w:rsidR="00F0368E" w:rsidRPr="00107297" w:rsidRDefault="00F0368E" w:rsidP="00707DE0">
                                  <w:pPr>
                                    <w:ind w:left="57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t>Н. контр.</w:t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69" name="Text Box 6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34" y="16273"/>
                                <a:ext cx="964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C3DF541" w14:textId="77777777" w:rsidR="00F0368E" w:rsidRPr="00107297" w:rsidRDefault="00F0368E" w:rsidP="00707DE0">
                                  <w:pPr>
                                    <w:ind w:left="57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t>Утв.</w:t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70" name="Text Box 7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820" y="16273"/>
                                <a:ext cx="3969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9845857" w14:textId="77777777" w:rsidR="00F0368E" w:rsidRPr="00225F92" w:rsidRDefault="00F0368E" w:rsidP="00F912B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0" rIns="18000" bIns="0" anchor="t" anchorCtr="0" upright="1">
                              <a:noAutofit/>
                            </wps:bodyPr>
                          </wps:wsp>
                          <wps:wsp>
                            <wps:cNvPr id="71" name="Text Box 7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820" y="15139"/>
                                <a:ext cx="3969" cy="113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590829E" w14:textId="77777777" w:rsidR="00F0368E" w:rsidRPr="00107297" w:rsidRDefault="00F0368E" w:rsidP="00707DE0">
                                  <w:pPr>
                                    <w:jc w:val="center"/>
                                    <w:rPr>
                                      <w:rFonts w:ascii="GOST type A" w:hAnsi="GOST type A"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13EFA3DE" w14:textId="529C356B" w:rsidR="007B0EDD" w:rsidRPr="00845929" w:rsidRDefault="00845929" w:rsidP="00707DE0">
                                  <w:pPr>
                                    <w:jc w:val="center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32"/>
                                      <w:szCs w:val="32"/>
                                      <w:lang w:val="en-US"/>
                                    </w:rPr>
                                    <w:t>device_name</w:t>
                                  </w:r>
                                  <w:proofErr w:type="spellEnd"/>
                                </w:p>
                                <w:p w14:paraId="6B6E4587" w14:textId="77777777" w:rsidR="00107297" w:rsidRPr="00107297" w:rsidRDefault="00107297" w:rsidP="00707DE0">
                                  <w:pPr>
                                    <w:jc w:val="center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006E29A2" w14:textId="77777777" w:rsidR="00F0368E" w:rsidRPr="00D42B45" w:rsidRDefault="004045E8" w:rsidP="00707DE0">
                                  <w:pPr>
                                    <w:jc w:val="center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  <w:t>Спецификация</w:t>
                                  </w:r>
                                </w:p>
                              </w:txbxContent>
                            </wps:txbx>
                            <wps:bodyPr rot="0" vert="horz" wrap="square" lIns="36000" tIns="36000" rIns="36000" bIns="36000" anchor="t" anchorCtr="0" upright="1">
                              <a:noAutofit/>
                            </wps:bodyPr>
                          </wps:wsp>
                          <wps:wsp>
                            <wps:cNvPr id="72" name="Text Box 7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490" y="15139"/>
                                <a:ext cx="1134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5A9B3BA" w14:textId="77777777" w:rsidR="00F0368E" w:rsidRPr="00107297" w:rsidRDefault="00F0368E" w:rsidP="00707DE0">
                                  <w:pPr>
                                    <w:jc w:val="center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t>Листов</w:t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73" name="Text Box 7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490" y="15422"/>
                                <a:ext cx="1134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92EC70A" w14:textId="77777777" w:rsidR="00F0368E" w:rsidRPr="00107297" w:rsidRDefault="00F0368E" w:rsidP="00707DE0">
                                  <w:pPr>
                                    <w:jc w:val="center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fldChar w:fldCharType="begin"/>
                                  </w: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instrText xml:space="preserve"> NUMPAGES   \* MERGEFORMAT </w:instrText>
                                  </w: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fldChar w:fldCharType="separate"/>
                                  </w:r>
                                  <w:r w:rsidR="00E918AF">
                                    <w:rPr>
                                      <w:rFonts w:ascii="GOST type A" w:hAnsi="GOST type A"/>
                                      <w:i/>
                                      <w:iCs/>
                                      <w:noProof/>
                                      <w:sz w:val="26"/>
                                      <w:szCs w:val="26"/>
                                    </w:rPr>
                                    <w:t>2</w:t>
                                  </w: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74" name="Text Box 7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639" y="15139"/>
                                <a:ext cx="850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F9F7217" w14:textId="77777777" w:rsidR="00F0368E" w:rsidRPr="00107297" w:rsidRDefault="00F0368E" w:rsidP="00707DE0">
                                  <w:pPr>
                                    <w:jc w:val="center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75" name="Text Box 7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639" y="15422"/>
                                <a:ext cx="850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4F5CA17" w14:textId="77777777" w:rsidR="00F0368E" w:rsidRPr="00107297" w:rsidRDefault="00F0368E" w:rsidP="00707DE0">
                                  <w:pPr>
                                    <w:jc w:val="center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fldChar w:fldCharType="begin"/>
                                  </w: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instrText xml:space="preserve"> PAGE    \* MERGEFORMAT </w:instrText>
                                  </w: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fldChar w:fldCharType="separate"/>
                                  </w:r>
                                  <w:r w:rsidR="00E918AF">
                                    <w:rPr>
                                      <w:rFonts w:ascii="GOST type A" w:hAnsi="GOST type A"/>
                                      <w:i/>
                                      <w:iCs/>
                                      <w:noProof/>
                                      <w:sz w:val="26"/>
                                      <w:szCs w:val="26"/>
                                    </w:rPr>
                                    <w:t>1</w:t>
                                  </w: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76" name="Text Box 7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356" y="15422"/>
                                <a:ext cx="283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5EAF074" w14:textId="77777777" w:rsidR="00F0368E" w:rsidRPr="00F276A8" w:rsidRDefault="00F0368E" w:rsidP="00707DE0">
                                  <w:pPr>
                                    <w:ind w:left="-57" w:right="-57"/>
                                    <w:jc w:val="center"/>
                                    <w:rPr>
                                      <w:w w:val="90"/>
                                      <w:sz w:val="20"/>
                                      <w:szCs w:val="20"/>
                                      <w:vertAlign w:val="subscript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25200" anchor="t" anchorCtr="0" upright="1">
                              <a:noAutofit/>
                            </wps:bodyPr>
                          </wps:wsp>
                          <wps:wsp>
                            <wps:cNvPr id="77" name="Text Box 7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789" y="15706"/>
                                <a:ext cx="2835" cy="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02AED95" w14:textId="77777777" w:rsidR="00F0368E" w:rsidRPr="00F276A8" w:rsidRDefault="00F0368E" w:rsidP="00707DE0">
                                  <w:pPr>
                                    <w:jc w:val="center"/>
                                  </w:pPr>
                                </w:p>
                                <w:p w14:paraId="59E9379B" w14:textId="2BF26544" w:rsidR="00F0368E" w:rsidRPr="00845929" w:rsidRDefault="00845929" w:rsidP="00CA6EF3">
                                  <w:pPr>
                                    <w:jc w:val="center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  <w:lang w:val="en-US"/>
                                    </w:rPr>
                                    <w:t>company_name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78" name="Text Box 7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789" y="15422"/>
                                <a:ext cx="283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4079202" w14:textId="77777777" w:rsidR="00F0368E" w:rsidRPr="00F276A8" w:rsidRDefault="00F0368E" w:rsidP="004F709A">
                                  <w:pPr>
                                    <w:ind w:left="-57" w:right="-57"/>
                                    <w:rPr>
                                      <w:w w:val="90"/>
                                      <w:sz w:val="20"/>
                                      <w:szCs w:val="20"/>
                                      <w:vertAlign w:val="subscript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25200" anchor="t" anchorCtr="0" upright="1">
                              <a:noAutofit/>
                            </wps:bodyPr>
                          </wps:wsp>
                          <wps:wsp>
                            <wps:cNvPr id="79" name="Text Box 7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72" y="15422"/>
                                <a:ext cx="283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F889086" w14:textId="77777777" w:rsidR="00F0368E" w:rsidRPr="00F276A8" w:rsidRDefault="00F0368E" w:rsidP="00707DE0">
                                  <w:pPr>
                                    <w:ind w:left="-57" w:right="-57"/>
                                    <w:jc w:val="center"/>
                                    <w:rPr>
                                      <w:w w:val="90"/>
                                      <w:sz w:val="20"/>
                                      <w:szCs w:val="20"/>
                                      <w:vertAlign w:val="subscript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25200" anchor="t" anchorCtr="0" upright="1">
                              <a:noAutofit/>
                            </wps:bodyPr>
                          </wps:wsp>
                          <wps:wsp>
                            <wps:cNvPr id="80" name="Text Box 8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789" y="15139"/>
                                <a:ext cx="850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C7E96CC" w14:textId="77777777" w:rsidR="00F0368E" w:rsidRPr="00107297" w:rsidRDefault="00F0368E" w:rsidP="00707DE0">
                                  <w:pPr>
                                    <w:jc w:val="center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t>Лит.</w:t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81" name="Group 81"/>
                          <wpg:cNvGrpSpPr>
                            <a:grpSpLocks/>
                          </wpg:cNvGrpSpPr>
                          <wpg:grpSpPr bwMode="auto">
                            <a:xfrm>
                              <a:off x="1134" y="14288"/>
                              <a:ext cx="10490" cy="2268"/>
                              <a:chOff x="1134" y="14288"/>
                              <a:chExt cx="10490" cy="2268"/>
                            </a:xfrm>
                          </wpg:grpSpPr>
                          <wps:wsp>
                            <wps:cNvPr id="82" name="Line 8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4" y="15139"/>
                                <a:ext cx="10488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83" name="Line 8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4" y="14855"/>
                                <a:ext cx="368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84" name="Line 8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4" y="14572"/>
                                <a:ext cx="368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85" name="Line 8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4" y="15422"/>
                                <a:ext cx="368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86" name="Line 8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4" y="15706"/>
                                <a:ext cx="368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87" name="Line 8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4" y="15989"/>
                                <a:ext cx="368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88" name="Line 8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4" y="16273"/>
                                <a:ext cx="368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89" name="Line 8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789" y="15422"/>
                                <a:ext cx="283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90" name="Line 9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789" y="15706"/>
                                <a:ext cx="283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91" name="Line 9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789" y="15139"/>
                                <a:ext cx="0" cy="1417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92" name="Line 9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639" y="15139"/>
                                <a:ext cx="0" cy="567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93" name="Line 9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490" y="15139"/>
                                <a:ext cx="0" cy="567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94" name="Line 9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072" y="15422"/>
                                <a:ext cx="0" cy="283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95" name="Line 9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356" y="15422"/>
                                <a:ext cx="0" cy="283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96" name="Line 9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820" y="14288"/>
                                <a:ext cx="0" cy="2268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97" name="Line 9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253" y="14288"/>
                                <a:ext cx="0" cy="2268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98" name="Line 9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402" y="14288"/>
                                <a:ext cx="0" cy="2268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99" name="Line 9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31" y="14288"/>
                                <a:ext cx="0" cy="85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100" name="Line 10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098" y="14288"/>
                                <a:ext cx="0" cy="2268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101" name="Rectangle 10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34" y="14288"/>
                                <a:ext cx="10488" cy="226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grpSp>
                    <wpg:grpSp>
                      <wpg:cNvPr id="103" name="Group 103"/>
                      <wpg:cNvGrpSpPr>
                        <a:grpSpLocks/>
                      </wpg:cNvGrpSpPr>
                      <wpg:grpSpPr bwMode="auto">
                        <a:xfrm>
                          <a:off x="4819" y="12624"/>
                          <a:ext cx="6818" cy="1221"/>
                          <a:chOff x="4819" y="13077"/>
                          <a:chExt cx="6818" cy="1221"/>
                        </a:xfrm>
                      </wpg:grpSpPr>
                      <wps:wsp>
                        <wps:cNvPr id="104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4820" y="13835"/>
                            <a:ext cx="6803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05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5613" y="13083"/>
                            <a:ext cx="0" cy="75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06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8751" y="13077"/>
                            <a:ext cx="6" cy="758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72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4834" y="13077"/>
                            <a:ext cx="6803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73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4819" y="13077"/>
                            <a:ext cx="1" cy="122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AD04E13" id="Group 1" o:spid="_x0000_s1076" style="position:absolute;margin-left:22.15pt;margin-top:0;width:559.45pt;height:813.35pt;z-index:251657216;mso-position-horizontal-relative:page;mso-position-vertical:top;mso-position-vertical-relative:margin" coordorigin="448,284" coordsize="11189,16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">
              <v:group id="Group 2" o:spid="_x0000_s1077" style="position:absolute;left:448;top:284;width:11176;height:16102" coordorigin="448,284" coordsize="11176,16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rect id="Rectangle 3" o:spid="_x0000_s1078" style="position:absolute;left:1134;top:284;width:10488;height:15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" filled="f" strokeweight="1.5pt"/>
                <v:group id="Group 4" o:spid="_x0000_s1079" style="position:absolute;left:454;top:7881;width:680;height:8222" coordorigin="454,8334" coordsize="680,8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group id="Group 5" o:spid="_x0000_s1080" style="position:absolute;left:454;top:8334;width:680;height:8222" coordorigin="454,8334" coordsize="680,8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rect id="Rectangle 6" o:spid="_x0000_s1081" style="position:absolute;left:454;top:8335;width:283;height:8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" filled="f" strokeweight="1.5pt"/>
                    <v:line id="Line 7" o:spid="_x0000_s1082" style="position:absolute;visibility:visible;mso-wrap-style:square" from="454,8334" to="1134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" strokeweight="1.5pt"/>
                    <v:line id="Line 8" o:spid="_x0000_s1083" style="position:absolute;visibility:visible;mso-wrap-style:square" from="454,10319" to="1134,10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" strokeweight="1.5pt"/>
                    <v:line id="Line 9" o:spid="_x0000_s1084" style="position:absolute;visibility:visible;mso-wrap-style:square" from="454,11737" to="1134,11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" strokeweight="1.5pt"/>
                    <v:line id="Line 10" o:spid="_x0000_s1085" style="position:absolute;visibility:visible;mso-wrap-style:square" from="454,13154" to="1134,13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RRu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/08osMoFe/AAAA//8DAFBLAQItABQABgAIAAAAIQDb4fbL7gAAAIUBAAATAAAAAAAAAAAA&#10;AAAAAAAAAABbQ29udGVudF9UeXBlc10ueG1sUEsBAi0AFAAGAAgAAAAhAFr0LFu/AAAAFQEAAAsA&#10;AAAAAAAAAAAAAAAAHwEAAF9yZWxzLy5yZWxzUEsBAi0AFAAGAAgAAAAhAA4lFG7EAAAA2wAAAA8A&#10;AAAAAAAAAAAAAAAABwIAAGRycy9kb3ducmV2LnhtbFBLBQYAAAAAAwADALcAAAD4AgAAAAA=&#10;" strokeweight="1.5pt"/>
                    <v:line id="Line 11" o:spid="_x0000_s1086" style="position:absolute;visibility:visible;mso-wrap-style:square" from="454,15139" to="1134,15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" strokeweight="1.5pt"/>
                    <v:line id="Line 12" o:spid="_x0000_s1087" style="position:absolute;visibility:visible;mso-wrap-style:square" from="454,16556" to="1134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" strokeweight="1.5pt"/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" o:spid="_x0000_s1088" type="#_x0000_t202" style="position:absolute;left:737;top:8335;width:397;height:1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" filled="f" stroked="f">
                    <v:textbox style="layout-flow:vertical;mso-layout-flow-alt:bottom-to-top" inset=".5mm,.5mm,.5mm,.5mm">
                      <w:txbxContent>
                        <w:p w14:paraId="50E0B132" w14:textId="77777777" w:rsidR="00F0368E" w:rsidRPr="00EA45B7" w:rsidRDefault="00F0368E" w:rsidP="00707DE0">
                          <w:pPr>
                            <w:ind w:left="57" w:right="57"/>
                            <w:jc w:val="right"/>
                            <w:rPr>
                              <w:w w:val="80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  <v:shape id="Text Box 14" o:spid="_x0000_s1089" type="#_x0000_t202" style="position:absolute;left:454;top:8335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" filled="f" stroked="f">
                    <v:textbox style="layout-flow:vertical;mso-layout-flow-alt:bottom-to-top" inset=".5mm,.5mm,.5mm,.5mm">
                      <w:txbxContent>
                        <w:p w14:paraId="6A3F7606" w14:textId="77777777" w:rsidR="00F0368E" w:rsidRPr="00107297" w:rsidRDefault="00F0368E" w:rsidP="00707DE0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</w:pPr>
                          <w:r w:rsidRPr="00107297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  <v:shape id="Text Box 15" o:spid="_x0000_s1090" type="#_x0000_t202" style="position:absolute;left:454;top:10319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" filled="f" stroked="f">
                    <v:textbox style="layout-flow:vertical;mso-layout-flow-alt:bottom-to-top" inset=".5mm,.5mm,.5mm,.5mm">
                      <w:txbxContent>
                        <w:p w14:paraId="4AA04A6D" w14:textId="77777777" w:rsidR="00863418" w:rsidRPr="00107297" w:rsidRDefault="00F0368E" w:rsidP="00863418">
                          <w:pPr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</w:pPr>
                          <w:r w:rsidRPr="00107297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  <w:t xml:space="preserve">Инв. № </w:t>
                          </w:r>
                          <w:proofErr w:type="spellStart"/>
                          <w:r w:rsidR="00863418" w:rsidRPr="00107297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  <w:t>Взам</w:t>
                          </w:r>
                          <w:proofErr w:type="spellEnd"/>
                        </w:p>
                        <w:p w14:paraId="025416C3" w14:textId="77777777" w:rsidR="00863418" w:rsidRPr="00EA45B7" w:rsidRDefault="00863418" w:rsidP="00863418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EA45B7">
                            <w:rPr>
                              <w:sz w:val="20"/>
                              <w:szCs w:val="20"/>
                            </w:rPr>
                            <w:t>Подп. и дата</w:t>
                          </w:r>
                        </w:p>
                        <w:p w14:paraId="6EF9DE2D" w14:textId="77777777" w:rsidR="00863418" w:rsidRPr="00EA45B7" w:rsidRDefault="00863418" w:rsidP="00863418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EA45B7">
                            <w:rPr>
                              <w:sz w:val="20"/>
                              <w:szCs w:val="20"/>
                            </w:rPr>
                            <w:t>Инв. № подл.</w:t>
                          </w:r>
                        </w:p>
                        <w:p w14:paraId="02CD4C0E" w14:textId="77777777" w:rsidR="00F0368E" w:rsidRPr="00EA45B7" w:rsidRDefault="00F0368E" w:rsidP="00707DE0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proofErr w:type="spellStart"/>
                          <w:r w:rsidRPr="00EA45B7">
                            <w:rPr>
                              <w:sz w:val="20"/>
                              <w:szCs w:val="20"/>
                            </w:rPr>
                            <w:t>дубл</w:t>
                          </w:r>
                          <w:proofErr w:type="spellEnd"/>
                          <w:r w:rsidRPr="00EA45B7">
                            <w:rPr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16" o:spid="_x0000_s1091" type="#_x0000_t202" style="position:absolute;left:737;top:10468;width:397;height:1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" filled="f" stroked="f">
                    <v:textbox style="layout-flow:vertical;mso-layout-flow-alt:bottom-to-top" inset=".5mm,.5mm,.5mm,.5mm">
                      <w:txbxContent>
                        <w:p w14:paraId="1A0BAE82" w14:textId="77777777" w:rsidR="00F0368E" w:rsidRPr="00CA6EF3" w:rsidRDefault="00F0368E" w:rsidP="00707DE0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Text Box 17" o:spid="_x0000_s1092" type="#_x0000_t202" style="position:absolute;left:454;top:117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" filled="f" stroked="f">
                    <v:textbox style="layout-flow:vertical;mso-layout-flow-alt:bottom-to-top" inset=".5mm,.5mm,.5mm,.5mm">
                      <w:txbxContent>
                        <w:p w14:paraId="2167FDE7" w14:textId="77777777" w:rsidR="00F0368E" w:rsidRPr="00107297" w:rsidRDefault="00F0368E" w:rsidP="00707DE0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</w:pPr>
                          <w:proofErr w:type="spellStart"/>
                          <w:r w:rsidRPr="00107297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  <w:t>Взам</w:t>
                          </w:r>
                          <w:proofErr w:type="spellEnd"/>
                          <w:r w:rsidRPr="00107297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  <w:t>. инв. №</w:t>
                          </w:r>
                        </w:p>
                      </w:txbxContent>
                    </v:textbox>
                  </v:shape>
                  <v:shape id="Text Box 18" o:spid="_x0000_s1093" type="#_x0000_t202" style="position:absolute;left:737;top:11827;width:397;height:1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" filled="f" stroked="f">
                    <v:textbox style="layout-flow:vertical;mso-layout-flow-alt:bottom-to-top" inset=".5mm,.5mm,.5mm,.5mm">
                      <w:txbxContent>
                        <w:p w14:paraId="44E0A4F1" w14:textId="77777777" w:rsidR="00F0368E" w:rsidRPr="00CA6EF3" w:rsidRDefault="00F0368E" w:rsidP="00707DE0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Text Box 19" o:spid="_x0000_s1094" type="#_x0000_t202" style="position:absolute;left:454;top:1315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" filled="f" stroked="f">
                    <v:textbox style="layout-flow:vertical;mso-layout-flow-alt:bottom-to-top" inset=".5mm,.5mm,.5mm,.5mm">
                      <w:txbxContent>
                        <w:p w14:paraId="08E7B9CF" w14:textId="77777777" w:rsidR="00F0368E" w:rsidRPr="00107297" w:rsidRDefault="00F0368E" w:rsidP="00707DE0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</w:pPr>
                          <w:r w:rsidRPr="00107297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  <v:shape id="Text Box 20" o:spid="_x0000_s1095" type="#_x0000_t202" style="position:absolute;left:454;top:15139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" filled="f" stroked="f">
                    <v:textbox style="layout-flow:vertical;mso-layout-flow-alt:bottom-to-top" inset=".5mm,.5mm,.5mm,.5mm">
                      <w:txbxContent>
                        <w:p w14:paraId="0DB5F05A" w14:textId="77777777" w:rsidR="00F0368E" w:rsidRPr="00D42B45" w:rsidRDefault="00F0368E" w:rsidP="00707DE0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iCs/>
                            </w:rPr>
                          </w:pPr>
                          <w:r w:rsidRPr="00107297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  <w:t>Инв. № подл</w:t>
                          </w:r>
                          <w:r w:rsidRPr="00D42B45">
                            <w:rPr>
                              <w:rFonts w:ascii="GOST type A" w:hAnsi="GOST type A"/>
                              <w:i/>
                              <w:iCs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21" o:spid="_x0000_s1096" type="#_x0000_t202" style="position:absolute;left:737;top:13199;width:397;height:19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" filled="f" stroked="f" strokeweight="1.5pt">
                    <v:textbox style="layout-flow:vertical;mso-layout-flow-alt:bottom-to-top" inset=".5mm,.5mm,.5mm,.5mm">
                      <w:txbxContent>
                        <w:p w14:paraId="0046E10D" w14:textId="77777777" w:rsidR="00F0368E" w:rsidRPr="00863418" w:rsidRDefault="00F0368E" w:rsidP="00707DE0">
                          <w:pPr>
                            <w:ind w:left="57" w:right="57"/>
                            <w:jc w:val="right"/>
                            <w:rPr>
                              <w:i/>
                              <w:iCs/>
                              <w:w w:val="80"/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shape>
                  <v:shape id="Text Box 22" o:spid="_x0000_s1097" type="#_x0000_t202" style="position:absolute;left:737;top:15205;width:397;height:1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" filled="f" stroked="f">
                    <v:textbox style="layout-flow:vertical;mso-layout-flow-alt:bottom-to-top" inset=".5mm,.5mm,.5mm,.5mm">
                      <w:txbxContent>
                        <w:p w14:paraId="0849DC22" w14:textId="77777777" w:rsidR="00F0368E" w:rsidRPr="00863418" w:rsidRDefault="00F0368E" w:rsidP="00707DE0">
                          <w:pPr>
                            <w:jc w:val="center"/>
                            <w:rPr>
                              <w:i/>
                              <w:iCs/>
                              <w:sz w:val="22"/>
                              <w:szCs w:val="22"/>
                              <w:lang w:val="en-US"/>
                            </w:rPr>
                          </w:pPr>
                        </w:p>
                      </w:txbxContent>
                    </v:textbox>
                  </v:shape>
                </v:group>
                <v:group id="Group 23" o:spid="_x0000_s1098" style="position:absolute;left:1134;top:16103;width:8789;height:283" coordorigin="1134,16273" coordsize="8789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Text Box 24" o:spid="_x0000_s1099" type="#_x0000_t202" style="position:absolute;left:4820;top:16273;width:113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" filled="f" stroked="f">
                    <v:textbox inset=".5mm,.5mm,.5mm,.5mm">
                      <w:txbxContent>
                        <w:p w14:paraId="433D4588" w14:textId="77777777" w:rsidR="00F0368E" w:rsidRPr="00107297" w:rsidRDefault="00F0368E" w:rsidP="00707DE0">
                          <w:pPr>
                            <w:rPr>
                              <w:rFonts w:ascii="GOST type A" w:hAnsi="GOST type A"/>
                              <w:i/>
                              <w:iCs/>
                            </w:rPr>
                          </w:pPr>
                          <w:r w:rsidRPr="00107297">
                            <w:rPr>
                              <w:rFonts w:ascii="GOST type A" w:hAnsi="GOST type A"/>
                              <w:i/>
                              <w:iCs/>
                            </w:rPr>
                            <w:t>Копировал</w:t>
                          </w:r>
                        </w:p>
                      </w:txbxContent>
                    </v:textbox>
                  </v:shape>
                  <v:shape id="Text Box 25" o:spid="_x0000_s1100" type="#_x0000_t202" style="position:absolute;left:8789;top:16273;width:113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" filled="f" stroked="f">
                    <v:textbox inset=".5mm,.5mm,.5mm,.5mm">
                      <w:txbxContent>
                        <w:p w14:paraId="6655E5CC" w14:textId="77777777" w:rsidR="00F0368E" w:rsidRPr="00107297" w:rsidRDefault="00F0368E" w:rsidP="00707DE0">
                          <w:pPr>
                            <w:rPr>
                              <w:rFonts w:ascii="GOST type A" w:hAnsi="GOST type A"/>
                              <w:i/>
                              <w:iCs/>
                            </w:rPr>
                          </w:pPr>
                          <w:r w:rsidRPr="00107297">
                            <w:rPr>
                              <w:rFonts w:ascii="GOST type A" w:hAnsi="GOST type A"/>
                              <w:i/>
                              <w:iCs/>
                            </w:rPr>
                            <w:t>Формат А4</w:t>
                          </w:r>
                        </w:p>
                      </w:txbxContent>
                    </v:textbox>
                  </v:shape>
                  <v:shape id="Text Box 26" o:spid="_x0000_s1101" type="#_x0000_t202" style="position:absolute;left:1134;top:16273;width:113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" filled="f" stroked="f">
                    <v:textbox inset=".5mm,.5mm,.5mm,.5mm">
                      <w:txbxContent>
                        <w:p w14:paraId="1020657B" w14:textId="77777777" w:rsidR="00F0368E" w:rsidRPr="00EA45B7" w:rsidRDefault="00F0368E" w:rsidP="00707DE0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</v:group>
                <v:group id="Group 27" o:spid="_x0000_s1102" style="position:absolute;left:448;top:284;width:1123;height:7090" coordorigin="448,284" coordsize="1123,7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group id="Group 28" o:spid="_x0000_s1103" style="position:absolute;left:454;top:284;width:680;height:6804" coordorigin="454,284" coordsize="680,6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rect id="Rectangle 29" o:spid="_x0000_s1104" style="position:absolute;left:454;top:284;width:283;height:6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" filled="f" strokeweight="1.5pt"/>
                    <v:line id="Line 30" o:spid="_x0000_s1105" style="position:absolute;visibility:visible;mso-wrap-style:square" from="454,284" to="1134,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" strokeweight="1.5pt"/>
                    <v:line id="Line 31" o:spid="_x0000_s1106" style="position:absolute;visibility:visible;mso-wrap-style:square" from="454,3686" to="1134,3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" strokeweight="1.5pt"/>
                    <v:line id="Line 32" o:spid="_x0000_s1107" style="position:absolute;visibility:visible;mso-wrap-style:square" from="454,7088" to="1134,7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" strokeweight="1.5pt"/>
                  </v:group>
                  <v:shape id="Text Box 33" o:spid="_x0000_s1108" type="#_x0000_t202" style="position:absolute;left:737;top:448;width:397;height:3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" filled="f" stroked="f">
                    <v:textbox style="layout-flow:vertical;mso-layout-flow-alt:bottom-to-top" inset=".5mm,.5mm,.5mm,.5mm">
                      <w:txbxContent>
                        <w:p w14:paraId="02212C93" w14:textId="6FEF94A2" w:rsidR="00F0368E" w:rsidRPr="00845929" w:rsidRDefault="00845929" w:rsidP="00707DE0">
                          <w:pPr>
                            <w:jc w:val="center"/>
                            <w:rPr>
                              <w:rFonts w:ascii="GOST type A" w:hAnsi="GOST type A"/>
                              <w:bCs/>
                              <w:i/>
                              <w:iCs/>
                              <w:sz w:val="26"/>
                              <w:szCs w:val="26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GOST type A" w:hAnsi="GOST type A"/>
                              <w:bCs/>
                              <w:i/>
                              <w:iCs/>
                              <w:sz w:val="26"/>
                              <w:szCs w:val="26"/>
                              <w:lang w:val="en-US"/>
                            </w:rPr>
                            <w:t>perv_primen</w:t>
                          </w:r>
                          <w:proofErr w:type="spellEnd"/>
                        </w:p>
                      </w:txbxContent>
                    </v:textbox>
                  </v:shape>
                  <v:shape id="Text Box 34" o:spid="_x0000_s1109" type="#_x0000_t202" style="position:absolute;left:448;top:284;width:289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" filled="f" stroked="f">
                    <v:textbox style="layout-flow:vertical;mso-layout-flow-alt:bottom-to-top" inset=".5mm,.5mm,.5mm,.5mm">
                      <w:txbxContent>
                        <w:p w14:paraId="18C50BE3" w14:textId="77777777" w:rsidR="00F0368E" w:rsidRPr="00107297" w:rsidRDefault="00F0368E" w:rsidP="00707DE0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</w:pPr>
                          <w:r w:rsidRPr="00107297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  <w:t xml:space="preserve">Перв. </w:t>
                          </w:r>
                          <w:proofErr w:type="spellStart"/>
                          <w:r w:rsidRPr="00107297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  <w:t>примен</w:t>
                          </w:r>
                          <w:proofErr w:type="spellEnd"/>
                          <w:r w:rsidRPr="00107297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35" o:spid="_x0000_s1110" type="#_x0000_t202" style="position:absolute;left:448;top:3828;width:283;height:3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" filled="f" stroked="f">
                    <v:textbox style="layout-flow:vertical;mso-layout-flow-alt:bottom-to-top" inset=".5mm,.5mm,.5mm,.5mm">
                      <w:txbxContent>
                        <w:p w14:paraId="0A78B51D" w14:textId="77777777" w:rsidR="00F0368E" w:rsidRPr="00107297" w:rsidRDefault="00F0368E" w:rsidP="00707DE0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</w:pPr>
                          <w:r w:rsidRPr="00107297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  <w:t>Справ. №</w:t>
                          </w:r>
                        </w:p>
                      </w:txbxContent>
                    </v:textbox>
                  </v:shape>
                  <v:shape id="Text Box 36" o:spid="_x0000_s1111" type="#_x0000_t202" style="position:absolute;left:1174;top:3972;width:397;height:3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" filled="f" stroked="f">
                    <v:textbox style="layout-flow:vertical;mso-layout-flow-alt:bottom-to-top" inset=".5mm,.5mm,.5mm,.5mm">
                      <w:txbxContent>
                        <w:p w14:paraId="5C89F9F0" w14:textId="77777777" w:rsidR="00F0368E" w:rsidRPr="00F276A8" w:rsidRDefault="00F0368E" w:rsidP="00707DE0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</w:p>
                      </w:txbxContent>
                    </v:textbox>
                  </v:shape>
                </v:group>
                <v:group id="Group 37" o:spid="_x0000_s1112" style="position:absolute;left:1134;top:13835;width:10490;height:2268" coordorigin="1134,14288" coordsize="10490,2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group id="Group 38" o:spid="_x0000_s1113" style="position:absolute;left:1134;top:14402;width:10490;height:2154" coordorigin="1134,14402" coordsize="10490,2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<v:shape id="Text Box 39" o:spid="_x0000_s1114" type="#_x0000_t202" style="position:absolute;left:5103;top:14402;width:6236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" filled="f" stroked="f">
                      <v:textbox inset="1mm,1mm,1mm,1mm">
                        <w:txbxContent>
                          <w:p w14:paraId="67A8EC5B" w14:textId="22DBA9E6" w:rsidR="00F0368E" w:rsidRPr="00845929" w:rsidRDefault="00845929" w:rsidP="00F912B6">
                            <w:pPr>
                              <w:ind w:left="57" w:right="57"/>
                              <w:jc w:val="center"/>
                              <w:rPr>
                                <w:rFonts w:ascii="GOST type A" w:hAnsi="GOST type A"/>
                                <w:bCs/>
                                <w:i/>
                                <w:iCs/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GOST type A" w:hAnsi="GOST type A"/>
                                <w:bCs/>
                                <w:i/>
                                <w:iCs/>
                                <w:sz w:val="36"/>
                                <w:szCs w:val="36"/>
                                <w:lang w:val="en-US"/>
                              </w:rPr>
                              <w:t>blpa</w:t>
                            </w:r>
                            <w:proofErr w:type="spellEnd"/>
                          </w:p>
                        </w:txbxContent>
                      </v:textbox>
                    </v:shape>
                    <v:shape id="Text Box 40" o:spid="_x0000_s1115" type="#_x0000_t202" style="position:absolute;left:1134;top:14572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" filled="f" stroked="f">
                      <v:textbox inset=".5mm,.5mm,.5mm,.5mm">
                        <w:txbxContent>
                          <w:p w14:paraId="15046853" w14:textId="458BECAE" w:rsidR="00F0368E" w:rsidRPr="00845929" w:rsidRDefault="00845929" w:rsidP="00707DE0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  <w:lang w:val="en-US"/>
                              </w:rPr>
                            </w:pPr>
                            <w:proofErr w:type="spellStart"/>
                            <w:r w:rsidRPr="00845929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  <w:lang w:val="en-US"/>
                              </w:rPr>
                              <w:t>n_i</w:t>
                            </w:r>
                            <w:proofErr w:type="spellEnd"/>
                          </w:p>
                        </w:txbxContent>
                      </v:textbox>
                    </v:shape>
                    <v:shape id="Text Box 41" o:spid="_x0000_s1116" type="#_x0000_t202" style="position:absolute;left:1531;top:14572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" filled="f" stroked="f">
                      <v:textbox inset=".5mm,.5mm,.5mm,.5mm">
                        <w:txbxContent>
                          <w:p w14:paraId="0BDDE150" w14:textId="7C73331C" w:rsidR="00F0368E" w:rsidRPr="00845929" w:rsidRDefault="00845929" w:rsidP="00707DE0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  <w:lang w:val="en-US"/>
                              </w:rPr>
                            </w:pPr>
                            <w:proofErr w:type="spellStart"/>
                            <w:r w:rsidRPr="00845929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  <w:lang w:val="en-US"/>
                              </w:rPr>
                              <w:t>n_z</w:t>
                            </w:r>
                            <w:proofErr w:type="spellEnd"/>
                          </w:p>
                        </w:txbxContent>
                      </v:textbox>
                    </v:shape>
                    <v:shape id="Text Box 42" o:spid="_x0000_s1117" type="#_x0000_t202" style="position:absolute;left:2098;top:14572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" filled="f" stroked="f">
                      <v:textbox inset=".5mm,.5mm,.5mm,.5mm">
                        <w:txbxContent>
                          <w:p w14:paraId="1DF088C5" w14:textId="498DAC97" w:rsidR="00F0368E" w:rsidRPr="003E389B" w:rsidRDefault="00845929" w:rsidP="00707DE0">
                            <w:pPr>
                              <w:ind w:left="57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  <w:lang w:val="en-US"/>
                              </w:rPr>
                            </w:pPr>
                            <w:proofErr w:type="spellStart"/>
                            <w:r w:rsidRPr="003E389B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  <w:lang w:val="en-US"/>
                              </w:rPr>
                              <w:t>nom_iz</w:t>
                            </w:r>
                            <w:proofErr w:type="spellEnd"/>
                          </w:p>
                        </w:txbxContent>
                      </v:textbox>
                    </v:shape>
                    <v:shape id="Text Box 43" o:spid="_x0000_s1118" type="#_x0000_t202" style="position:absolute;left:3402;top:14572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" filled="f" stroked="f">
                      <v:textbox inset=".5mm,.5mm,.5mm,.5mm">
                        <w:txbxContent>
                          <w:p w14:paraId="4FF50870" w14:textId="77777777" w:rsidR="00F0368E" w:rsidRPr="00F276A8" w:rsidRDefault="00F0368E" w:rsidP="00707DE0">
                            <w:pPr>
                              <w:ind w:left="57"/>
                              <w:rPr>
                                <w:w w:val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44" o:spid="_x0000_s1119" type="#_x0000_t202" style="position:absolute;left:4253;top:14572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" filled="f" stroked="f">
                      <v:textbox inset=".5mm,.5mm,.5mm,.5mm">
                        <w:txbxContent>
                          <w:p w14:paraId="02AC1E2A" w14:textId="77777777" w:rsidR="00F0368E" w:rsidRPr="00F276A8" w:rsidRDefault="00F0368E" w:rsidP="00707DE0">
                            <w:pPr>
                              <w:jc w:val="center"/>
                              <w:rPr>
                                <w:szCs w:val="20"/>
                                <w:lang w:val="en-US"/>
                              </w:rPr>
                            </w:pPr>
                          </w:p>
                          <w:p w14:paraId="200DEDE1" w14:textId="77777777" w:rsidR="00F0368E" w:rsidRPr="003B20AC" w:rsidRDefault="00F0368E" w:rsidP="00707DE0">
                            <w:pPr>
                              <w:ind w:left="-57" w:right="-57"/>
                              <w:jc w:val="center"/>
                              <w:rPr>
                                <w:rFonts w:ascii="GOST type B" w:hAnsi="GOST type B"/>
                                <w:i/>
                                <w:w w:val="65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45" o:spid="_x0000_s1120" type="#_x0000_t202" style="position:absolute;left:1134;top:1485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" filled="f" stroked="f">
                      <v:textbox inset=".5mm,.5mm,.5mm,.5mm">
                        <w:txbxContent>
                          <w:p w14:paraId="246E7E26" w14:textId="77777777" w:rsidR="00F0368E" w:rsidRPr="00107297" w:rsidRDefault="00F0368E" w:rsidP="00707DE0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t>Изм.</w:t>
                            </w:r>
                          </w:p>
                        </w:txbxContent>
                      </v:textbox>
                    </v:shape>
                    <v:shape id="Text Box 46" o:spid="_x0000_s1121" type="#_x0000_t202" style="position:absolute;left:1531;top:1485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" filled="f" stroked="f">
                      <v:textbox inset=".5mm,.5mm,.5mm,.5mm">
                        <w:txbxContent>
                          <w:p w14:paraId="5F4B4FA2" w14:textId="77777777" w:rsidR="00F0368E" w:rsidRPr="00107297" w:rsidRDefault="005059DC" w:rsidP="005059DC">
                            <w:pPr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t>Лист</w:t>
                            </w:r>
                          </w:p>
                        </w:txbxContent>
                      </v:textbox>
                    </v:shape>
                    <v:shape id="Text Box 47" o:spid="_x0000_s1122" type="#_x0000_t202" style="position:absolute;left:2098;top:1485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" filled="f" stroked="f">
                      <v:textbox inset=".5mm,.5mm,.5mm,.5mm">
                        <w:txbxContent>
                          <w:p w14:paraId="5778F7BB" w14:textId="77777777" w:rsidR="00F0368E" w:rsidRPr="00107297" w:rsidRDefault="00F0368E" w:rsidP="00707DE0">
                            <w:pPr>
                              <w:ind w:left="57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t>№ докум.</w:t>
                            </w:r>
                          </w:p>
                        </w:txbxContent>
                      </v:textbox>
                    </v:shape>
                    <v:shape id="Text Box 48" o:spid="_x0000_s1123" type="#_x0000_t202" style="position:absolute;left:3402;top:1485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" filled="f" stroked="f">
                      <v:textbox inset=".5mm,.5mm,.5mm,.5mm">
                        <w:txbxContent>
                          <w:p w14:paraId="4F4A3169" w14:textId="77777777" w:rsidR="00F0368E" w:rsidRPr="00107297" w:rsidRDefault="00F0368E" w:rsidP="00707DE0">
                            <w:pPr>
                              <w:ind w:left="57"/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t>Подп.</w:t>
                            </w:r>
                          </w:p>
                        </w:txbxContent>
                      </v:textbox>
                    </v:shape>
                    <v:shape id="Text Box 49" o:spid="_x0000_s1124" type="#_x0000_t202" style="position:absolute;left:4253;top:15139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" filled="f" stroked="f">
                      <v:textbox inset=".5mm,.5mm,.5mm,.5mm">
                        <w:txbxContent>
                          <w:p w14:paraId="4BF48EA1" w14:textId="77777777" w:rsidR="00F0368E" w:rsidRPr="00265A4A" w:rsidRDefault="00F0368E" w:rsidP="00707DE0">
                            <w:pPr>
                              <w:rPr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  <v:shape id="Text Box 50" o:spid="_x0000_s1125" type="#_x0000_t202" style="position:absolute;left:4253;top:1485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" filled="f" stroked="f">
                      <v:textbox inset=".5mm,.5mm,.5mm,.5mm">
                        <w:txbxContent>
                          <w:p w14:paraId="160ABD5D" w14:textId="77777777" w:rsidR="00F0368E" w:rsidRPr="00107297" w:rsidRDefault="00F0368E" w:rsidP="00707DE0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t>Дата</w:t>
                            </w:r>
                          </w:p>
                        </w:txbxContent>
                      </v:textbox>
                    </v:shape>
                    <v:shape id="Text Box 51" o:spid="_x0000_s1126" type="#_x0000_t202" style="position:absolute;left:3402;top:15139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" filled="f" stroked="f">
                      <v:textbox inset=".5mm,.5mm,.5mm,.5mm">
                        <w:txbxContent>
                          <w:p w14:paraId="289132CA" w14:textId="77777777" w:rsidR="00F0368E" w:rsidRPr="00F276A8" w:rsidRDefault="00F0368E" w:rsidP="00707DE0">
                            <w:pPr>
                              <w:ind w:left="57"/>
                              <w:rPr>
                                <w:w w:val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52" o:spid="_x0000_s1127" type="#_x0000_t202" style="position:absolute;left:3402;top:15422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" filled="f" stroked="f">
                      <v:textbox inset=".5mm,.5mm,.5mm,.5mm">
                        <w:txbxContent>
                          <w:p w14:paraId="356CF91F" w14:textId="77777777" w:rsidR="00F0368E" w:rsidRPr="00F276A8" w:rsidRDefault="00F0368E" w:rsidP="00707DE0">
                            <w:pPr>
                              <w:ind w:left="57"/>
                              <w:rPr>
                                <w:w w:val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53" o:spid="_x0000_s1128" type="#_x0000_t202" style="position:absolute;left:3402;top:15706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" filled="f" stroked="f">
                      <v:textbox inset=".5mm,.5mm,.5mm,.5mm">
                        <w:txbxContent>
                          <w:p w14:paraId="32912A52" w14:textId="77777777" w:rsidR="00F0368E" w:rsidRPr="00F276A8" w:rsidRDefault="00F0368E" w:rsidP="00707DE0">
                            <w:pPr>
                              <w:ind w:left="57"/>
                              <w:rPr>
                                <w:w w:val="8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  <v:shape id="Text Box 54" o:spid="_x0000_s1129" type="#_x0000_t202" style="position:absolute;left:3402;top:15989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" filled="f" stroked="f">
                      <v:textbox inset=".5mm,.5mm,.5mm,.5mm">
                        <w:txbxContent>
                          <w:p w14:paraId="6596F619" w14:textId="77777777" w:rsidR="00F0368E" w:rsidRPr="00F276A8" w:rsidRDefault="00F0368E" w:rsidP="00707DE0">
                            <w:pPr>
                              <w:ind w:left="57"/>
                              <w:rPr>
                                <w:w w:val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55" o:spid="_x0000_s1130" type="#_x0000_t202" style="position:absolute;left:4253;top:16273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" filled="f" stroked="f">
                      <v:textbox inset=".5mm,.5mm,.5mm,.5mm">
                        <w:txbxContent>
                          <w:p w14:paraId="28B8A43A" w14:textId="77777777" w:rsidR="00F0368E" w:rsidRPr="00265A4A" w:rsidRDefault="00F0368E" w:rsidP="00707DE0">
                            <w:pPr>
                              <w:rPr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  <v:shape id="Text Box 56" o:spid="_x0000_s1131" type="#_x0000_t202" style="position:absolute;left:3402;top:16273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" filled="f" stroked="f">
                      <v:textbox inset=".5mm,.5mm,.5mm,.5mm">
                        <w:txbxContent>
                          <w:p w14:paraId="46E28C7A" w14:textId="77777777" w:rsidR="00F0368E" w:rsidRPr="00F276A8" w:rsidRDefault="00F0368E" w:rsidP="00707DE0">
                            <w:pPr>
                              <w:ind w:left="57"/>
                              <w:rPr>
                                <w:w w:val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57" o:spid="_x0000_s1132" type="#_x0000_t202" style="position:absolute;left:4253;top:15706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" filled="f" stroked="f">
                      <v:textbox inset=".5mm,.5mm,.5mm,.5mm">
                        <w:txbxContent>
                          <w:p w14:paraId="71B5BC0C" w14:textId="77777777" w:rsidR="00F0368E" w:rsidRPr="00F276A8" w:rsidRDefault="00F0368E" w:rsidP="00707DE0">
                            <w:pPr>
                              <w:jc w:val="center"/>
                              <w:rPr>
                                <w:szCs w:val="20"/>
                                <w:lang w:val="en-US"/>
                              </w:rPr>
                            </w:pPr>
                          </w:p>
                          <w:p w14:paraId="63FC07C7" w14:textId="77777777" w:rsidR="00F0368E" w:rsidRPr="00265A4A" w:rsidRDefault="00F0368E" w:rsidP="00707DE0">
                            <w:pPr>
                              <w:rPr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  <v:shape id="Text Box 58" o:spid="_x0000_s1133" type="#_x0000_t202" style="position:absolute;left:4253;top:15989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" filled="f" stroked="f">
                      <v:textbox inset=".5mm,.5mm,.5mm,.5mm">
                        <w:txbxContent>
                          <w:p w14:paraId="1ABC5E4D" w14:textId="77777777" w:rsidR="00F0368E" w:rsidRPr="00265A4A" w:rsidRDefault="00F0368E" w:rsidP="00707DE0">
                            <w:pPr>
                              <w:rPr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  <v:shape id="Text Box 59" o:spid="_x0000_s1134" type="#_x0000_t202" style="position:absolute;left:4253;top:15422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" filled="f" stroked="f">
                      <v:textbox inset=".5mm,.5mm,.5mm,.5mm">
                        <w:txbxContent>
                          <w:p w14:paraId="3F9629CF" w14:textId="77777777" w:rsidR="00F0368E" w:rsidRPr="00265A4A" w:rsidRDefault="00F0368E" w:rsidP="00707DE0">
                            <w:pPr>
                              <w:rPr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  <v:shape id="Text Box 60" o:spid="_x0000_s1135" type="#_x0000_t202" style="position:absolute;left:2098;top:15139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" filled="f" stroked="f">
                      <v:textbox inset=".5mm,.5mm,.5mm,.5mm">
                        <w:txbxContent>
                          <w:p w14:paraId="5C748E9D" w14:textId="26A7D55F" w:rsidR="00F0368E" w:rsidRPr="00845929" w:rsidRDefault="00845929" w:rsidP="00707DE0">
                            <w:pPr>
                              <w:ind w:left="57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  <w:lang w:val="en-US"/>
                              </w:rPr>
                              <w:t>razrab</w:t>
                            </w:r>
                            <w:proofErr w:type="spellEnd"/>
                          </w:p>
                        </w:txbxContent>
                      </v:textbox>
                    </v:shape>
                    <v:shape id="Text Box 61" o:spid="_x0000_s1136" type="#_x0000_t202" style="position:absolute;left:2098;top:15422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" filled="f" stroked="f">
                      <v:textbox inset=".5mm,.5mm,.5mm,.5mm">
                        <w:txbxContent>
                          <w:p w14:paraId="782C10EF" w14:textId="223153A5" w:rsidR="00F0368E" w:rsidRPr="00845929" w:rsidRDefault="00845929" w:rsidP="00707DE0">
                            <w:pPr>
                              <w:ind w:left="57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  <w:lang w:val="en-US"/>
                              </w:rPr>
                              <w:t>prover</w:t>
                            </w:r>
                          </w:p>
                        </w:txbxContent>
                      </v:textbox>
                    </v:shape>
                    <v:shape id="Text Box 62" o:spid="_x0000_s1137" type="#_x0000_t202" style="position:absolute;left:2098;top:15706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" filled="f" stroked="f">
                      <v:textbox inset=".5mm,.5mm,.5mm,.5mm">
                        <w:txbxContent>
                          <w:p w14:paraId="0D665939" w14:textId="77777777" w:rsidR="00F0368E" w:rsidRPr="00CA6EF3" w:rsidRDefault="00F0368E" w:rsidP="00CA6EF3">
                            <w:pPr>
                              <w:ind w:left="57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A79A47E" w14:textId="77777777" w:rsidR="00F0368E" w:rsidRPr="00F276A8" w:rsidRDefault="00F0368E" w:rsidP="00707DE0">
                            <w:pPr>
                              <w:ind w:left="57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63" o:spid="_x0000_s1138" type="#_x0000_t202" style="position:absolute;left:2098;top:15989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" filled="f" stroked="f">
                      <v:textbox inset=".5mm,.5mm,.5mm,.5mm">
                        <w:txbxContent>
                          <w:p w14:paraId="2D8D5C85" w14:textId="723CB365" w:rsidR="00F0368E" w:rsidRPr="00845929" w:rsidRDefault="00845929" w:rsidP="00707DE0">
                            <w:pPr>
                              <w:ind w:left="57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  <w:lang w:val="en-US"/>
                              </w:rPr>
                              <w:t>n_kontr</w:t>
                            </w:r>
                            <w:proofErr w:type="spellEnd"/>
                          </w:p>
                        </w:txbxContent>
                      </v:textbox>
                    </v:shape>
                    <v:shape id="Text Box 64" o:spid="_x0000_s1139" type="#_x0000_t202" style="position:absolute;left:2098;top:16273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" filled="f" stroked="f">
                      <v:textbox inset=".5mm,.5mm,.5mm,.5mm">
                        <w:txbxContent>
                          <w:p w14:paraId="184FB74F" w14:textId="71832BB1" w:rsidR="00F0368E" w:rsidRPr="00845929" w:rsidRDefault="00845929" w:rsidP="00707DE0">
                            <w:pPr>
                              <w:ind w:left="57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  <w:lang w:val="en-US"/>
                              </w:rPr>
                              <w:t>utverd</w:t>
                            </w:r>
                            <w:proofErr w:type="spellEnd"/>
                          </w:p>
                        </w:txbxContent>
                      </v:textbox>
                    </v:shape>
                    <v:shape id="Text Box 65" o:spid="_x0000_s1140" type="#_x0000_t202" style="position:absolute;left:1134;top:15139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" filled="f" stroked="f">
                      <v:textbox inset=".5mm,.5mm,.5mm,.5mm">
                        <w:txbxContent>
                          <w:p w14:paraId="146CFB85" w14:textId="77777777" w:rsidR="00F0368E" w:rsidRPr="00107297" w:rsidRDefault="00F0368E" w:rsidP="00707DE0">
                            <w:pPr>
                              <w:ind w:left="57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t>Разраб</w:t>
                            </w:r>
                            <w:proofErr w:type="spellEnd"/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66" o:spid="_x0000_s1141" type="#_x0000_t202" style="position:absolute;left:1134;top:15422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" filled="f" stroked="f">
                      <v:textbox inset=".5mm,.5mm,.5mm,.5mm">
                        <w:txbxContent>
                          <w:p w14:paraId="10DA5849" w14:textId="77777777" w:rsidR="00F0368E" w:rsidRPr="00107297" w:rsidRDefault="00F0368E" w:rsidP="00707DE0">
                            <w:pPr>
                              <w:ind w:left="57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t>Пров.</w:t>
                            </w:r>
                          </w:p>
                        </w:txbxContent>
                      </v:textbox>
                    </v:shape>
                    <v:shape id="Text Box 67" o:spid="_x0000_s1142" type="#_x0000_t202" style="position:absolute;left:1134;top:1570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" filled="f" stroked="f">
                      <v:textbox inset=".5mm,.5mm,.5mm,.5mm">
                        <w:txbxContent>
                          <w:p w14:paraId="0B739689" w14:textId="77777777" w:rsidR="00F0368E" w:rsidRPr="00F276A8" w:rsidRDefault="00F0368E" w:rsidP="00707DE0">
                            <w:pPr>
                              <w:ind w:left="57"/>
                              <w:rPr>
                                <w:w w:val="9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68" o:spid="_x0000_s1143" type="#_x0000_t202" style="position:absolute;left:1134;top:15989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" filled="f" stroked="f">
                      <v:textbox inset=".5mm,.5mm,.5mm,.5mm">
                        <w:txbxContent>
                          <w:p w14:paraId="246360CD" w14:textId="77777777" w:rsidR="00F0368E" w:rsidRPr="00107297" w:rsidRDefault="00F0368E" w:rsidP="00707DE0">
                            <w:pPr>
                              <w:ind w:left="57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t>Н. контр.</w:t>
                            </w:r>
                          </w:p>
                        </w:txbxContent>
                      </v:textbox>
                    </v:shape>
                    <v:shape id="Text Box 69" o:spid="_x0000_s1144" type="#_x0000_t202" style="position:absolute;left:1134;top:16273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" filled="f" stroked="f">
                      <v:textbox inset=".5mm,.5mm,.5mm,.5mm">
                        <w:txbxContent>
                          <w:p w14:paraId="7C3DF541" w14:textId="77777777" w:rsidR="00F0368E" w:rsidRPr="00107297" w:rsidRDefault="00F0368E" w:rsidP="00707DE0">
                            <w:pPr>
                              <w:ind w:left="57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t>Утв.</w:t>
                            </w:r>
                          </w:p>
                        </w:txbxContent>
                      </v:textbox>
                    </v:shape>
                    <v:shape id="Text Box 70" o:spid="_x0000_s1145" type="#_x0000_t202" style="position:absolute;left:4820;top:16273;width:3969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" filled="f" stroked="f">
                      <v:textbox inset=".5mm,0,.5mm,0">
                        <w:txbxContent>
                          <w:p w14:paraId="69845857" w14:textId="77777777" w:rsidR="00F0368E" w:rsidRPr="00225F92" w:rsidRDefault="00F0368E" w:rsidP="00F912B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71" o:spid="_x0000_s1146" type="#_x0000_t202" style="position:absolute;left:4820;top:15139;width:3969;height:1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" filled="f" stroked="f">
                      <v:textbox inset="1mm,1mm,1mm,1mm">
                        <w:txbxContent>
                          <w:p w14:paraId="0590829E" w14:textId="77777777" w:rsidR="00F0368E" w:rsidRPr="00107297" w:rsidRDefault="00F0368E" w:rsidP="00707DE0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  <w:p w14:paraId="13EFA3DE" w14:textId="529C356B" w:rsidR="007B0EDD" w:rsidRPr="00845929" w:rsidRDefault="00845929" w:rsidP="00707DE0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32"/>
                                <w:szCs w:val="32"/>
                                <w:lang w:val="en-US"/>
                              </w:rPr>
                              <w:t>device_name</w:t>
                            </w:r>
                            <w:proofErr w:type="spellEnd"/>
                          </w:p>
                          <w:p w14:paraId="6B6E4587" w14:textId="77777777" w:rsidR="00107297" w:rsidRPr="00107297" w:rsidRDefault="00107297" w:rsidP="00707DE0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006E29A2" w14:textId="77777777" w:rsidR="00F0368E" w:rsidRPr="00D42B45" w:rsidRDefault="004045E8" w:rsidP="00707DE0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8"/>
                                <w:szCs w:val="28"/>
                              </w:rPr>
                              <w:t>Спецификация</w:t>
                            </w:r>
                          </w:p>
                        </w:txbxContent>
                      </v:textbox>
                    </v:shape>
                    <v:shape id="Text Box 72" o:spid="_x0000_s1147" type="#_x0000_t202" style="position:absolute;left:10490;top:15139;width:113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" filled="f" stroked="f">
                      <v:textbox inset=".5mm,.5mm,.5mm,.5mm">
                        <w:txbxContent>
                          <w:p w14:paraId="35A9B3BA" w14:textId="77777777" w:rsidR="00F0368E" w:rsidRPr="00107297" w:rsidRDefault="00F0368E" w:rsidP="00707DE0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t>Листов</w:t>
                            </w:r>
                          </w:p>
                        </w:txbxContent>
                      </v:textbox>
                    </v:shape>
                    <v:shape id="Text Box 73" o:spid="_x0000_s1148" type="#_x0000_t202" style="position:absolute;left:10490;top:15422;width:113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" filled="f" stroked="f">
                      <v:textbox inset=".5mm,.5mm,.5mm,.5mm">
                        <w:txbxContent>
                          <w:p w14:paraId="792EC70A" w14:textId="77777777" w:rsidR="00F0368E" w:rsidRPr="00107297" w:rsidRDefault="00F0368E" w:rsidP="00707DE0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fldChar w:fldCharType="begin"/>
                            </w: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instrText xml:space="preserve"> NUMPAGES   \* MERGEFORMAT </w:instrText>
                            </w: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 w:rsidR="00E918AF">
                              <w:rPr>
                                <w:rFonts w:ascii="GOST type A" w:hAnsi="GOST type A"/>
                                <w:i/>
                                <w:iCs/>
                                <w:noProof/>
                                <w:sz w:val="26"/>
                                <w:szCs w:val="26"/>
                              </w:rPr>
                              <w:t>2</w:t>
                            </w: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74" o:spid="_x0000_s1149" type="#_x0000_t202" style="position:absolute;left:9639;top:15139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" filled="f" stroked="f">
                      <v:textbox inset=".5mm,.5mm,.5mm,.5mm">
                        <w:txbxContent>
                          <w:p w14:paraId="3F9F7217" w14:textId="77777777" w:rsidR="00F0368E" w:rsidRPr="00107297" w:rsidRDefault="00F0368E" w:rsidP="00707DE0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t>Лист</w:t>
                            </w:r>
                          </w:p>
                        </w:txbxContent>
                      </v:textbox>
                    </v:shape>
                    <v:shape id="Text Box 75" o:spid="_x0000_s1150" type="#_x0000_t202" style="position:absolute;left:9639;top:15422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" filled="f" stroked="f">
                      <v:textbox inset=".5mm,.5mm,.5mm,.5mm">
                        <w:txbxContent>
                          <w:p w14:paraId="14F5CA17" w14:textId="77777777" w:rsidR="00F0368E" w:rsidRPr="00107297" w:rsidRDefault="00F0368E" w:rsidP="00707DE0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fldChar w:fldCharType="begin"/>
                            </w: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instrText xml:space="preserve"> PAGE    \* MERGEFORMAT </w:instrText>
                            </w: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 w:rsidR="00E918AF">
                              <w:rPr>
                                <w:rFonts w:ascii="GOST type A" w:hAnsi="GOST type A"/>
                                <w:i/>
                                <w:iCs/>
                                <w:noProof/>
                                <w:sz w:val="26"/>
                                <w:szCs w:val="26"/>
                              </w:rPr>
                              <w:t>1</w:t>
                            </w: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76" o:spid="_x0000_s1151" type="#_x0000_t202" style="position:absolute;left:9356;top:15422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" filled="f" stroked="f">
                      <v:textbox inset=".5mm,.5mm,.5mm,.7mm">
                        <w:txbxContent>
                          <w:p w14:paraId="75EAF074" w14:textId="77777777" w:rsidR="00F0368E" w:rsidRPr="00F276A8" w:rsidRDefault="00F0368E" w:rsidP="00707DE0">
                            <w:pPr>
                              <w:ind w:left="-57" w:right="-57"/>
                              <w:jc w:val="center"/>
                              <w:rPr>
                                <w:w w:val="90"/>
                                <w:sz w:val="20"/>
                                <w:szCs w:val="20"/>
                                <w:vertAlign w:val="subscript"/>
                              </w:rPr>
                            </w:pPr>
                          </w:p>
                        </w:txbxContent>
                      </v:textbox>
                    </v:shape>
                    <v:shape id="Text Box 77" o:spid="_x0000_s1152" type="#_x0000_t202" style="position:absolute;left:8789;top:15706;width:283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" filled="f">
                      <v:textbox inset=".5mm,.5mm,.5mm,.5mm">
                        <w:txbxContent>
                          <w:p w14:paraId="102AED95" w14:textId="77777777" w:rsidR="00F0368E" w:rsidRPr="00F276A8" w:rsidRDefault="00F0368E" w:rsidP="00707DE0">
                            <w:pPr>
                              <w:jc w:val="center"/>
                            </w:pPr>
                          </w:p>
                          <w:p w14:paraId="59E9379B" w14:textId="2BF26544" w:rsidR="00F0368E" w:rsidRPr="00845929" w:rsidRDefault="00845929" w:rsidP="00CA6EF3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  <w:lang w:val="en-US"/>
                              </w:rPr>
                              <w:t>company_name</w:t>
                            </w:r>
                            <w:proofErr w:type="spellEnd"/>
                          </w:p>
                        </w:txbxContent>
                      </v:textbox>
                    </v:shape>
                    <v:shape id="Text Box 78" o:spid="_x0000_s1153" type="#_x0000_t202" style="position:absolute;left:8789;top:15422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" filled="f" stroked="f">
                      <v:textbox inset=".5mm,.5mm,.5mm,.7mm">
                        <w:txbxContent>
                          <w:p w14:paraId="24079202" w14:textId="77777777" w:rsidR="00F0368E" w:rsidRPr="00F276A8" w:rsidRDefault="00F0368E" w:rsidP="004F709A">
                            <w:pPr>
                              <w:ind w:left="-57" w:right="-57"/>
                              <w:rPr>
                                <w:w w:val="90"/>
                                <w:sz w:val="20"/>
                                <w:szCs w:val="20"/>
                                <w:vertAlign w:val="subscript"/>
                              </w:rPr>
                            </w:pPr>
                          </w:p>
                        </w:txbxContent>
                      </v:textbox>
                    </v:shape>
                    <v:shape id="Text Box 79" o:spid="_x0000_s1154" type="#_x0000_t202" style="position:absolute;left:9072;top:15422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" filled="f" stroked="f">
                      <v:textbox inset=".5mm,.5mm,.5mm,.7mm">
                        <w:txbxContent>
                          <w:p w14:paraId="2F889086" w14:textId="77777777" w:rsidR="00F0368E" w:rsidRPr="00F276A8" w:rsidRDefault="00F0368E" w:rsidP="00707DE0">
                            <w:pPr>
                              <w:ind w:left="-57" w:right="-57"/>
                              <w:jc w:val="center"/>
                              <w:rPr>
                                <w:w w:val="90"/>
                                <w:sz w:val="20"/>
                                <w:szCs w:val="20"/>
                                <w:vertAlign w:val="subscript"/>
                              </w:rPr>
                            </w:pPr>
                          </w:p>
                        </w:txbxContent>
                      </v:textbox>
                    </v:shape>
                    <v:shape id="Text Box 80" o:spid="_x0000_s1155" type="#_x0000_t202" style="position:absolute;left:8789;top:15139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" filled="f" stroked="f">
                      <v:textbox inset=".5mm,.5mm,.5mm,.5mm">
                        <w:txbxContent>
                          <w:p w14:paraId="6C7E96CC" w14:textId="77777777" w:rsidR="00F0368E" w:rsidRPr="00107297" w:rsidRDefault="00F0368E" w:rsidP="00707DE0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t>Лит.</w:t>
                            </w:r>
                          </w:p>
                        </w:txbxContent>
                      </v:textbox>
                    </v:shape>
                  </v:group>
                  <v:group id="Group 81" o:spid="_x0000_s1156" style="position:absolute;left:1134;top:14288;width:10490;height:2268" coordorigin="1134,14288" coordsize="10490,2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  <v:line id="Line 82" o:spid="_x0000_s1157" style="position:absolute;visibility:visible;mso-wrap-style:square" from="1134,15139" to="11622,15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" strokeweight="1.5pt"/>
                    <v:line id="Line 83" o:spid="_x0000_s1158" style="position:absolute;visibility:visible;mso-wrap-style:square" from="1134,14855" to="4819,14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" strokeweight="1.5pt"/>
                    <v:line id="Line 84" o:spid="_x0000_s1159" style="position:absolute;visibility:visible;mso-wrap-style:square" from="1134,14572" to="4819,1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JgMxgAAANsAAAAPAAAAZHJzL2Rvd25yZXYueG1sRI9Ba8JA&#10;FITvgv9heYI33VhLkN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LBCYDMYAAADbAAAA&#10;DwAAAAAAAAAAAAAAAAAHAgAAZHJzL2Rvd25yZXYueG1sUEsFBgAAAAADAAMAtwAAAPoCAAAAAA==&#10;"/>
                    <v:line id="Line 85" o:spid="_x0000_s1160" style="position:absolute;visibility:visible;mso-wrap-style:square" from="1134,15422" to="4819,15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D2XxgAAANsAAAAPAAAAZHJzL2Rvd25yZXYueG1sRI9Ba8JA&#10;FITvgv9heYI33VhpkN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Q1w9l8YAAADbAAAA&#10;DwAAAAAAAAAAAAAAAAAHAgAAZHJzL2Rvd25yZXYueG1sUEsFBgAAAAADAAMAtwAAAPoCAAAAAA==&#10;"/>
                    <v:line id="Line 86" o:spid="_x0000_s1161" style="position:absolute;visibility:visible;mso-wrap-style:square" from="1134,15706" to="4819,15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"/>
                    <v:line id="Line 87" o:spid="_x0000_s1162" style="position:absolute;visibility:visible;mso-wrap-style:square" from="1134,15989" to="4819,15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gZ7xgAAANsAAAAPAAAAZHJzL2Rvd25yZXYueG1sRI9Ba8JA&#10;FITvgv9heYI33Vghld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3MIGe8YAAADbAAAA&#10;DwAAAAAAAAAAAAAAAAAHAgAAZHJzL2Rvd25yZXYueG1sUEsFBgAAAAADAAMAtwAAAPoCAAAAAA==&#10;"/>
                    <v:line id="Line 88" o:spid="_x0000_s1163" style="position:absolute;visibility:visible;mso-wrap-style:square" from="1134,16273" to="4819,16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"/>
                    <v:line id="Line 89" o:spid="_x0000_s1164" style="position:absolute;visibility:visible;mso-wrap-style:square" from="8789,15422" to="11624,15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" strokeweight="1.5pt"/>
                    <v:line id="Line 90" o:spid="_x0000_s1165" style="position:absolute;visibility:visible;mso-wrap-style:square" from="8789,15706" to="11624,15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" strokeweight="1.5pt"/>
                    <v:line id="Line 91" o:spid="_x0000_s1166" style="position:absolute;visibility:visible;mso-wrap-style:square" from="8789,15139" to="8789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" strokeweight="1.5pt"/>
                    <v:line id="Line 92" o:spid="_x0000_s1167" style="position:absolute;visibility:visible;mso-wrap-style:square" from="9639,15139" to="9639,15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" strokeweight="1.5pt"/>
                    <v:line id="Line 93" o:spid="_x0000_s1168" style="position:absolute;visibility:visible;mso-wrap-style:square" from="10490,15139" to="10490,15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" strokeweight="1.5pt"/>
                    <v:line id="Line 94" o:spid="_x0000_s1169" style="position:absolute;visibility:visible;mso-wrap-style:square" from="9072,15422" to="9072,15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"/>
                    <v:line id="Line 95" o:spid="_x0000_s1170" style="position:absolute;visibility:visible;mso-wrap-style:square" from="9356,15422" to="9356,15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"/>
                    <v:line id="Line 96" o:spid="_x0000_s1171" style="position:absolute;visibility:visible;mso-wrap-style:square" from="4820,14288" to="4820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" strokeweight="1.5pt"/>
                    <v:line id="Line 97" o:spid="_x0000_s1172" style="position:absolute;visibility:visible;mso-wrap-style:square" from="4253,14288" to="4253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" strokeweight="1.5pt"/>
                    <v:line id="Line 98" o:spid="_x0000_s1173" style="position:absolute;visibility:visible;mso-wrap-style:square" from="3402,14288" to="3402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" strokeweight="1.5pt"/>
                    <v:line id="Line 99" o:spid="_x0000_s1174" style="position:absolute;visibility:visible;mso-wrap-style:square" from="1531,14288" to="1531,15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" strokeweight="1.5pt"/>
                    <v:line id="Line 100" o:spid="_x0000_s1175" style="position:absolute;visibility:visible;mso-wrap-style:square" from="2098,14288" to="2098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" strokeweight="1.5pt"/>
                    <v:rect id="Rectangle 101" o:spid="_x0000_s1176" style="position:absolute;left:1134;top:14288;width:10488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" filled="f" strokeweight="1.5pt"/>
                  </v:group>
                </v:group>
              </v:group>
              <v:group id="Group 103" o:spid="_x0000_s1177" style="position:absolute;left:4819;top:12624;width:6818;height:1221" coordorigin="4819,13077" coordsize="6818,1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<v:line id="Line 104" o:spid="_x0000_s1178" style="position:absolute;visibility:visible;mso-wrap-style:square" from="4820,13835" to="11623,13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" strokeweight="1.5pt"/>
                <v:line id="Line 105" o:spid="_x0000_s1179" style="position:absolute;visibility:visible;mso-wrap-style:square" from="5613,13083" to="5613,138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" strokeweight="1.5pt"/>
                <v:line id="Line 106" o:spid="_x0000_s1180" style="position:absolute;visibility:visible;mso-wrap-style:square" from="8751,13077" to="8757,13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" strokeweight="1.5pt"/>
                <v:line id="Line 104" o:spid="_x0000_s1181" style="position:absolute;visibility:visible;mso-wrap-style:square" from="4834,13077" to="11637,13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" strokeweight="1.5pt"/>
                <v:line id="Line 105" o:spid="_x0000_s1182" style="position:absolute;visibility:visible;mso-wrap-style:square" from="4819,13077" to="4820,14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" strokeweight="1.5pt"/>
              </v:group>
              <w10:wrap anchorx="page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D71F4B"/>
    <w:multiLevelType w:val="hybridMultilevel"/>
    <w:tmpl w:val="65305F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529"/>
    <w:rsid w:val="00017D82"/>
    <w:rsid w:val="00030E86"/>
    <w:rsid w:val="000409C0"/>
    <w:rsid w:val="000446B1"/>
    <w:rsid w:val="00061854"/>
    <w:rsid w:val="00097F32"/>
    <w:rsid w:val="000C4307"/>
    <w:rsid w:val="000D5413"/>
    <w:rsid w:val="000D6D03"/>
    <w:rsid w:val="000E1D90"/>
    <w:rsid w:val="000F0703"/>
    <w:rsid w:val="00107297"/>
    <w:rsid w:val="0011237F"/>
    <w:rsid w:val="00113E16"/>
    <w:rsid w:val="001164BD"/>
    <w:rsid w:val="00124B7F"/>
    <w:rsid w:val="00130349"/>
    <w:rsid w:val="0013242F"/>
    <w:rsid w:val="00162279"/>
    <w:rsid w:val="00173984"/>
    <w:rsid w:val="001A5AF1"/>
    <w:rsid w:val="001D5CDA"/>
    <w:rsid w:val="001F4740"/>
    <w:rsid w:val="001F7304"/>
    <w:rsid w:val="002178E7"/>
    <w:rsid w:val="00221D6D"/>
    <w:rsid w:val="00225F92"/>
    <w:rsid w:val="00226424"/>
    <w:rsid w:val="0022705D"/>
    <w:rsid w:val="00227111"/>
    <w:rsid w:val="002359D5"/>
    <w:rsid w:val="00237F03"/>
    <w:rsid w:val="002453EE"/>
    <w:rsid w:val="002511D0"/>
    <w:rsid w:val="00255503"/>
    <w:rsid w:val="00267416"/>
    <w:rsid w:val="002C6A7F"/>
    <w:rsid w:val="002E4D38"/>
    <w:rsid w:val="002F50B9"/>
    <w:rsid w:val="002F70EE"/>
    <w:rsid w:val="00307CB2"/>
    <w:rsid w:val="003103F8"/>
    <w:rsid w:val="0031257A"/>
    <w:rsid w:val="00343D64"/>
    <w:rsid w:val="00350106"/>
    <w:rsid w:val="00356EDB"/>
    <w:rsid w:val="00371E25"/>
    <w:rsid w:val="00373D03"/>
    <w:rsid w:val="00381398"/>
    <w:rsid w:val="00384738"/>
    <w:rsid w:val="00387BBE"/>
    <w:rsid w:val="00394070"/>
    <w:rsid w:val="00394998"/>
    <w:rsid w:val="00396A0B"/>
    <w:rsid w:val="003D2364"/>
    <w:rsid w:val="003E389B"/>
    <w:rsid w:val="004045E8"/>
    <w:rsid w:val="00411529"/>
    <w:rsid w:val="004248AB"/>
    <w:rsid w:val="00451EA6"/>
    <w:rsid w:val="00457EE2"/>
    <w:rsid w:val="004810FC"/>
    <w:rsid w:val="00484DB8"/>
    <w:rsid w:val="00486E01"/>
    <w:rsid w:val="00493FC9"/>
    <w:rsid w:val="004B1497"/>
    <w:rsid w:val="004B3FC2"/>
    <w:rsid w:val="004B6A42"/>
    <w:rsid w:val="004C2A87"/>
    <w:rsid w:val="004D7C80"/>
    <w:rsid w:val="004E1C75"/>
    <w:rsid w:val="004E4413"/>
    <w:rsid w:val="004E51EE"/>
    <w:rsid w:val="004F709A"/>
    <w:rsid w:val="005059DC"/>
    <w:rsid w:val="00521B59"/>
    <w:rsid w:val="00521D63"/>
    <w:rsid w:val="0052211A"/>
    <w:rsid w:val="0052408A"/>
    <w:rsid w:val="00572875"/>
    <w:rsid w:val="00573E7C"/>
    <w:rsid w:val="005A237E"/>
    <w:rsid w:val="006043A2"/>
    <w:rsid w:val="00624BA0"/>
    <w:rsid w:val="0062697D"/>
    <w:rsid w:val="00631D6F"/>
    <w:rsid w:val="00650B95"/>
    <w:rsid w:val="006526AC"/>
    <w:rsid w:val="006548B5"/>
    <w:rsid w:val="00660019"/>
    <w:rsid w:val="00662366"/>
    <w:rsid w:val="00664974"/>
    <w:rsid w:val="0066627E"/>
    <w:rsid w:val="00670D1B"/>
    <w:rsid w:val="00690661"/>
    <w:rsid w:val="0069197B"/>
    <w:rsid w:val="0069514A"/>
    <w:rsid w:val="006A6136"/>
    <w:rsid w:val="006B4262"/>
    <w:rsid w:val="006B709D"/>
    <w:rsid w:val="006F3950"/>
    <w:rsid w:val="00703AD4"/>
    <w:rsid w:val="00707DE0"/>
    <w:rsid w:val="007144A7"/>
    <w:rsid w:val="00720295"/>
    <w:rsid w:val="007446FA"/>
    <w:rsid w:val="0075145C"/>
    <w:rsid w:val="00756E04"/>
    <w:rsid w:val="00796828"/>
    <w:rsid w:val="007A72D1"/>
    <w:rsid w:val="007B0EDD"/>
    <w:rsid w:val="007E591A"/>
    <w:rsid w:val="007E61EE"/>
    <w:rsid w:val="00802F9C"/>
    <w:rsid w:val="008068D3"/>
    <w:rsid w:val="00813215"/>
    <w:rsid w:val="00814758"/>
    <w:rsid w:val="00814BD5"/>
    <w:rsid w:val="0081687E"/>
    <w:rsid w:val="00843770"/>
    <w:rsid w:val="00845929"/>
    <w:rsid w:val="008557E7"/>
    <w:rsid w:val="00863418"/>
    <w:rsid w:val="00866ABB"/>
    <w:rsid w:val="00866E96"/>
    <w:rsid w:val="00867A4C"/>
    <w:rsid w:val="00877333"/>
    <w:rsid w:val="00881BAB"/>
    <w:rsid w:val="008852E7"/>
    <w:rsid w:val="00893A01"/>
    <w:rsid w:val="008A45BD"/>
    <w:rsid w:val="008A6CB0"/>
    <w:rsid w:val="008B57B1"/>
    <w:rsid w:val="008B75AE"/>
    <w:rsid w:val="008C33DB"/>
    <w:rsid w:val="008C60B1"/>
    <w:rsid w:val="008D3148"/>
    <w:rsid w:val="008F25D4"/>
    <w:rsid w:val="009176B3"/>
    <w:rsid w:val="00917B50"/>
    <w:rsid w:val="009354D3"/>
    <w:rsid w:val="009424BC"/>
    <w:rsid w:val="00954C57"/>
    <w:rsid w:val="00961AD3"/>
    <w:rsid w:val="009707BD"/>
    <w:rsid w:val="009A3E10"/>
    <w:rsid w:val="009C02CB"/>
    <w:rsid w:val="009E6227"/>
    <w:rsid w:val="00A3424D"/>
    <w:rsid w:val="00A4118D"/>
    <w:rsid w:val="00A53E3F"/>
    <w:rsid w:val="00A85AE6"/>
    <w:rsid w:val="00A9105D"/>
    <w:rsid w:val="00A948E3"/>
    <w:rsid w:val="00AA68E8"/>
    <w:rsid w:val="00AB0852"/>
    <w:rsid w:val="00AB3F8F"/>
    <w:rsid w:val="00AC26D8"/>
    <w:rsid w:val="00B14C4E"/>
    <w:rsid w:val="00B342C4"/>
    <w:rsid w:val="00B35728"/>
    <w:rsid w:val="00B42105"/>
    <w:rsid w:val="00B45A51"/>
    <w:rsid w:val="00B559C1"/>
    <w:rsid w:val="00B97951"/>
    <w:rsid w:val="00BA3C78"/>
    <w:rsid w:val="00BA7243"/>
    <w:rsid w:val="00BB5789"/>
    <w:rsid w:val="00BB5902"/>
    <w:rsid w:val="00BB79B7"/>
    <w:rsid w:val="00BC10D2"/>
    <w:rsid w:val="00BC6A7B"/>
    <w:rsid w:val="00BE022B"/>
    <w:rsid w:val="00BF1DF0"/>
    <w:rsid w:val="00C01A07"/>
    <w:rsid w:val="00C05CF9"/>
    <w:rsid w:val="00C10E09"/>
    <w:rsid w:val="00C24807"/>
    <w:rsid w:val="00C275AF"/>
    <w:rsid w:val="00C433BC"/>
    <w:rsid w:val="00C447D9"/>
    <w:rsid w:val="00C7324F"/>
    <w:rsid w:val="00C84753"/>
    <w:rsid w:val="00CA6EF3"/>
    <w:rsid w:val="00CB04FE"/>
    <w:rsid w:val="00CE2D53"/>
    <w:rsid w:val="00D0222C"/>
    <w:rsid w:val="00D2511F"/>
    <w:rsid w:val="00D41489"/>
    <w:rsid w:val="00D414A1"/>
    <w:rsid w:val="00D42B45"/>
    <w:rsid w:val="00D4547B"/>
    <w:rsid w:val="00D61014"/>
    <w:rsid w:val="00D610BA"/>
    <w:rsid w:val="00D67CD2"/>
    <w:rsid w:val="00D85666"/>
    <w:rsid w:val="00D8635F"/>
    <w:rsid w:val="00DD3349"/>
    <w:rsid w:val="00DE60C0"/>
    <w:rsid w:val="00DF4065"/>
    <w:rsid w:val="00E06D6A"/>
    <w:rsid w:val="00E11208"/>
    <w:rsid w:val="00E119C2"/>
    <w:rsid w:val="00E11EE1"/>
    <w:rsid w:val="00E50144"/>
    <w:rsid w:val="00E527D5"/>
    <w:rsid w:val="00E81961"/>
    <w:rsid w:val="00E918AF"/>
    <w:rsid w:val="00EA0D2F"/>
    <w:rsid w:val="00EB696A"/>
    <w:rsid w:val="00F0368E"/>
    <w:rsid w:val="00F05E05"/>
    <w:rsid w:val="00F15714"/>
    <w:rsid w:val="00F27BA7"/>
    <w:rsid w:val="00F33C2B"/>
    <w:rsid w:val="00F4276C"/>
    <w:rsid w:val="00F55A0C"/>
    <w:rsid w:val="00F561DF"/>
    <w:rsid w:val="00F748A3"/>
    <w:rsid w:val="00F912B6"/>
    <w:rsid w:val="00F92F04"/>
    <w:rsid w:val="00F97D79"/>
    <w:rsid w:val="00FB7639"/>
    <w:rsid w:val="00FC3E97"/>
    <w:rsid w:val="00FD296B"/>
    <w:rsid w:val="00FD583B"/>
    <w:rsid w:val="00FD5DDF"/>
    <w:rsid w:val="00FE57FA"/>
    <w:rsid w:val="00FE5A91"/>
    <w:rsid w:val="00FF23BF"/>
    <w:rsid w:val="00FF4432"/>
    <w:rsid w:val="00FF6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116F257"/>
  <w15:chartTrackingRefBased/>
  <w15:docId w15:val="{AD372F03-6DDD-4E67-96AB-600B9F869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3424D"/>
    <w:rPr>
      <w:sz w:val="24"/>
      <w:szCs w:val="24"/>
    </w:rPr>
  </w:style>
  <w:style w:type="paragraph" w:styleId="2">
    <w:name w:val="heading 2"/>
    <w:basedOn w:val="a"/>
    <w:link w:val="20"/>
    <w:uiPriority w:val="9"/>
    <w:qFormat/>
    <w:rsid w:val="001A5AF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707DE0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707DE0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3501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Номера в спецификации"/>
    <w:basedOn w:val="a"/>
    <w:rsid w:val="00720295"/>
    <w:pPr>
      <w:jc w:val="center"/>
    </w:pPr>
    <w:rPr>
      <w:b/>
      <w:szCs w:val="20"/>
    </w:rPr>
  </w:style>
  <w:style w:type="paragraph" w:customStyle="1" w:styleId="a7">
    <w:name w:val="Заголовок таблицы"/>
    <w:basedOn w:val="a"/>
    <w:rsid w:val="00720295"/>
    <w:pPr>
      <w:jc w:val="center"/>
    </w:pPr>
    <w:rPr>
      <w:b/>
      <w:szCs w:val="20"/>
    </w:rPr>
  </w:style>
  <w:style w:type="character" w:customStyle="1" w:styleId="20">
    <w:name w:val="Заголовок 2 Знак"/>
    <w:link w:val="2"/>
    <w:uiPriority w:val="9"/>
    <w:rsid w:val="001A5AF1"/>
    <w:rPr>
      <w:b/>
      <w:bCs/>
      <w:sz w:val="36"/>
      <w:szCs w:val="36"/>
    </w:rPr>
  </w:style>
  <w:style w:type="character" w:styleId="a8">
    <w:name w:val="Hyperlink"/>
    <w:uiPriority w:val="99"/>
    <w:unhideWhenUsed/>
    <w:rsid w:val="001A5AF1"/>
    <w:rPr>
      <w:color w:val="0000FF"/>
      <w:u w:val="single"/>
    </w:rPr>
  </w:style>
  <w:style w:type="paragraph" w:styleId="a9">
    <w:name w:val="Balloon Text"/>
    <w:basedOn w:val="a"/>
    <w:link w:val="aa"/>
    <w:rsid w:val="00954C57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link w:val="a9"/>
    <w:rsid w:val="00954C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0;&#1086;&#1088;&#1085;&#1080;&#1083;&#1086;&#1074;%20&#1048;&#1074;&#1072;&#1085;\source\repos\script_win\bin\Debug\templates\dotx\test_sp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DF56E0-6214-4D30-814D-F40823095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test_sp.dotx</Template>
  <TotalTime>10</TotalTime>
  <Pages>2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Корнилов</dc:creator>
  <cp:keywords/>
  <dc:description/>
  <cp:lastModifiedBy>Будько Максим</cp:lastModifiedBy>
  <cp:revision>7</cp:revision>
  <cp:lastPrinted>2020-02-14T05:22:00Z</cp:lastPrinted>
  <dcterms:created xsi:type="dcterms:W3CDTF">2020-12-30T13:02:00Z</dcterms:created>
  <dcterms:modified xsi:type="dcterms:W3CDTF">2025-03-19T09:31:00Z</dcterms:modified>
</cp:coreProperties>
</file>